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081E36" w14:textId="65968586" w:rsidR="00D765AC" w:rsidRPr="00E34081" w:rsidRDefault="00D765AC" w:rsidP="006A0122">
      <w:pPr>
        <w:autoSpaceDE w:val="0"/>
        <w:autoSpaceDN w:val="0"/>
        <w:adjustRightInd w:val="0"/>
        <w:rPr>
          <w:rFonts w:ascii="Tahoma" w:hAnsi="Tahoma" w:cs="Tahoma"/>
          <w:sz w:val="22"/>
          <w:szCs w:val="22"/>
        </w:rPr>
      </w:pPr>
      <w:r w:rsidRPr="00E34081">
        <w:rPr>
          <w:rFonts w:ascii="Tahoma" w:hAnsi="Tahoma" w:cs="Tahoma"/>
          <w:sz w:val="22"/>
          <w:szCs w:val="22"/>
        </w:rPr>
        <w:t>&lt;&lt;cs_{</w:t>
      </w:r>
      <w:r w:rsidR="00830C95" w:rsidRPr="00E34081">
        <w:rPr>
          <w:rFonts w:ascii="Tahoma" w:hAnsi="Tahoma" w:cs="Tahoma"/>
          <w:sz w:val="22"/>
          <w:szCs w:val="22"/>
        </w:rPr>
        <w:t>d</w:t>
      </w:r>
      <w:r w:rsidRPr="00E34081">
        <w:rPr>
          <w:rFonts w:ascii="Tahoma" w:hAnsi="Tahoma" w:cs="Tahoma"/>
          <w:sz w:val="22"/>
          <w:szCs w:val="22"/>
        </w:rPr>
        <w:t>isplay</w:t>
      </w:r>
      <w:r w:rsidR="00091E18" w:rsidRPr="00E34081">
        <w:rPr>
          <w:rFonts w:ascii="Tahoma" w:hAnsi="Tahoma" w:cs="Tahoma"/>
          <w:sz w:val="22"/>
          <w:szCs w:val="22"/>
        </w:rPr>
        <w:t>Comments</w:t>
      </w:r>
      <w:r w:rsidRPr="00E34081">
        <w:rPr>
          <w:rFonts w:ascii="Tahoma" w:hAnsi="Tahoma" w:cs="Tahoma"/>
          <w:sz w:val="22"/>
          <w:szCs w:val="22"/>
        </w:rPr>
        <w:t>}&gt;&gt;</w:t>
      </w:r>
    </w:p>
    <w:p w14:paraId="647BDFB2" w14:textId="77777777" w:rsidR="00D765AC" w:rsidRPr="00E34081" w:rsidRDefault="00D765AC" w:rsidP="00D765AC">
      <w:pPr>
        <w:autoSpaceDE w:val="0"/>
        <w:autoSpaceDN w:val="0"/>
        <w:adjustRightInd w:val="0"/>
        <w:rPr>
          <w:rFonts w:ascii="Tahoma" w:hAnsi="Tahoma" w:cs="Tahoma"/>
          <w:sz w:val="22"/>
          <w:szCs w:val="22"/>
        </w:rPr>
      </w:pPr>
      <w:r w:rsidRPr="00E34081">
        <w:rPr>
          <w:rFonts w:ascii="Tahoma" w:hAnsi="Tahoma" w:cs="Tahoma"/>
          <w:sz w:val="22"/>
          <w:szCs w:val="22"/>
        </w:rPr>
        <w:t>Note: Conditional section – Cloud version</w:t>
      </w:r>
    </w:p>
    <w:p w14:paraId="7F41A6F2" w14:textId="03ADFDB4" w:rsidR="00D765AC" w:rsidRPr="00E34081" w:rsidRDefault="00D765AC" w:rsidP="006A0122">
      <w:pPr>
        <w:autoSpaceDE w:val="0"/>
        <w:autoSpaceDN w:val="0"/>
        <w:adjustRightInd w:val="0"/>
        <w:rPr>
          <w:rFonts w:ascii="Tahoma" w:hAnsi="Tahoma" w:cs="Tahoma"/>
          <w:sz w:val="22"/>
          <w:szCs w:val="22"/>
          <w:u w:val="single"/>
        </w:rPr>
      </w:pPr>
      <w:r w:rsidRPr="00E34081">
        <w:rPr>
          <w:rFonts w:ascii="Tahoma" w:hAnsi="Tahoma" w:cs="Tahoma"/>
          <w:sz w:val="22"/>
          <w:szCs w:val="22"/>
        </w:rPr>
        <w:tab/>
      </w:r>
      <w:r w:rsidRPr="00E34081">
        <w:rPr>
          <w:rFonts w:ascii="Tahoma" w:hAnsi="Tahoma" w:cs="Tahoma"/>
          <w:sz w:val="22"/>
          <w:szCs w:val="22"/>
        </w:rPr>
        <w:tab/>
      </w:r>
      <w:r w:rsidRPr="00E34081">
        <w:rPr>
          <w:rFonts w:ascii="Tahoma" w:hAnsi="Tahoma" w:cs="Tahoma"/>
          <w:sz w:val="22"/>
          <w:szCs w:val="22"/>
        </w:rPr>
        <w:tab/>
      </w:r>
      <w:r w:rsidRPr="00E34081">
        <w:rPr>
          <w:rFonts w:ascii="Tahoma" w:hAnsi="Tahoma" w:cs="Tahoma"/>
          <w:sz w:val="22"/>
          <w:szCs w:val="22"/>
        </w:rPr>
        <w:tab/>
      </w:r>
      <w:r w:rsidRPr="00E34081">
        <w:rPr>
          <w:rFonts w:ascii="Tahoma" w:hAnsi="Tahoma" w:cs="Tahoma"/>
          <w:sz w:val="22"/>
          <w:szCs w:val="22"/>
        </w:rPr>
        <w:tab/>
      </w:r>
      <w:r w:rsidR="00E34081">
        <w:rPr>
          <w:rFonts w:ascii="Tahoma" w:hAnsi="Tahoma" w:cs="Tahoma"/>
          <w:sz w:val="22"/>
          <w:szCs w:val="22"/>
          <w:u w:val="single"/>
        </w:rPr>
        <w:t>Referenced</w:t>
      </w:r>
      <w:r w:rsidRPr="00E34081">
        <w:rPr>
          <w:rFonts w:ascii="Tahoma" w:hAnsi="Tahoma" w:cs="Tahoma"/>
          <w:sz w:val="22"/>
          <w:szCs w:val="22"/>
          <w:u w:val="single"/>
        </w:rPr>
        <w:t xml:space="preserve"> </w:t>
      </w:r>
      <w:r w:rsidR="00E34081">
        <w:rPr>
          <w:rFonts w:ascii="Tahoma" w:hAnsi="Tahoma" w:cs="Tahoma"/>
          <w:sz w:val="22"/>
          <w:szCs w:val="22"/>
          <w:u w:val="single"/>
        </w:rPr>
        <w:t>Template</w:t>
      </w:r>
      <w:r w:rsidRPr="00E34081">
        <w:rPr>
          <w:rFonts w:ascii="Tahoma" w:hAnsi="Tahoma" w:cs="Tahoma"/>
          <w:sz w:val="22"/>
          <w:szCs w:val="22"/>
          <w:u w:val="single"/>
        </w:rPr>
        <w:t xml:space="preserve"> Fields</w:t>
      </w:r>
    </w:p>
    <w:p w14:paraId="07FAB451" w14:textId="37E43223" w:rsidR="00B835B9" w:rsidRPr="00E34081" w:rsidRDefault="00B835B9" w:rsidP="006A0122">
      <w:pPr>
        <w:autoSpaceDE w:val="0"/>
        <w:autoSpaceDN w:val="0"/>
        <w:adjustRightInd w:val="0"/>
        <w:rPr>
          <w:rFonts w:ascii="Tahoma" w:hAnsi="Tahoma" w:cs="Tahoma"/>
          <w:sz w:val="22"/>
          <w:szCs w:val="22"/>
        </w:rPr>
      </w:pPr>
    </w:p>
    <w:p w14:paraId="486430B9" w14:textId="571B05D1" w:rsidR="00B835B9" w:rsidRPr="00E34081" w:rsidRDefault="00B835B9" w:rsidP="006A0122">
      <w:pPr>
        <w:autoSpaceDE w:val="0"/>
        <w:autoSpaceDN w:val="0"/>
        <w:adjustRightInd w:val="0"/>
        <w:rPr>
          <w:rFonts w:ascii="Tahoma" w:hAnsi="Tahoma" w:cs="Tahoma"/>
          <w:sz w:val="22"/>
          <w:szCs w:val="22"/>
        </w:rPr>
      </w:pPr>
      <w:r w:rsidRPr="00E34081">
        <w:rPr>
          <w:rFonts w:ascii="Tahoma" w:hAnsi="Tahoma" w:cs="Tahoma"/>
          <w:sz w:val="22"/>
          <w:szCs w:val="22"/>
        </w:rPr>
        <w:t>CCD Definition File: CCD_Definition_CMC_Multiparty</w:t>
      </w:r>
    </w:p>
    <w:p w14:paraId="1A2B3264" w14:textId="0638E81E" w:rsidR="00B835B9" w:rsidRPr="00E34081" w:rsidRDefault="00B835B9" w:rsidP="006A0122">
      <w:pPr>
        <w:autoSpaceDE w:val="0"/>
        <w:autoSpaceDN w:val="0"/>
        <w:adjustRightInd w:val="0"/>
        <w:rPr>
          <w:rFonts w:ascii="Tahoma" w:hAnsi="Tahoma" w:cs="Tahoma"/>
          <w:sz w:val="22"/>
          <w:szCs w:val="22"/>
        </w:rPr>
      </w:pPr>
    </w:p>
    <w:tbl>
      <w:tblPr>
        <w:tblStyle w:val="TableGrid"/>
        <w:tblW w:w="9634" w:type="dxa"/>
        <w:tblLook w:val="04A0" w:firstRow="1" w:lastRow="0" w:firstColumn="1" w:lastColumn="0" w:noHBand="0" w:noVBand="1"/>
      </w:tblPr>
      <w:tblGrid>
        <w:gridCol w:w="2409"/>
        <w:gridCol w:w="1815"/>
        <w:gridCol w:w="1955"/>
        <w:gridCol w:w="3455"/>
      </w:tblGrid>
      <w:tr w:rsidR="009404D4" w:rsidRPr="00E34081" w14:paraId="0E72643F" w14:textId="7FCD9176" w:rsidTr="00E34081">
        <w:tc>
          <w:tcPr>
            <w:tcW w:w="2409" w:type="dxa"/>
            <w:shd w:val="clear" w:color="auto" w:fill="E7E6E6" w:themeFill="background2"/>
          </w:tcPr>
          <w:p w14:paraId="6474924F" w14:textId="331747D1" w:rsidR="009404D4" w:rsidRPr="00E34081" w:rsidRDefault="009404D4" w:rsidP="006A0122">
            <w:pPr>
              <w:autoSpaceDE w:val="0"/>
              <w:autoSpaceDN w:val="0"/>
              <w:adjustRightInd w:val="0"/>
              <w:rPr>
                <w:rFonts w:ascii="Tahoma" w:hAnsi="Tahoma" w:cs="Tahoma"/>
                <w:sz w:val="22"/>
                <w:szCs w:val="22"/>
              </w:rPr>
            </w:pPr>
            <w:r w:rsidRPr="00E34081">
              <w:rPr>
                <w:rFonts w:ascii="Tahoma" w:hAnsi="Tahoma" w:cs="Tahoma"/>
                <w:sz w:val="22"/>
                <w:szCs w:val="22"/>
              </w:rPr>
              <w:t>CCD Field</w:t>
            </w:r>
          </w:p>
        </w:tc>
        <w:tc>
          <w:tcPr>
            <w:tcW w:w="1815" w:type="dxa"/>
            <w:shd w:val="clear" w:color="auto" w:fill="E7E6E6" w:themeFill="background2"/>
          </w:tcPr>
          <w:p w14:paraId="671DC1E1" w14:textId="74C7EB5C" w:rsidR="009404D4" w:rsidRPr="00E34081" w:rsidRDefault="009404D4" w:rsidP="006A0122">
            <w:pPr>
              <w:autoSpaceDE w:val="0"/>
              <w:autoSpaceDN w:val="0"/>
              <w:adjustRightInd w:val="0"/>
              <w:rPr>
                <w:rFonts w:ascii="Tahoma" w:hAnsi="Tahoma" w:cs="Tahoma"/>
                <w:sz w:val="22"/>
                <w:szCs w:val="22"/>
              </w:rPr>
            </w:pPr>
            <w:r w:rsidRPr="00E34081">
              <w:rPr>
                <w:rFonts w:ascii="Tahoma" w:hAnsi="Tahoma" w:cs="Tahoma"/>
                <w:sz w:val="22"/>
                <w:szCs w:val="22"/>
              </w:rPr>
              <w:t>Defined in current CCD File</w:t>
            </w:r>
          </w:p>
        </w:tc>
        <w:tc>
          <w:tcPr>
            <w:tcW w:w="1955" w:type="dxa"/>
            <w:shd w:val="clear" w:color="auto" w:fill="E7E6E6" w:themeFill="background2"/>
          </w:tcPr>
          <w:p w14:paraId="44AA9BD5" w14:textId="091017C6" w:rsidR="009404D4" w:rsidRPr="00E34081" w:rsidRDefault="009404D4" w:rsidP="006A0122">
            <w:pPr>
              <w:autoSpaceDE w:val="0"/>
              <w:autoSpaceDN w:val="0"/>
              <w:adjustRightInd w:val="0"/>
              <w:rPr>
                <w:rFonts w:ascii="Tahoma" w:hAnsi="Tahoma" w:cs="Tahoma"/>
                <w:sz w:val="22"/>
                <w:szCs w:val="22"/>
              </w:rPr>
            </w:pPr>
            <w:r w:rsidRPr="00E34081">
              <w:rPr>
                <w:rFonts w:ascii="Tahoma" w:hAnsi="Tahoma" w:cs="Tahoma"/>
                <w:sz w:val="22"/>
                <w:szCs w:val="22"/>
              </w:rPr>
              <w:t>Input to template from CCD</w:t>
            </w:r>
          </w:p>
        </w:tc>
        <w:tc>
          <w:tcPr>
            <w:tcW w:w="3455" w:type="dxa"/>
            <w:shd w:val="clear" w:color="auto" w:fill="E7E6E6" w:themeFill="background2"/>
          </w:tcPr>
          <w:p w14:paraId="0C5262AB" w14:textId="45E1A6F0" w:rsidR="009404D4" w:rsidRPr="00E34081" w:rsidRDefault="009404D4" w:rsidP="006A0122">
            <w:pPr>
              <w:autoSpaceDE w:val="0"/>
              <w:autoSpaceDN w:val="0"/>
              <w:adjustRightInd w:val="0"/>
              <w:rPr>
                <w:rFonts w:ascii="Tahoma" w:hAnsi="Tahoma" w:cs="Tahoma"/>
                <w:sz w:val="22"/>
                <w:szCs w:val="22"/>
              </w:rPr>
            </w:pPr>
            <w:r w:rsidRPr="00E34081">
              <w:rPr>
                <w:rFonts w:ascii="Tahoma" w:hAnsi="Tahoma" w:cs="Tahoma"/>
                <w:sz w:val="22"/>
                <w:szCs w:val="22"/>
              </w:rPr>
              <w:t>Notes</w:t>
            </w:r>
          </w:p>
        </w:tc>
      </w:tr>
      <w:tr w:rsidR="009404D4" w:rsidRPr="00E34081" w14:paraId="5D343BD8" w14:textId="77777777" w:rsidTr="00E34081">
        <w:tc>
          <w:tcPr>
            <w:tcW w:w="2409" w:type="dxa"/>
          </w:tcPr>
          <w:p w14:paraId="0DF62BD4" w14:textId="14CC79C0" w:rsidR="009404D4" w:rsidRPr="00E34081" w:rsidRDefault="009404D4" w:rsidP="009404D4">
            <w:pPr>
              <w:autoSpaceDE w:val="0"/>
              <w:autoSpaceDN w:val="0"/>
              <w:adjustRightInd w:val="0"/>
              <w:rPr>
                <w:rFonts w:ascii="Tahoma" w:hAnsi="Tahoma" w:cs="Tahoma"/>
                <w:sz w:val="22"/>
                <w:szCs w:val="22"/>
              </w:rPr>
            </w:pPr>
            <w:r w:rsidRPr="00E34081">
              <w:rPr>
                <w:rFonts w:ascii="Tahoma" w:hAnsi="Tahoma" w:cs="Tahoma"/>
                <w:sz w:val="22"/>
                <w:szCs w:val="22"/>
              </w:rPr>
              <w:t>referenceNumber</w:t>
            </w:r>
          </w:p>
        </w:tc>
        <w:tc>
          <w:tcPr>
            <w:tcW w:w="1815" w:type="dxa"/>
          </w:tcPr>
          <w:p w14:paraId="37FC274D" w14:textId="70389662" w:rsidR="009404D4" w:rsidRPr="00E34081" w:rsidRDefault="009404D4" w:rsidP="009404D4">
            <w:pPr>
              <w:autoSpaceDE w:val="0"/>
              <w:autoSpaceDN w:val="0"/>
              <w:adjustRightInd w:val="0"/>
              <w:rPr>
                <w:rFonts w:ascii="Tahoma" w:hAnsi="Tahoma" w:cs="Tahoma"/>
                <w:sz w:val="22"/>
                <w:szCs w:val="22"/>
              </w:rPr>
            </w:pPr>
            <w:r w:rsidRPr="00E34081">
              <w:rPr>
                <w:rFonts w:ascii="Tahoma" w:hAnsi="Tahoma" w:cs="Tahoma"/>
                <w:sz w:val="22"/>
                <w:szCs w:val="22"/>
              </w:rPr>
              <w:t>Yes</w:t>
            </w:r>
          </w:p>
        </w:tc>
        <w:tc>
          <w:tcPr>
            <w:tcW w:w="1955" w:type="dxa"/>
          </w:tcPr>
          <w:p w14:paraId="5F7C9328" w14:textId="45EE2B1B" w:rsidR="009404D4" w:rsidRPr="00E34081" w:rsidRDefault="009404D4" w:rsidP="009404D4">
            <w:pPr>
              <w:autoSpaceDE w:val="0"/>
              <w:autoSpaceDN w:val="0"/>
              <w:adjustRightInd w:val="0"/>
              <w:rPr>
                <w:rFonts w:ascii="Tahoma" w:hAnsi="Tahoma" w:cs="Tahoma"/>
                <w:sz w:val="22"/>
                <w:szCs w:val="22"/>
              </w:rPr>
            </w:pPr>
            <w:r w:rsidRPr="00E34081">
              <w:rPr>
                <w:rFonts w:ascii="Tahoma" w:hAnsi="Tahoma" w:cs="Tahoma"/>
                <w:sz w:val="22"/>
                <w:szCs w:val="22"/>
              </w:rPr>
              <w:t>Yes</w:t>
            </w:r>
          </w:p>
        </w:tc>
        <w:tc>
          <w:tcPr>
            <w:tcW w:w="3455" w:type="dxa"/>
          </w:tcPr>
          <w:p w14:paraId="49264BBC" w14:textId="77777777" w:rsidR="009404D4" w:rsidRPr="00E34081" w:rsidRDefault="009404D4" w:rsidP="009404D4">
            <w:pPr>
              <w:autoSpaceDE w:val="0"/>
              <w:autoSpaceDN w:val="0"/>
              <w:adjustRightInd w:val="0"/>
              <w:rPr>
                <w:rFonts w:ascii="Tahoma" w:hAnsi="Tahoma" w:cs="Tahoma"/>
                <w:sz w:val="22"/>
                <w:szCs w:val="22"/>
              </w:rPr>
            </w:pPr>
          </w:p>
        </w:tc>
      </w:tr>
      <w:tr w:rsidR="009404D4" w:rsidRPr="00E34081" w14:paraId="0911C050" w14:textId="4F9FE4E8" w:rsidTr="00E34081">
        <w:tc>
          <w:tcPr>
            <w:tcW w:w="2409" w:type="dxa"/>
          </w:tcPr>
          <w:p w14:paraId="557C7165" w14:textId="6B6D696B" w:rsidR="009404D4" w:rsidRPr="00E34081" w:rsidRDefault="009404D4" w:rsidP="009404D4">
            <w:pPr>
              <w:autoSpaceDE w:val="0"/>
              <w:autoSpaceDN w:val="0"/>
              <w:adjustRightInd w:val="0"/>
              <w:rPr>
                <w:rFonts w:ascii="Tahoma" w:hAnsi="Tahoma" w:cs="Tahoma"/>
                <w:color w:val="FF0000"/>
                <w:sz w:val="22"/>
                <w:szCs w:val="22"/>
              </w:rPr>
            </w:pPr>
            <w:r w:rsidRPr="00E34081">
              <w:rPr>
                <w:rFonts w:ascii="Tahoma" w:hAnsi="Tahoma" w:cs="Tahoma"/>
                <w:color w:val="FF0000"/>
                <w:sz w:val="22"/>
                <w:szCs w:val="22"/>
              </w:rPr>
              <w:t>countyCourt.name</w:t>
            </w:r>
          </w:p>
        </w:tc>
        <w:tc>
          <w:tcPr>
            <w:tcW w:w="1815" w:type="dxa"/>
          </w:tcPr>
          <w:p w14:paraId="2217057D" w14:textId="46E21C88" w:rsidR="009404D4" w:rsidRPr="00E34081" w:rsidRDefault="009404D4" w:rsidP="009404D4">
            <w:pPr>
              <w:autoSpaceDE w:val="0"/>
              <w:autoSpaceDN w:val="0"/>
              <w:adjustRightInd w:val="0"/>
              <w:rPr>
                <w:rFonts w:ascii="Tahoma" w:hAnsi="Tahoma" w:cs="Tahoma"/>
                <w:color w:val="FF0000"/>
                <w:sz w:val="22"/>
                <w:szCs w:val="22"/>
              </w:rPr>
            </w:pPr>
            <w:r w:rsidRPr="00E34081">
              <w:rPr>
                <w:rFonts w:ascii="Tahoma" w:hAnsi="Tahoma" w:cs="Tahoma"/>
                <w:color w:val="FF0000"/>
                <w:sz w:val="22"/>
                <w:szCs w:val="22"/>
              </w:rPr>
              <w:t>No</w:t>
            </w:r>
          </w:p>
        </w:tc>
        <w:tc>
          <w:tcPr>
            <w:tcW w:w="1955" w:type="dxa"/>
          </w:tcPr>
          <w:p w14:paraId="20E891D0" w14:textId="3287A322" w:rsidR="009404D4" w:rsidRPr="00E34081" w:rsidRDefault="009404D4" w:rsidP="009404D4">
            <w:pPr>
              <w:autoSpaceDE w:val="0"/>
              <w:autoSpaceDN w:val="0"/>
              <w:adjustRightInd w:val="0"/>
              <w:rPr>
                <w:rFonts w:ascii="Tahoma" w:hAnsi="Tahoma" w:cs="Tahoma"/>
                <w:sz w:val="22"/>
                <w:szCs w:val="22"/>
              </w:rPr>
            </w:pPr>
            <w:r w:rsidRPr="00E34081">
              <w:rPr>
                <w:rFonts w:ascii="Tahoma" w:hAnsi="Tahoma" w:cs="Tahoma"/>
                <w:sz w:val="22"/>
                <w:szCs w:val="22"/>
              </w:rPr>
              <w:t>Yes</w:t>
            </w:r>
          </w:p>
        </w:tc>
        <w:tc>
          <w:tcPr>
            <w:tcW w:w="3455" w:type="dxa"/>
          </w:tcPr>
          <w:p w14:paraId="441D6741" w14:textId="41E1113C" w:rsidR="009404D4" w:rsidRPr="00E34081" w:rsidRDefault="009404D4" w:rsidP="009404D4">
            <w:pPr>
              <w:autoSpaceDE w:val="0"/>
              <w:autoSpaceDN w:val="0"/>
              <w:adjustRightInd w:val="0"/>
              <w:rPr>
                <w:rFonts w:ascii="Tahoma" w:hAnsi="Tahoma" w:cs="Tahoma"/>
                <w:sz w:val="22"/>
                <w:szCs w:val="22"/>
              </w:rPr>
            </w:pPr>
            <w:r w:rsidRPr="00E34081">
              <w:rPr>
                <w:rFonts w:ascii="Tahoma" w:hAnsi="Tahoma" w:cs="Tahoma"/>
                <w:sz w:val="22"/>
                <w:szCs w:val="22"/>
              </w:rPr>
              <w:t>New field</w:t>
            </w:r>
          </w:p>
        </w:tc>
      </w:tr>
      <w:tr w:rsidR="009404D4" w:rsidRPr="00E34081" w14:paraId="734209DF" w14:textId="370F13B0" w:rsidTr="00E34081">
        <w:tc>
          <w:tcPr>
            <w:tcW w:w="2409" w:type="dxa"/>
          </w:tcPr>
          <w:p w14:paraId="090B60CF" w14:textId="1431B3F3" w:rsidR="009404D4" w:rsidRPr="00E34081" w:rsidRDefault="009404D4" w:rsidP="009404D4">
            <w:pPr>
              <w:autoSpaceDE w:val="0"/>
              <w:autoSpaceDN w:val="0"/>
              <w:adjustRightInd w:val="0"/>
              <w:rPr>
                <w:rFonts w:ascii="Tahoma" w:hAnsi="Tahoma" w:cs="Tahoma"/>
                <w:color w:val="FF0000"/>
                <w:sz w:val="22"/>
                <w:szCs w:val="22"/>
              </w:rPr>
            </w:pPr>
            <w:r w:rsidRPr="00E34081">
              <w:rPr>
                <w:rFonts w:ascii="Tahoma" w:hAnsi="Tahoma" w:cs="Tahoma"/>
                <w:color w:val="FF0000"/>
                <w:sz w:val="22"/>
                <w:szCs w:val="22"/>
              </w:rPr>
              <w:t>countyCourt.address</w:t>
            </w:r>
          </w:p>
        </w:tc>
        <w:tc>
          <w:tcPr>
            <w:tcW w:w="1815" w:type="dxa"/>
          </w:tcPr>
          <w:p w14:paraId="148D8AF7" w14:textId="626FCFC5" w:rsidR="009404D4" w:rsidRPr="00E34081" w:rsidRDefault="009404D4" w:rsidP="009404D4">
            <w:pPr>
              <w:autoSpaceDE w:val="0"/>
              <w:autoSpaceDN w:val="0"/>
              <w:adjustRightInd w:val="0"/>
              <w:rPr>
                <w:rFonts w:ascii="Tahoma" w:hAnsi="Tahoma" w:cs="Tahoma"/>
                <w:color w:val="FF0000"/>
                <w:sz w:val="22"/>
                <w:szCs w:val="22"/>
              </w:rPr>
            </w:pPr>
            <w:r w:rsidRPr="00E34081">
              <w:rPr>
                <w:rFonts w:ascii="Tahoma" w:hAnsi="Tahoma" w:cs="Tahoma"/>
                <w:color w:val="FF0000"/>
                <w:sz w:val="22"/>
                <w:szCs w:val="22"/>
              </w:rPr>
              <w:t>No</w:t>
            </w:r>
          </w:p>
        </w:tc>
        <w:tc>
          <w:tcPr>
            <w:tcW w:w="1955" w:type="dxa"/>
          </w:tcPr>
          <w:p w14:paraId="3A14BB63" w14:textId="3A09EFAA" w:rsidR="009404D4" w:rsidRPr="00E34081" w:rsidRDefault="009404D4" w:rsidP="009404D4">
            <w:pPr>
              <w:autoSpaceDE w:val="0"/>
              <w:autoSpaceDN w:val="0"/>
              <w:adjustRightInd w:val="0"/>
              <w:rPr>
                <w:rFonts w:ascii="Tahoma" w:hAnsi="Tahoma" w:cs="Tahoma"/>
                <w:sz w:val="22"/>
                <w:szCs w:val="22"/>
              </w:rPr>
            </w:pPr>
            <w:r w:rsidRPr="00E34081">
              <w:rPr>
                <w:rFonts w:ascii="Tahoma" w:hAnsi="Tahoma" w:cs="Tahoma"/>
                <w:sz w:val="22"/>
                <w:szCs w:val="22"/>
              </w:rPr>
              <w:t>Yes</w:t>
            </w:r>
          </w:p>
        </w:tc>
        <w:tc>
          <w:tcPr>
            <w:tcW w:w="3455" w:type="dxa"/>
          </w:tcPr>
          <w:p w14:paraId="58731011" w14:textId="76BAD4DC" w:rsidR="009404D4" w:rsidRPr="00E34081" w:rsidRDefault="00E34081" w:rsidP="009404D4">
            <w:pPr>
              <w:autoSpaceDE w:val="0"/>
              <w:autoSpaceDN w:val="0"/>
              <w:adjustRightInd w:val="0"/>
              <w:rPr>
                <w:rFonts w:ascii="Tahoma" w:hAnsi="Tahoma" w:cs="Tahoma"/>
                <w:sz w:val="22"/>
                <w:szCs w:val="22"/>
              </w:rPr>
            </w:pPr>
            <w:r w:rsidRPr="00E34081">
              <w:rPr>
                <w:rFonts w:ascii="Tahoma" w:hAnsi="Tahoma" w:cs="Tahoma"/>
                <w:sz w:val="22"/>
                <w:szCs w:val="22"/>
              </w:rPr>
              <w:t>New field</w:t>
            </w:r>
          </w:p>
        </w:tc>
      </w:tr>
      <w:tr w:rsidR="009404D4" w:rsidRPr="00E34081" w14:paraId="7A93A3CA" w14:textId="513C40CE" w:rsidTr="00E34081">
        <w:tc>
          <w:tcPr>
            <w:tcW w:w="2409" w:type="dxa"/>
          </w:tcPr>
          <w:p w14:paraId="47819A7C" w14:textId="4ED8AA90" w:rsidR="009404D4" w:rsidRPr="00E34081" w:rsidRDefault="009404D4" w:rsidP="009404D4">
            <w:pPr>
              <w:autoSpaceDE w:val="0"/>
              <w:autoSpaceDN w:val="0"/>
              <w:adjustRightInd w:val="0"/>
              <w:rPr>
                <w:rFonts w:ascii="Tahoma" w:hAnsi="Tahoma" w:cs="Tahoma"/>
                <w:sz w:val="22"/>
                <w:szCs w:val="22"/>
              </w:rPr>
            </w:pPr>
            <w:r w:rsidRPr="00E34081">
              <w:rPr>
                <w:rFonts w:ascii="Tahoma" w:hAnsi="Tahoma" w:cs="Tahoma"/>
                <w:sz w:val="22"/>
                <w:szCs w:val="22"/>
              </w:rPr>
              <w:t>claimant.partyName</w:t>
            </w:r>
          </w:p>
        </w:tc>
        <w:tc>
          <w:tcPr>
            <w:tcW w:w="1815" w:type="dxa"/>
          </w:tcPr>
          <w:p w14:paraId="5210653B" w14:textId="63035BA8" w:rsidR="009404D4" w:rsidRPr="00E34081" w:rsidRDefault="009404D4" w:rsidP="009404D4">
            <w:pPr>
              <w:autoSpaceDE w:val="0"/>
              <w:autoSpaceDN w:val="0"/>
              <w:adjustRightInd w:val="0"/>
              <w:rPr>
                <w:rFonts w:ascii="Tahoma" w:hAnsi="Tahoma" w:cs="Tahoma"/>
                <w:sz w:val="22"/>
                <w:szCs w:val="22"/>
              </w:rPr>
            </w:pPr>
            <w:r w:rsidRPr="00E34081">
              <w:rPr>
                <w:rFonts w:ascii="Tahoma" w:hAnsi="Tahoma" w:cs="Tahoma"/>
                <w:sz w:val="22"/>
                <w:szCs w:val="22"/>
              </w:rPr>
              <w:t>Yes</w:t>
            </w:r>
          </w:p>
        </w:tc>
        <w:tc>
          <w:tcPr>
            <w:tcW w:w="1955" w:type="dxa"/>
          </w:tcPr>
          <w:p w14:paraId="7ACCB60F" w14:textId="03BC67A1" w:rsidR="009404D4" w:rsidRPr="00E34081" w:rsidRDefault="009404D4" w:rsidP="009404D4">
            <w:pPr>
              <w:autoSpaceDE w:val="0"/>
              <w:autoSpaceDN w:val="0"/>
              <w:adjustRightInd w:val="0"/>
              <w:rPr>
                <w:rFonts w:ascii="Tahoma" w:hAnsi="Tahoma" w:cs="Tahoma"/>
                <w:sz w:val="22"/>
                <w:szCs w:val="22"/>
              </w:rPr>
            </w:pPr>
            <w:r w:rsidRPr="00E34081">
              <w:rPr>
                <w:rFonts w:ascii="Tahoma" w:hAnsi="Tahoma" w:cs="Tahoma"/>
                <w:sz w:val="22"/>
                <w:szCs w:val="22"/>
              </w:rPr>
              <w:t>Yes</w:t>
            </w:r>
          </w:p>
        </w:tc>
        <w:tc>
          <w:tcPr>
            <w:tcW w:w="3455" w:type="dxa"/>
          </w:tcPr>
          <w:p w14:paraId="0F8EF681" w14:textId="137C3BBA" w:rsidR="009404D4" w:rsidRPr="00E34081" w:rsidRDefault="009404D4" w:rsidP="009404D4">
            <w:pPr>
              <w:autoSpaceDE w:val="0"/>
              <w:autoSpaceDN w:val="0"/>
              <w:adjustRightInd w:val="0"/>
              <w:rPr>
                <w:rFonts w:ascii="Tahoma" w:hAnsi="Tahoma" w:cs="Tahoma"/>
                <w:sz w:val="22"/>
                <w:szCs w:val="22"/>
              </w:rPr>
            </w:pPr>
          </w:p>
        </w:tc>
      </w:tr>
      <w:tr w:rsidR="009404D4" w:rsidRPr="00E34081" w14:paraId="105A9BAB" w14:textId="7A937A44" w:rsidTr="00E34081">
        <w:tc>
          <w:tcPr>
            <w:tcW w:w="2409" w:type="dxa"/>
          </w:tcPr>
          <w:p w14:paraId="0CFF886D" w14:textId="1868274D" w:rsidR="009404D4" w:rsidRPr="00E34081" w:rsidRDefault="009404D4" w:rsidP="009404D4">
            <w:pPr>
              <w:autoSpaceDE w:val="0"/>
              <w:autoSpaceDN w:val="0"/>
              <w:adjustRightInd w:val="0"/>
              <w:rPr>
                <w:rFonts w:ascii="Tahoma" w:hAnsi="Tahoma" w:cs="Tahoma"/>
                <w:sz w:val="22"/>
                <w:szCs w:val="22"/>
              </w:rPr>
            </w:pPr>
            <w:r w:rsidRPr="00E34081">
              <w:rPr>
                <w:rFonts w:ascii="Tahoma" w:hAnsi="Tahoma" w:cs="Tahoma"/>
                <w:sz w:val="22"/>
                <w:szCs w:val="22"/>
              </w:rPr>
              <w:t>defendant.partyName</w:t>
            </w:r>
          </w:p>
        </w:tc>
        <w:tc>
          <w:tcPr>
            <w:tcW w:w="1815" w:type="dxa"/>
          </w:tcPr>
          <w:p w14:paraId="422183CE" w14:textId="50A48D81" w:rsidR="009404D4" w:rsidRPr="00E34081" w:rsidRDefault="009404D4" w:rsidP="009404D4">
            <w:pPr>
              <w:autoSpaceDE w:val="0"/>
              <w:autoSpaceDN w:val="0"/>
              <w:adjustRightInd w:val="0"/>
              <w:rPr>
                <w:rFonts w:ascii="Tahoma" w:hAnsi="Tahoma" w:cs="Tahoma"/>
                <w:sz w:val="22"/>
                <w:szCs w:val="22"/>
              </w:rPr>
            </w:pPr>
            <w:r w:rsidRPr="00E34081">
              <w:rPr>
                <w:rFonts w:ascii="Tahoma" w:hAnsi="Tahoma" w:cs="Tahoma"/>
                <w:sz w:val="22"/>
                <w:szCs w:val="22"/>
              </w:rPr>
              <w:t>Yes</w:t>
            </w:r>
          </w:p>
        </w:tc>
        <w:tc>
          <w:tcPr>
            <w:tcW w:w="1955" w:type="dxa"/>
          </w:tcPr>
          <w:p w14:paraId="0B47D43A" w14:textId="5BDAF915" w:rsidR="009404D4" w:rsidRPr="00E34081" w:rsidRDefault="009404D4" w:rsidP="009404D4">
            <w:pPr>
              <w:autoSpaceDE w:val="0"/>
              <w:autoSpaceDN w:val="0"/>
              <w:adjustRightInd w:val="0"/>
              <w:rPr>
                <w:rFonts w:ascii="Tahoma" w:hAnsi="Tahoma" w:cs="Tahoma"/>
                <w:sz w:val="22"/>
                <w:szCs w:val="22"/>
              </w:rPr>
            </w:pPr>
            <w:r w:rsidRPr="00E34081">
              <w:rPr>
                <w:rFonts w:ascii="Tahoma" w:hAnsi="Tahoma" w:cs="Tahoma"/>
                <w:sz w:val="22"/>
                <w:szCs w:val="22"/>
              </w:rPr>
              <w:t>Yes</w:t>
            </w:r>
          </w:p>
        </w:tc>
        <w:tc>
          <w:tcPr>
            <w:tcW w:w="3455" w:type="dxa"/>
          </w:tcPr>
          <w:p w14:paraId="06C686E1" w14:textId="0B354FD0" w:rsidR="009404D4" w:rsidRPr="00E34081" w:rsidRDefault="009404D4" w:rsidP="009404D4">
            <w:pPr>
              <w:autoSpaceDE w:val="0"/>
              <w:autoSpaceDN w:val="0"/>
              <w:adjustRightInd w:val="0"/>
              <w:rPr>
                <w:rFonts w:ascii="Tahoma" w:hAnsi="Tahoma" w:cs="Tahoma"/>
                <w:sz w:val="22"/>
                <w:szCs w:val="22"/>
              </w:rPr>
            </w:pPr>
          </w:p>
        </w:tc>
      </w:tr>
      <w:tr w:rsidR="009404D4" w:rsidRPr="00E34081" w14:paraId="209F03BD" w14:textId="0257A4E2" w:rsidTr="00E34081">
        <w:tc>
          <w:tcPr>
            <w:tcW w:w="2409" w:type="dxa"/>
          </w:tcPr>
          <w:p w14:paraId="3D4C81E2" w14:textId="2408507A" w:rsidR="009404D4" w:rsidRPr="00E34081" w:rsidRDefault="009404D4" w:rsidP="009404D4">
            <w:pPr>
              <w:autoSpaceDE w:val="0"/>
              <w:autoSpaceDN w:val="0"/>
              <w:adjustRightInd w:val="0"/>
              <w:rPr>
                <w:rFonts w:ascii="Tahoma" w:hAnsi="Tahoma" w:cs="Tahoma"/>
                <w:sz w:val="22"/>
                <w:szCs w:val="22"/>
              </w:rPr>
            </w:pPr>
            <w:r w:rsidRPr="00E34081">
              <w:rPr>
                <w:rFonts w:ascii="Tahoma" w:hAnsi="Tahoma" w:cs="Tahoma"/>
                <w:sz w:val="22"/>
                <w:szCs w:val="22"/>
              </w:rPr>
              <w:t>preferredCourt</w:t>
            </w:r>
          </w:p>
        </w:tc>
        <w:tc>
          <w:tcPr>
            <w:tcW w:w="1815" w:type="dxa"/>
          </w:tcPr>
          <w:p w14:paraId="3B1F8009" w14:textId="3DFCC468" w:rsidR="009404D4" w:rsidRPr="00E34081" w:rsidRDefault="009404D4" w:rsidP="009404D4">
            <w:pPr>
              <w:autoSpaceDE w:val="0"/>
              <w:autoSpaceDN w:val="0"/>
              <w:adjustRightInd w:val="0"/>
              <w:rPr>
                <w:rFonts w:ascii="Tahoma" w:hAnsi="Tahoma" w:cs="Tahoma"/>
                <w:sz w:val="22"/>
                <w:szCs w:val="22"/>
              </w:rPr>
            </w:pPr>
            <w:r w:rsidRPr="00E34081">
              <w:rPr>
                <w:rFonts w:ascii="Tahoma" w:hAnsi="Tahoma" w:cs="Tahoma"/>
                <w:sz w:val="22"/>
                <w:szCs w:val="22"/>
              </w:rPr>
              <w:t>Yes</w:t>
            </w:r>
          </w:p>
        </w:tc>
        <w:tc>
          <w:tcPr>
            <w:tcW w:w="1955" w:type="dxa"/>
          </w:tcPr>
          <w:p w14:paraId="06F7CC71" w14:textId="25079BAE" w:rsidR="009404D4" w:rsidRPr="00E34081" w:rsidRDefault="009404D4" w:rsidP="009404D4">
            <w:pPr>
              <w:autoSpaceDE w:val="0"/>
              <w:autoSpaceDN w:val="0"/>
              <w:adjustRightInd w:val="0"/>
              <w:rPr>
                <w:rFonts w:ascii="Tahoma" w:hAnsi="Tahoma" w:cs="Tahoma"/>
                <w:sz w:val="22"/>
                <w:szCs w:val="22"/>
              </w:rPr>
            </w:pPr>
            <w:r w:rsidRPr="00E34081">
              <w:rPr>
                <w:rFonts w:ascii="Tahoma" w:hAnsi="Tahoma" w:cs="Tahoma"/>
                <w:sz w:val="22"/>
                <w:szCs w:val="22"/>
              </w:rPr>
              <w:t>Yes</w:t>
            </w:r>
          </w:p>
        </w:tc>
        <w:tc>
          <w:tcPr>
            <w:tcW w:w="3455" w:type="dxa"/>
          </w:tcPr>
          <w:p w14:paraId="775D1CA8" w14:textId="77777777" w:rsidR="009404D4" w:rsidRPr="00E34081" w:rsidRDefault="009404D4" w:rsidP="009404D4">
            <w:pPr>
              <w:autoSpaceDE w:val="0"/>
              <w:autoSpaceDN w:val="0"/>
              <w:adjustRightInd w:val="0"/>
              <w:rPr>
                <w:rFonts w:ascii="Tahoma" w:hAnsi="Tahoma" w:cs="Tahoma"/>
                <w:sz w:val="22"/>
                <w:szCs w:val="22"/>
              </w:rPr>
            </w:pPr>
          </w:p>
        </w:tc>
      </w:tr>
      <w:tr w:rsidR="009404D4" w:rsidRPr="00E34081" w14:paraId="2C1D5666" w14:textId="4A215FD4" w:rsidTr="00E34081">
        <w:tc>
          <w:tcPr>
            <w:tcW w:w="2409" w:type="dxa"/>
          </w:tcPr>
          <w:p w14:paraId="0F5F2681" w14:textId="345B7648" w:rsidR="009404D4" w:rsidRPr="00E34081" w:rsidRDefault="009404D4" w:rsidP="009404D4">
            <w:pPr>
              <w:autoSpaceDE w:val="0"/>
              <w:autoSpaceDN w:val="0"/>
              <w:adjustRightInd w:val="0"/>
              <w:rPr>
                <w:rFonts w:ascii="Tahoma" w:hAnsi="Tahoma" w:cs="Tahoma"/>
                <w:color w:val="FF0000"/>
                <w:sz w:val="22"/>
                <w:szCs w:val="22"/>
              </w:rPr>
            </w:pPr>
            <w:r w:rsidRPr="00E34081">
              <w:rPr>
                <w:rFonts w:ascii="Tahoma" w:hAnsi="Tahoma" w:cs="Tahoma"/>
                <w:color w:val="FF0000"/>
                <w:sz w:val="22"/>
                <w:szCs w:val="22"/>
              </w:rPr>
              <w:t>preferredCourtAddress</w:t>
            </w:r>
          </w:p>
        </w:tc>
        <w:tc>
          <w:tcPr>
            <w:tcW w:w="1815" w:type="dxa"/>
          </w:tcPr>
          <w:p w14:paraId="5054E938" w14:textId="59AE356F" w:rsidR="009404D4" w:rsidRPr="00E34081" w:rsidRDefault="009404D4" w:rsidP="009404D4">
            <w:pPr>
              <w:autoSpaceDE w:val="0"/>
              <w:autoSpaceDN w:val="0"/>
              <w:adjustRightInd w:val="0"/>
              <w:rPr>
                <w:rFonts w:ascii="Tahoma" w:hAnsi="Tahoma" w:cs="Tahoma"/>
                <w:color w:val="FF0000"/>
                <w:sz w:val="22"/>
                <w:szCs w:val="22"/>
              </w:rPr>
            </w:pPr>
            <w:r w:rsidRPr="00E34081">
              <w:rPr>
                <w:rFonts w:ascii="Tahoma" w:hAnsi="Tahoma" w:cs="Tahoma"/>
                <w:color w:val="FF0000"/>
                <w:sz w:val="22"/>
                <w:szCs w:val="22"/>
              </w:rPr>
              <w:t>No</w:t>
            </w:r>
          </w:p>
        </w:tc>
        <w:tc>
          <w:tcPr>
            <w:tcW w:w="1955" w:type="dxa"/>
          </w:tcPr>
          <w:p w14:paraId="76F70B6A" w14:textId="0B44D24C" w:rsidR="009404D4" w:rsidRPr="00E34081" w:rsidRDefault="009404D4" w:rsidP="009404D4">
            <w:pPr>
              <w:autoSpaceDE w:val="0"/>
              <w:autoSpaceDN w:val="0"/>
              <w:adjustRightInd w:val="0"/>
              <w:rPr>
                <w:rFonts w:ascii="Tahoma" w:hAnsi="Tahoma" w:cs="Tahoma"/>
                <w:sz w:val="22"/>
                <w:szCs w:val="22"/>
              </w:rPr>
            </w:pPr>
            <w:r w:rsidRPr="00E34081">
              <w:rPr>
                <w:rFonts w:ascii="Tahoma" w:hAnsi="Tahoma" w:cs="Tahoma"/>
                <w:sz w:val="22"/>
                <w:szCs w:val="22"/>
              </w:rPr>
              <w:t>Yes</w:t>
            </w:r>
          </w:p>
        </w:tc>
        <w:tc>
          <w:tcPr>
            <w:tcW w:w="3455" w:type="dxa"/>
          </w:tcPr>
          <w:p w14:paraId="7D663016" w14:textId="7884FA19" w:rsidR="009404D4" w:rsidRPr="00E34081" w:rsidRDefault="00E34081" w:rsidP="009404D4">
            <w:pPr>
              <w:autoSpaceDE w:val="0"/>
              <w:autoSpaceDN w:val="0"/>
              <w:adjustRightInd w:val="0"/>
              <w:rPr>
                <w:rFonts w:ascii="Tahoma" w:hAnsi="Tahoma" w:cs="Tahoma"/>
                <w:sz w:val="22"/>
                <w:szCs w:val="22"/>
              </w:rPr>
            </w:pPr>
            <w:r w:rsidRPr="00E34081">
              <w:rPr>
                <w:rFonts w:ascii="Tahoma" w:hAnsi="Tahoma" w:cs="Tahoma"/>
                <w:sz w:val="22"/>
                <w:szCs w:val="22"/>
              </w:rPr>
              <w:t>New field</w:t>
            </w:r>
          </w:p>
        </w:tc>
      </w:tr>
    </w:tbl>
    <w:p w14:paraId="1BAFD3CB" w14:textId="138749D6" w:rsidR="00D765AC" w:rsidRPr="00E34081" w:rsidRDefault="00D765AC" w:rsidP="006A0122">
      <w:pPr>
        <w:autoSpaceDE w:val="0"/>
        <w:autoSpaceDN w:val="0"/>
        <w:adjustRightInd w:val="0"/>
        <w:rPr>
          <w:rFonts w:ascii="Tahoma" w:hAnsi="Tahoma" w:cs="Tahoma"/>
          <w:sz w:val="22"/>
          <w:szCs w:val="22"/>
        </w:rPr>
      </w:pPr>
    </w:p>
    <w:p w14:paraId="0C3975C2" w14:textId="77777777" w:rsidR="00D765AC" w:rsidRPr="00E34081" w:rsidRDefault="00D765AC" w:rsidP="006A0122">
      <w:pPr>
        <w:autoSpaceDE w:val="0"/>
        <w:autoSpaceDN w:val="0"/>
        <w:adjustRightInd w:val="0"/>
        <w:jc w:val="center"/>
        <w:rPr>
          <w:rFonts w:ascii="Tahoma" w:hAnsi="Tahoma" w:cs="Tahoma"/>
          <w:sz w:val="22"/>
          <w:szCs w:val="22"/>
        </w:rPr>
      </w:pPr>
      <w:r w:rsidRPr="00E34081">
        <w:rPr>
          <w:rFonts w:ascii="Tahoma" w:hAnsi="Tahoma" w:cs="Tahoma"/>
          <w:sz w:val="22"/>
          <w:szCs w:val="22"/>
        </w:rPr>
        <w:t>Template Content</w:t>
      </w:r>
    </w:p>
    <w:p w14:paraId="136756FD" w14:textId="183C3D67" w:rsidR="00D765AC" w:rsidRPr="00E34081" w:rsidRDefault="00D765AC" w:rsidP="00D765AC">
      <w:pPr>
        <w:autoSpaceDE w:val="0"/>
        <w:autoSpaceDN w:val="0"/>
        <w:adjustRightInd w:val="0"/>
        <w:rPr>
          <w:rFonts w:ascii="Tahoma" w:hAnsi="Tahoma" w:cs="Tahoma"/>
          <w:sz w:val="22"/>
          <w:szCs w:val="22"/>
        </w:rPr>
      </w:pPr>
      <w:r w:rsidRPr="00E34081">
        <w:rPr>
          <w:rFonts w:ascii="Tahoma" w:hAnsi="Tahoma" w:cs="Tahoma"/>
          <w:sz w:val="22"/>
          <w:szCs w:val="22"/>
        </w:rPr>
        <w:t>&lt;&lt;es_&gt;&gt;</w:t>
      </w:r>
    </w:p>
    <w:tbl>
      <w:tblPr>
        <w:tblStyle w:val="TableGrid"/>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5812"/>
        <w:gridCol w:w="2126"/>
      </w:tblGrid>
      <w:tr w:rsidR="00D765AC" w:rsidRPr="00156806" w14:paraId="3F19C0B3" w14:textId="77777777" w:rsidTr="00CE208C">
        <w:trPr>
          <w:trHeight w:val="307"/>
        </w:trPr>
        <w:tc>
          <w:tcPr>
            <w:tcW w:w="1838" w:type="dxa"/>
          </w:tcPr>
          <w:p w14:paraId="0E3E4DF1" w14:textId="16751A1E" w:rsidR="00D765AC" w:rsidRPr="00156806" w:rsidRDefault="00B46719" w:rsidP="004E1CA2">
            <w:pPr>
              <w:rPr>
                <w:rFonts w:ascii="Tahoma" w:hAnsi="Tahoma" w:cs="Tahoma"/>
                <w:b/>
                <w:sz w:val="44"/>
                <w:szCs w:val="44"/>
              </w:rPr>
            </w:pPr>
            <w:r>
              <w:rPr>
                <w:rFonts w:ascii="Tahoma" w:hAnsi="Tahoma" w:cs="Tahoma"/>
                <w:b/>
                <w:sz w:val="44"/>
                <w:szCs w:val="44"/>
              </w:rPr>
              <w:t>ORDER</w:t>
            </w:r>
          </w:p>
        </w:tc>
        <w:tc>
          <w:tcPr>
            <w:tcW w:w="5812" w:type="dxa"/>
          </w:tcPr>
          <w:p w14:paraId="0740E049" w14:textId="77777777" w:rsidR="00D765AC" w:rsidRPr="00156806" w:rsidRDefault="00D765AC" w:rsidP="004E1CA2">
            <w:pPr>
              <w:jc w:val="center"/>
              <w:rPr>
                <w:rFonts w:ascii="Tahoma" w:hAnsi="Tahoma" w:cs="Tahoma"/>
                <w:b/>
                <w:szCs w:val="24"/>
              </w:rPr>
            </w:pPr>
            <w:r w:rsidRPr="00156806">
              <w:rPr>
                <w:rFonts w:ascii="Tahoma" w:hAnsi="Tahoma" w:cs="Tahoma"/>
                <w:b/>
                <w:szCs w:val="24"/>
              </w:rPr>
              <w:t>In the County Court</w:t>
            </w:r>
          </w:p>
          <w:p w14:paraId="5EE8F9CE" w14:textId="77777777" w:rsidR="00D765AC" w:rsidRPr="00156806" w:rsidRDefault="00D765AC" w:rsidP="004E1CA2">
            <w:pPr>
              <w:jc w:val="center"/>
              <w:rPr>
                <w:rFonts w:ascii="Tahoma" w:hAnsi="Tahoma" w:cs="Tahoma"/>
                <w:b/>
                <w:szCs w:val="24"/>
              </w:rPr>
            </w:pPr>
            <w:r w:rsidRPr="00156806">
              <w:rPr>
                <w:rFonts w:ascii="Tahoma" w:hAnsi="Tahoma" w:cs="Tahoma"/>
                <w:b/>
                <w:szCs w:val="24"/>
              </w:rPr>
              <w:t>at &lt;&lt;</w:t>
            </w:r>
            <w:r>
              <w:rPr>
                <w:rFonts w:ascii="Tahoma" w:hAnsi="Tahoma" w:cs="Tahoma"/>
                <w:b/>
                <w:szCs w:val="24"/>
              </w:rPr>
              <w:t>countyCourt</w:t>
            </w:r>
            <w:r w:rsidRPr="00156806">
              <w:rPr>
                <w:rFonts w:ascii="Tahoma" w:hAnsi="Tahoma" w:cs="Tahoma"/>
                <w:b/>
                <w:szCs w:val="24"/>
              </w:rPr>
              <w:t>.</w:t>
            </w:r>
            <w:r>
              <w:rPr>
                <w:rFonts w:ascii="Tahoma" w:hAnsi="Tahoma" w:cs="Tahoma"/>
                <w:b/>
                <w:szCs w:val="24"/>
              </w:rPr>
              <w:t>name</w:t>
            </w:r>
            <w:r w:rsidRPr="00156806">
              <w:rPr>
                <w:rFonts w:ascii="Tahoma" w:hAnsi="Tahoma" w:cs="Tahoma"/>
                <w:b/>
                <w:szCs w:val="24"/>
              </w:rPr>
              <w:t>&gt;&gt;</w:t>
            </w:r>
          </w:p>
          <w:p w14:paraId="2AC430E6" w14:textId="3643AF9A" w:rsidR="00D765AC" w:rsidRPr="00156806" w:rsidRDefault="00D765AC" w:rsidP="004E1CA2">
            <w:pPr>
              <w:jc w:val="center"/>
              <w:rPr>
                <w:rFonts w:ascii="Tahoma" w:hAnsi="Tahoma" w:cs="Tahoma"/>
                <w:b/>
                <w:sz w:val="40"/>
                <w:szCs w:val="40"/>
              </w:rPr>
            </w:pPr>
            <w:r w:rsidRPr="00156806">
              <w:rPr>
                <w:rFonts w:ascii="Tahoma" w:hAnsi="Tahoma" w:cs="Tahoma"/>
                <w:b/>
                <w:szCs w:val="24"/>
              </w:rPr>
              <w:t>District Judge &lt;&lt;judicial.</w:t>
            </w:r>
            <w:r w:rsidR="00762ADC">
              <w:rPr>
                <w:rFonts w:ascii="Tahoma" w:hAnsi="Tahoma" w:cs="Tahoma"/>
                <w:b/>
                <w:szCs w:val="24"/>
              </w:rPr>
              <w:t>l</w:t>
            </w:r>
            <w:r w:rsidRPr="00156806">
              <w:rPr>
                <w:rFonts w:ascii="Tahoma" w:hAnsi="Tahoma" w:cs="Tahoma"/>
                <w:b/>
                <w:szCs w:val="24"/>
              </w:rPr>
              <w:t>astName&gt;&gt;</w:t>
            </w:r>
          </w:p>
        </w:tc>
        <w:tc>
          <w:tcPr>
            <w:tcW w:w="2126" w:type="dxa"/>
          </w:tcPr>
          <w:p w14:paraId="4394B1F5" w14:textId="77777777" w:rsidR="00D765AC" w:rsidRPr="00156806" w:rsidRDefault="00D765AC" w:rsidP="00597213">
            <w:pPr>
              <w:jc w:val="right"/>
              <w:rPr>
                <w:rFonts w:ascii="Tahoma" w:hAnsi="Tahoma" w:cs="Tahoma"/>
                <w:sz w:val="22"/>
                <w:szCs w:val="22"/>
              </w:rPr>
            </w:pPr>
            <w:r w:rsidRPr="00156806">
              <w:rPr>
                <w:rFonts w:ascii="Tahoma" w:hAnsi="Tahoma" w:cs="Tahoma"/>
                <w:sz w:val="22"/>
                <w:szCs w:val="22"/>
              </w:rPr>
              <w:t>Case number:</w:t>
            </w:r>
          </w:p>
          <w:p w14:paraId="3A7BEC01" w14:textId="54C4CA4D" w:rsidR="00D765AC" w:rsidRPr="000010E3" w:rsidRDefault="00D765AC" w:rsidP="00597213">
            <w:pPr>
              <w:jc w:val="right"/>
              <w:rPr>
                <w:rFonts w:ascii="Tahoma" w:hAnsi="Tahoma" w:cs="Tahoma"/>
                <w:sz w:val="22"/>
                <w:szCs w:val="22"/>
              </w:rPr>
            </w:pPr>
            <w:r w:rsidRPr="00156806">
              <w:rPr>
                <w:rFonts w:ascii="Tahoma" w:hAnsi="Tahoma" w:cs="Tahoma"/>
                <w:sz w:val="22"/>
                <w:szCs w:val="22"/>
              </w:rPr>
              <w:t>&lt;&lt;</w:t>
            </w:r>
            <w:r w:rsidR="000010E3" w:rsidRPr="000010E3">
              <w:rPr>
                <w:rFonts w:ascii="Tahoma" w:hAnsi="Tahoma" w:cs="Tahoma"/>
                <w:sz w:val="22"/>
                <w:szCs w:val="22"/>
              </w:rPr>
              <w:t xml:space="preserve"> referenceNumber</w:t>
            </w:r>
            <w:r w:rsidR="000010E3" w:rsidRPr="00156806">
              <w:rPr>
                <w:rFonts w:ascii="Tahoma" w:hAnsi="Tahoma" w:cs="Tahoma"/>
                <w:sz w:val="22"/>
                <w:szCs w:val="22"/>
              </w:rPr>
              <w:t xml:space="preserve"> </w:t>
            </w:r>
            <w:r w:rsidRPr="00156806">
              <w:rPr>
                <w:rFonts w:ascii="Tahoma" w:hAnsi="Tahoma" w:cs="Tahoma"/>
                <w:sz w:val="22"/>
                <w:szCs w:val="22"/>
              </w:rPr>
              <w:t>&gt;&gt;</w:t>
            </w:r>
          </w:p>
        </w:tc>
      </w:tr>
    </w:tbl>
    <w:p w14:paraId="5A0260CD" w14:textId="77777777" w:rsidR="00D765AC" w:rsidRPr="00C03F24" w:rsidRDefault="00D765AC" w:rsidP="00D765AC">
      <w:pPr>
        <w:pBdr>
          <w:bottom w:val="single" w:sz="6" w:space="1" w:color="auto"/>
        </w:pBdr>
        <w:rPr>
          <w:rFonts w:ascii="Tahoma" w:hAnsi="Tahoma" w:cs="Tahoma"/>
          <w:b/>
          <w:sz w:val="22"/>
          <w:szCs w:val="22"/>
        </w:rPr>
      </w:pPr>
      <w:r w:rsidRPr="00156806">
        <w:rPr>
          <w:rFonts w:ascii="Tahoma" w:hAnsi="Tahoma" w:cs="Tahoma"/>
          <w:b/>
          <w:sz w:val="44"/>
          <w:szCs w:val="48"/>
        </w:rPr>
        <w:t xml:space="preserve">                  </w:t>
      </w:r>
    </w:p>
    <w:p w14:paraId="28488725" w14:textId="77777777" w:rsidR="00D765AC" w:rsidRDefault="00D765AC" w:rsidP="00D765AC">
      <w:pPr>
        <w:rPr>
          <w:rFonts w:ascii="Tahoma" w:hAnsi="Tahoma" w:cs="Tahoma"/>
          <w:b/>
          <w:sz w:val="22"/>
          <w:szCs w:val="22"/>
        </w:rPr>
      </w:pPr>
    </w:p>
    <w:tbl>
      <w:tblPr>
        <w:tblStyle w:val="TableGrid"/>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3"/>
        <w:gridCol w:w="5529"/>
        <w:gridCol w:w="1984"/>
      </w:tblGrid>
      <w:tr w:rsidR="00D765AC" w:rsidRPr="00156806" w14:paraId="4E21BE18" w14:textId="77777777" w:rsidTr="00CE208C">
        <w:tc>
          <w:tcPr>
            <w:tcW w:w="2263" w:type="dxa"/>
          </w:tcPr>
          <w:p w14:paraId="017554C9" w14:textId="77777777" w:rsidR="00D765AC" w:rsidRPr="00156806" w:rsidRDefault="00D765AC" w:rsidP="004E1CA2">
            <w:pPr>
              <w:rPr>
                <w:rFonts w:ascii="Tahoma" w:hAnsi="Tahoma" w:cs="Tahoma"/>
                <w:b/>
                <w:sz w:val="22"/>
                <w:szCs w:val="22"/>
              </w:rPr>
            </w:pPr>
            <w:r w:rsidRPr="00156806">
              <w:rPr>
                <w:rFonts w:ascii="Tahoma" w:hAnsi="Tahoma" w:cs="Tahoma"/>
                <w:b/>
                <w:sz w:val="22"/>
                <w:szCs w:val="22"/>
              </w:rPr>
              <w:t>Parties</w:t>
            </w:r>
          </w:p>
        </w:tc>
        <w:tc>
          <w:tcPr>
            <w:tcW w:w="5529" w:type="dxa"/>
          </w:tcPr>
          <w:p w14:paraId="0D425B4B" w14:textId="7B305A70" w:rsidR="00D765AC" w:rsidRPr="005E200D" w:rsidRDefault="00D765AC" w:rsidP="00B152EC">
            <w:pPr>
              <w:ind w:left="720"/>
              <w:rPr>
                <w:rFonts w:ascii="Tahoma" w:hAnsi="Tahoma" w:cs="Tahoma"/>
                <w:b/>
                <w:sz w:val="22"/>
                <w:szCs w:val="22"/>
              </w:rPr>
            </w:pPr>
            <w:r w:rsidRPr="005E200D">
              <w:rPr>
                <w:rFonts w:ascii="Tahoma" w:hAnsi="Tahoma" w:cs="Tahoma"/>
                <w:sz w:val="22"/>
                <w:szCs w:val="22"/>
              </w:rPr>
              <w:t>&lt;&lt;{toUpperCase(claimant.partyName)}&gt;&gt;</w:t>
            </w:r>
          </w:p>
        </w:tc>
        <w:tc>
          <w:tcPr>
            <w:tcW w:w="1984" w:type="dxa"/>
          </w:tcPr>
          <w:p w14:paraId="45B50F88" w14:textId="77777777" w:rsidR="00D765AC" w:rsidRPr="00156806" w:rsidRDefault="00D765AC" w:rsidP="004E1CA2">
            <w:pPr>
              <w:jc w:val="right"/>
              <w:rPr>
                <w:rFonts w:ascii="Tahoma" w:hAnsi="Tahoma" w:cs="Tahoma"/>
                <w:sz w:val="22"/>
                <w:szCs w:val="22"/>
              </w:rPr>
            </w:pPr>
            <w:r w:rsidRPr="00156806">
              <w:rPr>
                <w:rFonts w:ascii="Tahoma" w:hAnsi="Tahoma" w:cs="Tahoma"/>
                <w:sz w:val="22"/>
                <w:szCs w:val="22"/>
              </w:rPr>
              <w:t>Claimant</w:t>
            </w:r>
          </w:p>
        </w:tc>
      </w:tr>
      <w:tr w:rsidR="00D765AC" w:rsidRPr="00156806" w14:paraId="01D9DFA6" w14:textId="77777777" w:rsidTr="00CE208C">
        <w:trPr>
          <w:trHeight w:val="271"/>
        </w:trPr>
        <w:tc>
          <w:tcPr>
            <w:tcW w:w="2263" w:type="dxa"/>
          </w:tcPr>
          <w:p w14:paraId="7F866D3D" w14:textId="77777777" w:rsidR="00D765AC" w:rsidRPr="00156806" w:rsidRDefault="00D765AC" w:rsidP="004E1CA2">
            <w:pPr>
              <w:rPr>
                <w:rFonts w:ascii="Tahoma" w:hAnsi="Tahoma" w:cs="Tahoma"/>
                <w:b/>
                <w:sz w:val="22"/>
                <w:szCs w:val="22"/>
              </w:rPr>
            </w:pPr>
          </w:p>
        </w:tc>
        <w:tc>
          <w:tcPr>
            <w:tcW w:w="5529" w:type="dxa"/>
          </w:tcPr>
          <w:p w14:paraId="6319CB26" w14:textId="77777777" w:rsidR="00D765AC" w:rsidRPr="00156806" w:rsidRDefault="00D765AC" w:rsidP="00B152EC">
            <w:pPr>
              <w:ind w:left="720"/>
              <w:rPr>
                <w:rFonts w:ascii="Tahoma" w:hAnsi="Tahoma" w:cs="Tahoma"/>
                <w:b/>
                <w:sz w:val="22"/>
                <w:szCs w:val="22"/>
              </w:rPr>
            </w:pPr>
            <w:r w:rsidRPr="00156806">
              <w:rPr>
                <w:rFonts w:ascii="Tahoma" w:hAnsi="Tahoma" w:cs="Tahoma"/>
                <w:sz w:val="22"/>
                <w:szCs w:val="22"/>
              </w:rPr>
              <w:t>&lt;&lt;{toUpperCase(defendant.partyName)}&gt;&gt;</w:t>
            </w:r>
          </w:p>
        </w:tc>
        <w:tc>
          <w:tcPr>
            <w:tcW w:w="1984" w:type="dxa"/>
          </w:tcPr>
          <w:p w14:paraId="6F9352BC" w14:textId="77777777" w:rsidR="00D765AC" w:rsidRPr="00156806" w:rsidRDefault="00D765AC" w:rsidP="004E1CA2">
            <w:pPr>
              <w:jc w:val="right"/>
              <w:rPr>
                <w:rFonts w:ascii="Tahoma" w:hAnsi="Tahoma" w:cs="Tahoma"/>
                <w:sz w:val="22"/>
                <w:szCs w:val="22"/>
              </w:rPr>
            </w:pPr>
            <w:r w:rsidRPr="00156806">
              <w:rPr>
                <w:rFonts w:ascii="Tahoma" w:hAnsi="Tahoma" w:cs="Tahoma"/>
                <w:sz w:val="22"/>
                <w:szCs w:val="22"/>
              </w:rPr>
              <w:t>Defendant</w:t>
            </w:r>
          </w:p>
        </w:tc>
      </w:tr>
    </w:tbl>
    <w:p w14:paraId="3B6606C5" w14:textId="77777777" w:rsidR="00CE208C" w:rsidRPr="00CE208C" w:rsidRDefault="00CE208C" w:rsidP="00CE208C">
      <w:pPr>
        <w:pBdr>
          <w:bottom w:val="single" w:sz="6" w:space="1" w:color="auto"/>
        </w:pBdr>
        <w:rPr>
          <w:rFonts w:ascii="Tahoma" w:hAnsi="Tahoma" w:cs="Tahoma"/>
          <w:b/>
          <w:sz w:val="22"/>
          <w:szCs w:val="22"/>
        </w:rPr>
      </w:pPr>
    </w:p>
    <w:p w14:paraId="317E1374" w14:textId="07345E85" w:rsidR="00A739E4" w:rsidRDefault="00A739E4" w:rsidP="009557B6">
      <w:pPr>
        <w:spacing w:before="120" w:after="120"/>
        <w:rPr>
          <w:rFonts w:ascii="Tahoma" w:hAnsi="Tahoma" w:cs="Tahoma"/>
          <w:sz w:val="22"/>
          <w:szCs w:val="22"/>
        </w:rPr>
      </w:pPr>
      <w:r w:rsidRPr="00156806">
        <w:rPr>
          <w:rFonts w:ascii="Tahoma" w:hAnsi="Tahoma" w:cs="Tahoma"/>
          <w:sz w:val="22"/>
          <w:szCs w:val="22"/>
        </w:rPr>
        <w:t>On &lt;&lt;{dateFormat(</w:t>
      </w:r>
      <w:r w:rsidR="00B46719">
        <w:rPr>
          <w:rFonts w:ascii="Tahoma" w:hAnsi="Tahoma" w:cs="Tahoma"/>
          <w:sz w:val="22"/>
          <w:szCs w:val="22"/>
        </w:rPr>
        <w:t>order</w:t>
      </w:r>
      <w:r w:rsidR="00156806">
        <w:rPr>
          <w:rFonts w:ascii="Tahoma" w:hAnsi="Tahoma" w:cs="Tahoma"/>
          <w:sz w:val="22"/>
          <w:szCs w:val="22"/>
        </w:rPr>
        <w:t>.</w:t>
      </w:r>
      <w:r w:rsidR="0077560D">
        <w:rPr>
          <w:rFonts w:ascii="Tahoma" w:hAnsi="Tahoma" w:cs="Tahoma"/>
          <w:sz w:val="22"/>
          <w:szCs w:val="22"/>
        </w:rPr>
        <w:t>d</w:t>
      </w:r>
      <w:r w:rsidRPr="00156806">
        <w:rPr>
          <w:rFonts w:ascii="Tahoma" w:hAnsi="Tahoma" w:cs="Tahoma"/>
          <w:sz w:val="22"/>
          <w:szCs w:val="22"/>
        </w:rPr>
        <w:t>ate, ‘dd MMMM yyyy’ , ‘</w:t>
      </w:r>
      <w:r w:rsidR="00C47970">
        <w:rPr>
          <w:rFonts w:ascii="Tahoma" w:hAnsi="Tahoma" w:cs="Tahoma"/>
          <w:sz w:val="22"/>
          <w:szCs w:val="22"/>
        </w:rPr>
        <w:t>yyyy-MM-dd</w:t>
      </w:r>
      <w:r w:rsidRPr="00156806">
        <w:rPr>
          <w:rFonts w:ascii="Tahoma" w:hAnsi="Tahoma" w:cs="Tahoma"/>
          <w:sz w:val="22"/>
          <w:szCs w:val="22"/>
        </w:rPr>
        <w:t>’)}&gt;&gt;</w:t>
      </w:r>
    </w:p>
    <w:p w14:paraId="6A7EDE7B" w14:textId="32ABBEAC" w:rsidR="009557B6" w:rsidRPr="00156806" w:rsidRDefault="00682C32" w:rsidP="00D67A57">
      <w:pPr>
        <w:autoSpaceDE w:val="0"/>
        <w:autoSpaceDN w:val="0"/>
        <w:adjustRightInd w:val="0"/>
        <w:rPr>
          <w:rFonts w:ascii="Tahoma" w:hAnsi="Tahoma" w:cs="Tahoma"/>
          <w:sz w:val="22"/>
          <w:szCs w:val="22"/>
        </w:rPr>
      </w:pPr>
      <w:r w:rsidRPr="00156806">
        <w:rPr>
          <w:rFonts w:ascii="Tahoma" w:hAnsi="Tahoma" w:cs="Tahoma"/>
          <w:sz w:val="22"/>
          <w:szCs w:val="22"/>
        </w:rPr>
        <w:t xml:space="preserve">District Judge </w:t>
      </w:r>
      <w:r w:rsidR="00D67A57" w:rsidRPr="00156806">
        <w:rPr>
          <w:rFonts w:ascii="Tahoma" w:hAnsi="Tahoma" w:cs="Tahoma"/>
          <w:sz w:val="22"/>
          <w:szCs w:val="22"/>
        </w:rPr>
        <w:t>&lt;&lt;</w:t>
      </w:r>
      <w:r w:rsidR="00A96178" w:rsidRPr="00156806">
        <w:rPr>
          <w:rFonts w:ascii="Tahoma" w:hAnsi="Tahoma" w:cs="Tahoma"/>
          <w:sz w:val="22"/>
          <w:szCs w:val="22"/>
        </w:rPr>
        <w:t>judicial</w:t>
      </w:r>
      <w:r w:rsidR="00156806">
        <w:rPr>
          <w:rFonts w:ascii="Tahoma" w:hAnsi="Tahoma" w:cs="Tahoma"/>
          <w:sz w:val="22"/>
          <w:szCs w:val="22"/>
        </w:rPr>
        <w:t>.</w:t>
      </w:r>
      <w:r w:rsidR="00762ADC">
        <w:rPr>
          <w:rFonts w:ascii="Tahoma" w:hAnsi="Tahoma" w:cs="Tahoma"/>
          <w:sz w:val="22"/>
          <w:szCs w:val="22"/>
        </w:rPr>
        <w:t>l</w:t>
      </w:r>
      <w:r w:rsidR="00A96178" w:rsidRPr="00156806">
        <w:rPr>
          <w:rFonts w:ascii="Tahoma" w:hAnsi="Tahoma" w:cs="Tahoma"/>
          <w:sz w:val="22"/>
          <w:szCs w:val="22"/>
        </w:rPr>
        <w:t>astName</w:t>
      </w:r>
      <w:r w:rsidR="00D67A57" w:rsidRPr="00156806">
        <w:rPr>
          <w:rFonts w:ascii="Tahoma" w:hAnsi="Tahoma" w:cs="Tahoma"/>
          <w:sz w:val="22"/>
          <w:szCs w:val="22"/>
        </w:rPr>
        <w:t xml:space="preserve">&gt;&gt; sitting at </w:t>
      </w:r>
      <w:r w:rsidR="00A96178" w:rsidRPr="00156806">
        <w:rPr>
          <w:rFonts w:ascii="Tahoma" w:hAnsi="Tahoma" w:cs="Tahoma"/>
          <w:sz w:val="22"/>
          <w:szCs w:val="22"/>
        </w:rPr>
        <w:t xml:space="preserve">County Court </w:t>
      </w:r>
      <w:r w:rsidR="00D67A57" w:rsidRPr="00156806">
        <w:rPr>
          <w:rFonts w:ascii="Tahoma" w:hAnsi="Tahoma" w:cs="Tahoma"/>
          <w:sz w:val="22"/>
          <w:szCs w:val="22"/>
        </w:rPr>
        <w:t>&lt;&lt;</w:t>
      </w:r>
      <w:r w:rsidR="00156806" w:rsidRPr="00156806">
        <w:rPr>
          <w:rFonts w:ascii="Tahoma" w:hAnsi="Tahoma" w:cs="Tahoma"/>
          <w:sz w:val="22"/>
          <w:szCs w:val="22"/>
        </w:rPr>
        <w:t xml:space="preserve">countyCourt.name </w:t>
      </w:r>
      <w:r w:rsidR="00D67A57" w:rsidRPr="00156806">
        <w:rPr>
          <w:rFonts w:ascii="Tahoma" w:hAnsi="Tahoma" w:cs="Tahoma"/>
          <w:sz w:val="22"/>
          <w:szCs w:val="22"/>
        </w:rPr>
        <w:t>&gt;&gt;</w:t>
      </w:r>
      <w:r w:rsidR="00AD347C">
        <w:rPr>
          <w:rFonts w:ascii="Tahoma" w:hAnsi="Tahoma" w:cs="Tahoma"/>
          <w:sz w:val="22"/>
          <w:szCs w:val="22"/>
        </w:rPr>
        <w:t xml:space="preserve">, </w:t>
      </w:r>
      <w:r w:rsidR="00D67A57" w:rsidRPr="00156806">
        <w:rPr>
          <w:rFonts w:ascii="Tahoma" w:hAnsi="Tahoma" w:cs="Tahoma"/>
          <w:sz w:val="22"/>
          <w:szCs w:val="22"/>
        </w:rPr>
        <w:t>&lt;&lt;</w:t>
      </w:r>
      <w:r w:rsidR="00156806">
        <w:rPr>
          <w:rFonts w:ascii="Tahoma" w:hAnsi="Tahoma" w:cs="Tahoma"/>
          <w:sz w:val="22"/>
          <w:szCs w:val="22"/>
        </w:rPr>
        <w:t>countyCourt</w:t>
      </w:r>
      <w:r w:rsidR="00D67A57" w:rsidRPr="00156806">
        <w:rPr>
          <w:rFonts w:ascii="Tahoma" w:hAnsi="Tahoma" w:cs="Tahoma"/>
          <w:sz w:val="22"/>
          <w:szCs w:val="22"/>
        </w:rPr>
        <w:t>.</w:t>
      </w:r>
      <w:r w:rsidR="003A70BD" w:rsidRPr="00156806">
        <w:rPr>
          <w:rFonts w:ascii="Tahoma" w:hAnsi="Tahoma" w:cs="Tahoma"/>
          <w:sz w:val="22"/>
          <w:szCs w:val="22"/>
        </w:rPr>
        <w:t>a</w:t>
      </w:r>
      <w:r w:rsidR="00D67A57" w:rsidRPr="00156806">
        <w:rPr>
          <w:rFonts w:ascii="Tahoma" w:hAnsi="Tahoma" w:cs="Tahoma"/>
          <w:sz w:val="22"/>
          <w:szCs w:val="22"/>
        </w:rPr>
        <w:t>ddress&gt;&gt;</w:t>
      </w:r>
    </w:p>
    <w:p w14:paraId="340490E0" w14:textId="7C942DD8" w:rsidR="003371A4" w:rsidRDefault="003371A4" w:rsidP="0027740B">
      <w:pPr>
        <w:autoSpaceDE w:val="0"/>
        <w:autoSpaceDN w:val="0"/>
        <w:adjustRightInd w:val="0"/>
        <w:spacing w:before="120" w:after="60"/>
        <w:rPr>
          <w:rFonts w:ascii="Tahoma" w:hAnsi="Tahoma" w:cs="Tahoma"/>
          <w:b/>
          <w:sz w:val="22"/>
          <w:szCs w:val="22"/>
        </w:rPr>
      </w:pPr>
      <w:r w:rsidRPr="008A7DCB">
        <w:rPr>
          <w:rFonts w:ascii="Tahoma" w:hAnsi="Tahoma" w:cs="Tahoma"/>
          <w:b/>
          <w:sz w:val="22"/>
          <w:szCs w:val="22"/>
        </w:rPr>
        <w:t>The court has stated:</w:t>
      </w:r>
    </w:p>
    <w:p w14:paraId="00F7453C" w14:textId="6061E837" w:rsidR="004B7E04" w:rsidRDefault="004B7E04" w:rsidP="004B7E04">
      <w:pPr>
        <w:autoSpaceDE w:val="0"/>
        <w:autoSpaceDN w:val="0"/>
        <w:adjustRightInd w:val="0"/>
        <w:rPr>
          <w:rFonts w:ascii="Tahoma" w:hAnsi="Tahoma" w:cs="Tahoma"/>
          <w:sz w:val="22"/>
          <w:szCs w:val="22"/>
        </w:rPr>
      </w:pPr>
      <w:r w:rsidRPr="006153F5">
        <w:rPr>
          <w:rFonts w:ascii="Tahoma" w:hAnsi="Tahoma" w:cs="Tahoma"/>
          <w:sz w:val="22"/>
          <w:szCs w:val="22"/>
        </w:rPr>
        <w:t>&lt;&lt;$</w:t>
      </w:r>
      <w:r>
        <w:rPr>
          <w:rFonts w:ascii="Tahoma" w:hAnsi="Tahoma" w:cs="Tahoma"/>
          <w:sz w:val="22"/>
          <w:szCs w:val="22"/>
        </w:rPr>
        <w:t>rowNum</w:t>
      </w:r>
      <w:r w:rsidRPr="006153F5">
        <w:rPr>
          <w:rFonts w:ascii="Tahoma" w:hAnsi="Tahoma" w:cs="Tahoma"/>
          <w:sz w:val="22"/>
          <w:szCs w:val="22"/>
        </w:rPr>
        <w:t>={round(</w:t>
      </w:r>
      <w:r>
        <w:rPr>
          <w:rFonts w:ascii="Tahoma" w:hAnsi="Tahoma" w:cs="Tahoma"/>
          <w:sz w:val="22"/>
          <w:szCs w:val="22"/>
        </w:rPr>
        <w:t>0</w:t>
      </w:r>
      <w:r w:rsidRPr="006153F5">
        <w:rPr>
          <w:rFonts w:ascii="Tahoma" w:hAnsi="Tahoma" w:cs="Tahoma"/>
          <w:sz w:val="22"/>
          <w:szCs w:val="22"/>
        </w:rPr>
        <w:t>)}&gt;&gt;</w:t>
      </w:r>
    </w:p>
    <w:p w14:paraId="634C8657" w14:textId="3DD3A7A8" w:rsidR="00D938DB" w:rsidRDefault="00D938DB" w:rsidP="004B7E04">
      <w:pPr>
        <w:autoSpaceDE w:val="0"/>
        <w:autoSpaceDN w:val="0"/>
        <w:adjustRightInd w:val="0"/>
        <w:rPr>
          <w:rFonts w:ascii="Tahoma" w:hAnsi="Tahoma" w:cs="Tahoma"/>
          <w:sz w:val="22"/>
          <w:szCs w:val="22"/>
        </w:rPr>
      </w:pPr>
      <w:r w:rsidRPr="008A7DCB">
        <w:rPr>
          <w:rFonts w:ascii="Tahoma" w:hAnsi="Tahoma" w:cs="Tahoma"/>
          <w:sz w:val="22"/>
          <w:szCs w:val="22"/>
        </w:rPr>
        <w:t>&lt;&lt;cs_{directions</w:t>
      </w:r>
      <w:r w:rsidR="00374FD2">
        <w:rPr>
          <w:rFonts w:ascii="Tahoma" w:hAnsi="Tahoma" w:cs="Tahoma"/>
          <w:sz w:val="22"/>
          <w:szCs w:val="22"/>
        </w:rPr>
        <w:t>Statement</w:t>
      </w:r>
      <w:r w:rsidRPr="008A7DCB">
        <w:rPr>
          <w:rFonts w:ascii="Tahoma" w:hAnsi="Tahoma" w:cs="Tahoma"/>
          <w:sz w:val="22"/>
          <w:szCs w:val="22"/>
        </w:rPr>
        <w:t>1is</w:t>
      </w:r>
      <w:r w:rsidR="00E0244D">
        <w:rPr>
          <w:rFonts w:ascii="Tahoma" w:hAnsi="Tahoma" w:cs="Tahoma"/>
          <w:sz w:val="22"/>
          <w:szCs w:val="22"/>
        </w:rPr>
        <w:t>Included</w:t>
      </w:r>
      <w:r w:rsidRPr="008A7DCB">
        <w:rPr>
          <w:rFonts w:ascii="Tahoma" w:hAnsi="Tahoma" w:cs="Tahoma"/>
          <w:sz w:val="22"/>
          <w:szCs w:val="22"/>
        </w:rPr>
        <w:t>}&gt;&gt;</w:t>
      </w:r>
    </w:p>
    <w:p w14:paraId="64D28F9F" w14:textId="77777777" w:rsidR="008B5A13" w:rsidRPr="006153F5" w:rsidRDefault="008B5A13" w:rsidP="008B5A13">
      <w:pPr>
        <w:autoSpaceDE w:val="0"/>
        <w:autoSpaceDN w:val="0"/>
        <w:adjustRightInd w:val="0"/>
        <w:rPr>
          <w:rFonts w:ascii="Tahoma" w:hAnsi="Tahoma" w:cs="Tahoma"/>
          <w:sz w:val="22"/>
          <w:szCs w:val="22"/>
        </w:rPr>
      </w:pPr>
      <w:r>
        <w:rPr>
          <w:rFonts w:ascii="Tahoma" w:hAnsi="Tahoma" w:cs="Tahoma"/>
          <w:sz w:val="22"/>
          <w:szCs w:val="22"/>
        </w:rPr>
        <w:t>&lt;&lt;</w:t>
      </w:r>
      <w:r w:rsidRPr="006153F5">
        <w:rPr>
          <w:rFonts w:ascii="Tahoma" w:hAnsi="Tahoma" w:cs="Tahoma"/>
          <w:sz w:val="22"/>
          <w:szCs w:val="22"/>
        </w:rPr>
        <w:t>$</w:t>
      </w:r>
      <w:r>
        <w:rPr>
          <w:rFonts w:ascii="Tahoma" w:hAnsi="Tahoma" w:cs="Tahoma"/>
          <w:sz w:val="22"/>
          <w:szCs w:val="22"/>
        </w:rPr>
        <w:t>rowNum</w:t>
      </w:r>
      <w:r w:rsidRPr="006153F5">
        <w:rPr>
          <w:rFonts w:ascii="Tahoma" w:hAnsi="Tahoma" w:cs="Tahoma"/>
          <w:sz w:val="22"/>
          <w:szCs w:val="22"/>
        </w:rPr>
        <w:t>={round($</w:t>
      </w:r>
      <w:r>
        <w:rPr>
          <w:rFonts w:ascii="Tahoma" w:hAnsi="Tahoma" w:cs="Tahoma"/>
          <w:sz w:val="22"/>
          <w:szCs w:val="22"/>
        </w:rPr>
        <w:t>rowNum</w:t>
      </w:r>
      <w:r w:rsidRPr="006153F5">
        <w:rPr>
          <w:rFonts w:ascii="Tahoma" w:hAnsi="Tahoma" w:cs="Tahoma"/>
          <w:sz w:val="22"/>
          <w:szCs w:val="22"/>
        </w:rPr>
        <w:t>+1)}</w:t>
      </w:r>
      <w:r>
        <w:rPr>
          <w:rFonts w:ascii="Tahoma" w:hAnsi="Tahoma" w:cs="Tahoma"/>
          <w:sz w:val="22"/>
          <w:szCs w:val="22"/>
        </w:rPr>
        <w:t>&gt;&gt;</w:t>
      </w:r>
    </w:p>
    <w:tbl>
      <w:tblPr>
        <w:tblStyle w:val="TableGrid"/>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4"/>
        <w:gridCol w:w="9072"/>
      </w:tblGrid>
      <w:tr w:rsidR="00D938DB" w:rsidRPr="006153F5" w14:paraId="6A289B51" w14:textId="77777777" w:rsidTr="00165A22">
        <w:tc>
          <w:tcPr>
            <w:tcW w:w="704" w:type="dxa"/>
          </w:tcPr>
          <w:p w14:paraId="09CAAFA5" w14:textId="72FCA948" w:rsidR="00D938DB" w:rsidRPr="006153F5" w:rsidRDefault="00442192" w:rsidP="006A7AE5">
            <w:pPr>
              <w:ind w:left="-107"/>
              <w:jc w:val="center"/>
              <w:rPr>
                <w:rFonts w:ascii="Tahoma" w:hAnsi="Tahoma" w:cs="Tahoma"/>
                <w:sz w:val="22"/>
                <w:szCs w:val="22"/>
              </w:rPr>
            </w:pPr>
            <w:r w:rsidRPr="006153F5">
              <w:rPr>
                <w:rFonts w:ascii="Tahoma" w:hAnsi="Tahoma" w:cs="Tahoma"/>
                <w:sz w:val="22"/>
                <w:szCs w:val="22"/>
              </w:rPr>
              <w:t>(</w:t>
            </w:r>
            <w:r w:rsidR="006A7AE5" w:rsidRPr="006153F5">
              <w:rPr>
                <w:rFonts w:ascii="Tahoma" w:hAnsi="Tahoma" w:cs="Tahoma"/>
                <w:sz w:val="22"/>
                <w:szCs w:val="22"/>
              </w:rPr>
              <w:t>&lt;&lt;</w:t>
            </w:r>
            <w:r w:rsidR="00071AE2" w:rsidRPr="006153F5">
              <w:rPr>
                <w:rFonts w:ascii="Tahoma" w:hAnsi="Tahoma" w:cs="Tahoma"/>
                <w:sz w:val="22"/>
                <w:szCs w:val="22"/>
              </w:rPr>
              <w:t>$</w:t>
            </w:r>
            <w:r w:rsidR="006153F5">
              <w:rPr>
                <w:rFonts w:ascii="Tahoma" w:hAnsi="Tahoma" w:cs="Tahoma"/>
                <w:sz w:val="22"/>
                <w:szCs w:val="22"/>
              </w:rPr>
              <w:t>rowNum</w:t>
            </w:r>
            <w:r w:rsidR="009F5705" w:rsidRPr="006153F5">
              <w:rPr>
                <w:rFonts w:ascii="Tahoma" w:hAnsi="Tahoma" w:cs="Tahoma"/>
                <w:sz w:val="22"/>
                <w:szCs w:val="22"/>
              </w:rPr>
              <w:t>&gt;&gt;</w:t>
            </w:r>
            <w:r w:rsidR="000A2504" w:rsidRPr="006153F5">
              <w:rPr>
                <w:rFonts w:ascii="Tahoma" w:hAnsi="Tahoma" w:cs="Tahoma"/>
                <w:sz w:val="22"/>
                <w:szCs w:val="22"/>
              </w:rPr>
              <w:t>)</w:t>
            </w:r>
          </w:p>
        </w:tc>
        <w:tc>
          <w:tcPr>
            <w:tcW w:w="9072" w:type="dxa"/>
          </w:tcPr>
          <w:p w14:paraId="3FC0FFF8" w14:textId="6331E88C" w:rsidR="00D938DB" w:rsidRPr="006153F5" w:rsidRDefault="00D938DB" w:rsidP="005719FB">
            <w:pPr>
              <w:spacing w:after="60"/>
              <w:rPr>
                <w:rFonts w:ascii="Tahoma" w:hAnsi="Tahoma" w:cs="Tahoma"/>
                <w:sz w:val="22"/>
                <w:szCs w:val="22"/>
              </w:rPr>
            </w:pPr>
            <w:r w:rsidRPr="006153F5">
              <w:rPr>
                <w:rFonts w:ascii="Tahoma" w:hAnsi="Tahoma" w:cs="Tahoma"/>
                <w:sz w:val="22"/>
                <w:szCs w:val="22"/>
              </w:rPr>
              <w:t xml:space="preserve">The </w:t>
            </w:r>
            <w:r w:rsidR="00B46719" w:rsidRPr="006153F5">
              <w:rPr>
                <w:rFonts w:ascii="Tahoma" w:hAnsi="Tahoma" w:cs="Tahoma"/>
                <w:sz w:val="22"/>
                <w:szCs w:val="22"/>
              </w:rPr>
              <w:t>d</w:t>
            </w:r>
            <w:r w:rsidRPr="006153F5">
              <w:rPr>
                <w:rFonts w:ascii="Tahoma" w:hAnsi="Tahoma" w:cs="Tahoma"/>
                <w:sz w:val="22"/>
                <w:szCs w:val="22"/>
              </w:rPr>
              <w:t xml:space="preserve">efendant </w:t>
            </w:r>
            <w:r w:rsidR="00374FD2" w:rsidRPr="006153F5">
              <w:rPr>
                <w:rFonts w:ascii="Tahoma" w:hAnsi="Tahoma" w:cs="Tahoma"/>
                <w:sz w:val="22"/>
                <w:szCs w:val="22"/>
              </w:rPr>
              <w:t xml:space="preserve">&lt;&lt;defendant.partyName&gt;&gt; </w:t>
            </w:r>
            <w:r w:rsidRPr="006153F5">
              <w:rPr>
                <w:rFonts w:ascii="Tahoma" w:hAnsi="Tahoma" w:cs="Tahoma"/>
                <w:sz w:val="22"/>
                <w:szCs w:val="22"/>
              </w:rPr>
              <w:t xml:space="preserve">may be helped by the </w:t>
            </w:r>
            <w:r w:rsidR="00744A0E" w:rsidRPr="006153F5">
              <w:rPr>
                <w:rFonts w:ascii="Tahoma" w:hAnsi="Tahoma" w:cs="Tahoma"/>
                <w:sz w:val="22"/>
                <w:szCs w:val="22"/>
              </w:rPr>
              <w:t>s</w:t>
            </w:r>
            <w:r w:rsidRPr="006153F5">
              <w:rPr>
                <w:rFonts w:ascii="Tahoma" w:hAnsi="Tahoma" w:cs="Tahoma"/>
                <w:sz w:val="22"/>
                <w:szCs w:val="22"/>
              </w:rPr>
              <w:t xml:space="preserve">mall </w:t>
            </w:r>
            <w:r w:rsidR="00744A0E" w:rsidRPr="006153F5">
              <w:rPr>
                <w:rFonts w:ascii="Tahoma" w:hAnsi="Tahoma" w:cs="Tahoma"/>
                <w:sz w:val="22"/>
                <w:szCs w:val="22"/>
              </w:rPr>
              <w:t>claims</w:t>
            </w:r>
            <w:r w:rsidR="004F5A43" w:rsidRPr="006153F5">
              <w:rPr>
                <w:rFonts w:ascii="Tahoma" w:hAnsi="Tahoma" w:cs="Tahoma"/>
                <w:sz w:val="22"/>
                <w:szCs w:val="22"/>
              </w:rPr>
              <w:t xml:space="preserve"> </w:t>
            </w:r>
            <w:r w:rsidRPr="006153F5">
              <w:rPr>
                <w:rFonts w:ascii="Tahoma" w:hAnsi="Tahoma" w:cs="Tahoma"/>
                <w:sz w:val="22"/>
                <w:szCs w:val="22"/>
              </w:rPr>
              <w:t>mediation service</w:t>
            </w:r>
          </w:p>
        </w:tc>
      </w:tr>
    </w:tbl>
    <w:p w14:paraId="32DB648B" w14:textId="5E7992AD" w:rsidR="00D938DB" w:rsidRPr="006153F5" w:rsidRDefault="00D938DB" w:rsidP="00D938DB">
      <w:pPr>
        <w:autoSpaceDE w:val="0"/>
        <w:autoSpaceDN w:val="0"/>
        <w:adjustRightInd w:val="0"/>
        <w:rPr>
          <w:rFonts w:ascii="Tahoma" w:hAnsi="Tahoma" w:cs="Tahoma"/>
          <w:sz w:val="22"/>
          <w:szCs w:val="22"/>
        </w:rPr>
      </w:pPr>
      <w:r w:rsidRPr="006153F5">
        <w:rPr>
          <w:rFonts w:ascii="Tahoma" w:hAnsi="Tahoma" w:cs="Tahoma"/>
          <w:sz w:val="22"/>
          <w:szCs w:val="22"/>
        </w:rPr>
        <w:t>&lt;&lt;es_&gt;&gt;</w:t>
      </w:r>
    </w:p>
    <w:p w14:paraId="2514904E" w14:textId="289B230B" w:rsidR="00156806" w:rsidRPr="006153F5" w:rsidRDefault="008A7DCB" w:rsidP="00DA618B">
      <w:pPr>
        <w:autoSpaceDE w:val="0"/>
        <w:autoSpaceDN w:val="0"/>
        <w:adjustRightInd w:val="0"/>
        <w:spacing w:before="120"/>
        <w:rPr>
          <w:rFonts w:ascii="Tahoma" w:hAnsi="Tahoma" w:cs="Tahoma"/>
          <w:sz w:val="22"/>
          <w:szCs w:val="22"/>
        </w:rPr>
      </w:pPr>
      <w:r w:rsidRPr="006153F5">
        <w:rPr>
          <w:rFonts w:ascii="Tahoma" w:hAnsi="Tahoma" w:cs="Tahoma"/>
          <w:sz w:val="22"/>
          <w:szCs w:val="22"/>
        </w:rPr>
        <w:t>&lt;&lt;cs_{directions</w:t>
      </w:r>
      <w:r w:rsidR="00374FD2" w:rsidRPr="006153F5">
        <w:rPr>
          <w:rFonts w:ascii="Tahoma" w:hAnsi="Tahoma" w:cs="Tahoma"/>
          <w:sz w:val="22"/>
          <w:szCs w:val="22"/>
        </w:rPr>
        <w:t>Statement</w:t>
      </w:r>
      <w:r w:rsidR="00D938DB" w:rsidRPr="006153F5">
        <w:rPr>
          <w:rFonts w:ascii="Tahoma" w:hAnsi="Tahoma" w:cs="Tahoma"/>
          <w:sz w:val="22"/>
          <w:szCs w:val="22"/>
        </w:rPr>
        <w:t>2</w:t>
      </w:r>
      <w:r w:rsidRPr="006153F5">
        <w:rPr>
          <w:rFonts w:ascii="Tahoma" w:hAnsi="Tahoma" w:cs="Tahoma"/>
          <w:sz w:val="22"/>
          <w:szCs w:val="22"/>
        </w:rPr>
        <w:t>is</w:t>
      </w:r>
      <w:r w:rsidR="00E0244D" w:rsidRPr="006153F5">
        <w:rPr>
          <w:rFonts w:ascii="Tahoma" w:hAnsi="Tahoma" w:cs="Tahoma"/>
          <w:sz w:val="22"/>
          <w:szCs w:val="22"/>
        </w:rPr>
        <w:t>Included</w:t>
      </w:r>
      <w:r w:rsidRPr="006153F5">
        <w:rPr>
          <w:rFonts w:ascii="Tahoma" w:hAnsi="Tahoma" w:cs="Tahoma"/>
          <w:sz w:val="22"/>
          <w:szCs w:val="22"/>
        </w:rPr>
        <w:t>}&gt;&gt;</w:t>
      </w:r>
    </w:p>
    <w:p w14:paraId="0CACC4F4" w14:textId="588F3027" w:rsidR="00DC3145" w:rsidRPr="006153F5" w:rsidRDefault="00EA50E9" w:rsidP="006653B4">
      <w:pPr>
        <w:autoSpaceDE w:val="0"/>
        <w:autoSpaceDN w:val="0"/>
        <w:adjustRightInd w:val="0"/>
        <w:rPr>
          <w:rFonts w:ascii="Tahoma" w:hAnsi="Tahoma" w:cs="Tahoma"/>
          <w:sz w:val="22"/>
          <w:szCs w:val="22"/>
        </w:rPr>
      </w:pPr>
      <w:r>
        <w:rPr>
          <w:rFonts w:ascii="Tahoma" w:hAnsi="Tahoma" w:cs="Tahoma"/>
          <w:sz w:val="22"/>
          <w:szCs w:val="22"/>
        </w:rPr>
        <w:t>&lt;&lt;</w:t>
      </w:r>
      <w:r w:rsidR="00DC3145" w:rsidRPr="006153F5">
        <w:rPr>
          <w:rFonts w:ascii="Tahoma" w:hAnsi="Tahoma" w:cs="Tahoma"/>
          <w:sz w:val="22"/>
          <w:szCs w:val="22"/>
        </w:rPr>
        <w:t>$</w:t>
      </w:r>
      <w:r w:rsidR="006153F5">
        <w:rPr>
          <w:rFonts w:ascii="Tahoma" w:hAnsi="Tahoma" w:cs="Tahoma"/>
          <w:sz w:val="22"/>
          <w:szCs w:val="22"/>
        </w:rPr>
        <w:t>rowNum</w:t>
      </w:r>
      <w:r w:rsidR="00DC3145" w:rsidRPr="006153F5">
        <w:rPr>
          <w:rFonts w:ascii="Tahoma" w:hAnsi="Tahoma" w:cs="Tahoma"/>
          <w:sz w:val="22"/>
          <w:szCs w:val="22"/>
        </w:rPr>
        <w:t>={round($</w:t>
      </w:r>
      <w:r w:rsidR="006153F5">
        <w:rPr>
          <w:rFonts w:ascii="Tahoma" w:hAnsi="Tahoma" w:cs="Tahoma"/>
          <w:sz w:val="22"/>
          <w:szCs w:val="22"/>
        </w:rPr>
        <w:t>rowNum</w:t>
      </w:r>
      <w:r w:rsidR="00DC3145" w:rsidRPr="006153F5">
        <w:rPr>
          <w:rFonts w:ascii="Tahoma" w:hAnsi="Tahoma" w:cs="Tahoma"/>
          <w:sz w:val="22"/>
          <w:szCs w:val="22"/>
        </w:rPr>
        <w:t>+1)}</w:t>
      </w:r>
      <w:r>
        <w:rPr>
          <w:rFonts w:ascii="Tahoma" w:hAnsi="Tahoma" w:cs="Tahoma"/>
          <w:sz w:val="22"/>
          <w:szCs w:val="22"/>
        </w:rPr>
        <w:t>&gt;&gt;</w:t>
      </w:r>
    </w:p>
    <w:tbl>
      <w:tblPr>
        <w:tblStyle w:val="TableGrid"/>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4"/>
        <w:gridCol w:w="9072"/>
      </w:tblGrid>
      <w:tr w:rsidR="00156806" w:rsidRPr="006653B4" w14:paraId="09178904" w14:textId="77777777" w:rsidTr="00165A22">
        <w:tc>
          <w:tcPr>
            <w:tcW w:w="704" w:type="dxa"/>
          </w:tcPr>
          <w:p w14:paraId="7BE0C07A" w14:textId="74AD5701" w:rsidR="00156806" w:rsidRPr="006153F5" w:rsidRDefault="006653B4" w:rsidP="009B22CB">
            <w:pPr>
              <w:ind w:left="-107"/>
              <w:jc w:val="center"/>
              <w:rPr>
                <w:rFonts w:ascii="Tahoma" w:hAnsi="Tahoma" w:cs="Tahoma"/>
                <w:sz w:val="22"/>
                <w:szCs w:val="22"/>
              </w:rPr>
            </w:pPr>
            <w:r w:rsidRPr="006153F5">
              <w:rPr>
                <w:rFonts w:ascii="Tahoma" w:hAnsi="Tahoma" w:cs="Tahoma"/>
                <w:sz w:val="22"/>
                <w:szCs w:val="22"/>
              </w:rPr>
              <w:t>(&lt;&lt;</w:t>
            </w:r>
            <w:r w:rsidR="009B22CB">
              <w:rPr>
                <w:rFonts w:ascii="Tahoma" w:hAnsi="Tahoma" w:cs="Tahoma"/>
                <w:sz w:val="22"/>
                <w:szCs w:val="22"/>
              </w:rPr>
              <w:t>$</w:t>
            </w:r>
            <w:r>
              <w:rPr>
                <w:rFonts w:ascii="Tahoma" w:hAnsi="Tahoma" w:cs="Tahoma"/>
                <w:sz w:val="22"/>
                <w:szCs w:val="22"/>
              </w:rPr>
              <w:t>rowNum</w:t>
            </w:r>
            <w:r w:rsidRPr="006153F5">
              <w:rPr>
                <w:rFonts w:ascii="Tahoma" w:hAnsi="Tahoma" w:cs="Tahoma"/>
                <w:sz w:val="22"/>
                <w:szCs w:val="22"/>
              </w:rPr>
              <w:t>&gt;&gt;)</w:t>
            </w:r>
          </w:p>
        </w:tc>
        <w:tc>
          <w:tcPr>
            <w:tcW w:w="9072" w:type="dxa"/>
          </w:tcPr>
          <w:p w14:paraId="7844F929" w14:textId="4F7A8406" w:rsidR="00156806" w:rsidRPr="008A7DCB" w:rsidRDefault="008A7DCB" w:rsidP="006653B4">
            <w:pPr>
              <w:autoSpaceDE w:val="0"/>
              <w:autoSpaceDN w:val="0"/>
              <w:adjustRightInd w:val="0"/>
              <w:spacing w:after="60"/>
              <w:rPr>
                <w:rFonts w:ascii="Tahoma" w:hAnsi="Tahoma" w:cs="Tahoma"/>
                <w:sz w:val="22"/>
                <w:szCs w:val="22"/>
              </w:rPr>
            </w:pPr>
            <w:r w:rsidRPr="006153F5">
              <w:rPr>
                <w:rFonts w:ascii="Tahoma" w:hAnsi="Tahoma" w:cs="Tahoma"/>
                <w:sz w:val="22"/>
                <w:szCs w:val="22"/>
              </w:rPr>
              <w:t xml:space="preserve">The </w:t>
            </w:r>
            <w:r w:rsidR="00B46719" w:rsidRPr="006153F5">
              <w:rPr>
                <w:rFonts w:ascii="Tahoma" w:hAnsi="Tahoma" w:cs="Tahoma"/>
                <w:sz w:val="22"/>
                <w:szCs w:val="22"/>
              </w:rPr>
              <w:t>d</w:t>
            </w:r>
            <w:r w:rsidRPr="006153F5">
              <w:rPr>
                <w:rFonts w:ascii="Tahoma" w:hAnsi="Tahoma" w:cs="Tahoma"/>
                <w:sz w:val="22"/>
                <w:szCs w:val="22"/>
              </w:rPr>
              <w:t xml:space="preserve">efendant </w:t>
            </w:r>
            <w:r w:rsidR="00374FD2" w:rsidRPr="006153F5">
              <w:rPr>
                <w:rFonts w:ascii="Tahoma" w:hAnsi="Tahoma" w:cs="Tahoma"/>
                <w:sz w:val="22"/>
                <w:szCs w:val="22"/>
              </w:rPr>
              <w:t xml:space="preserve">&lt;&lt;defendant.partyName&gt;&gt; </w:t>
            </w:r>
            <w:r w:rsidRPr="006153F5">
              <w:rPr>
                <w:rFonts w:ascii="Tahoma" w:hAnsi="Tahoma" w:cs="Tahoma"/>
                <w:sz w:val="22"/>
                <w:szCs w:val="22"/>
              </w:rPr>
              <w:t>may be helped by speaking to a friend and bringing that friend to any further hearing for moral support and help</w:t>
            </w:r>
          </w:p>
        </w:tc>
      </w:tr>
    </w:tbl>
    <w:p w14:paraId="317A38E7" w14:textId="7C602FFC" w:rsidR="00156806" w:rsidRDefault="008A7DCB" w:rsidP="005C71FE">
      <w:pPr>
        <w:autoSpaceDE w:val="0"/>
        <w:autoSpaceDN w:val="0"/>
        <w:adjustRightInd w:val="0"/>
        <w:rPr>
          <w:rFonts w:ascii="Tahoma" w:hAnsi="Tahoma" w:cs="Tahoma"/>
          <w:sz w:val="22"/>
          <w:szCs w:val="22"/>
        </w:rPr>
      </w:pPr>
      <w:r w:rsidRPr="008A7DCB">
        <w:rPr>
          <w:rFonts w:ascii="Tahoma" w:hAnsi="Tahoma" w:cs="Tahoma"/>
          <w:sz w:val="22"/>
          <w:szCs w:val="22"/>
        </w:rPr>
        <w:t>&lt;&lt;es_&gt;&gt;</w:t>
      </w:r>
    </w:p>
    <w:p w14:paraId="5E9E28E7" w14:textId="7737087B" w:rsidR="008A7DCB" w:rsidRDefault="008A7DCB" w:rsidP="008A7DCB">
      <w:pPr>
        <w:autoSpaceDE w:val="0"/>
        <w:autoSpaceDN w:val="0"/>
        <w:adjustRightInd w:val="0"/>
        <w:spacing w:before="120"/>
        <w:rPr>
          <w:rFonts w:ascii="Tahoma" w:hAnsi="Tahoma" w:cs="Tahoma"/>
          <w:sz w:val="22"/>
          <w:szCs w:val="22"/>
        </w:rPr>
      </w:pPr>
      <w:r w:rsidRPr="008A7DCB">
        <w:rPr>
          <w:rFonts w:ascii="Tahoma" w:hAnsi="Tahoma" w:cs="Tahoma"/>
          <w:sz w:val="22"/>
          <w:szCs w:val="22"/>
        </w:rPr>
        <w:t>&lt;&lt;cs_{directions</w:t>
      </w:r>
      <w:r w:rsidR="00374FD2">
        <w:rPr>
          <w:rFonts w:ascii="Tahoma" w:hAnsi="Tahoma" w:cs="Tahoma"/>
          <w:sz w:val="22"/>
          <w:szCs w:val="22"/>
        </w:rPr>
        <w:t>Statement</w:t>
      </w:r>
      <w:r w:rsidR="00D938DB">
        <w:rPr>
          <w:rFonts w:ascii="Tahoma" w:hAnsi="Tahoma" w:cs="Tahoma"/>
          <w:sz w:val="22"/>
          <w:szCs w:val="22"/>
        </w:rPr>
        <w:t>3</w:t>
      </w:r>
      <w:r w:rsidRPr="008A7DCB">
        <w:rPr>
          <w:rFonts w:ascii="Tahoma" w:hAnsi="Tahoma" w:cs="Tahoma"/>
          <w:sz w:val="22"/>
          <w:szCs w:val="22"/>
        </w:rPr>
        <w:t>is</w:t>
      </w:r>
      <w:r w:rsidR="00E0244D">
        <w:rPr>
          <w:rFonts w:ascii="Tahoma" w:hAnsi="Tahoma" w:cs="Tahoma"/>
          <w:sz w:val="22"/>
          <w:szCs w:val="22"/>
        </w:rPr>
        <w:t>Included</w:t>
      </w:r>
      <w:r w:rsidRPr="008A7DCB">
        <w:rPr>
          <w:rFonts w:ascii="Tahoma" w:hAnsi="Tahoma" w:cs="Tahoma"/>
          <w:sz w:val="22"/>
          <w:szCs w:val="22"/>
        </w:rPr>
        <w:t>}&gt;&gt;</w:t>
      </w:r>
    </w:p>
    <w:p w14:paraId="2D94E324" w14:textId="2CEBB59F" w:rsidR="006653B4" w:rsidRPr="006153F5" w:rsidRDefault="00EA50E9" w:rsidP="006653B4">
      <w:pPr>
        <w:autoSpaceDE w:val="0"/>
        <w:autoSpaceDN w:val="0"/>
        <w:adjustRightInd w:val="0"/>
        <w:rPr>
          <w:rFonts w:ascii="Tahoma" w:hAnsi="Tahoma" w:cs="Tahoma"/>
          <w:sz w:val="22"/>
          <w:szCs w:val="22"/>
        </w:rPr>
      </w:pPr>
      <w:r>
        <w:rPr>
          <w:rFonts w:ascii="Tahoma" w:hAnsi="Tahoma" w:cs="Tahoma"/>
          <w:sz w:val="22"/>
          <w:szCs w:val="22"/>
        </w:rPr>
        <w:lastRenderedPageBreak/>
        <w:t>&lt;&lt;</w:t>
      </w:r>
      <w:r w:rsidR="006653B4" w:rsidRPr="006153F5">
        <w:rPr>
          <w:rFonts w:ascii="Tahoma" w:hAnsi="Tahoma" w:cs="Tahoma"/>
          <w:sz w:val="22"/>
          <w:szCs w:val="22"/>
        </w:rPr>
        <w:t>$</w:t>
      </w:r>
      <w:r w:rsidR="006653B4">
        <w:rPr>
          <w:rFonts w:ascii="Tahoma" w:hAnsi="Tahoma" w:cs="Tahoma"/>
          <w:sz w:val="22"/>
          <w:szCs w:val="22"/>
        </w:rPr>
        <w:t>rowNum</w:t>
      </w:r>
      <w:r w:rsidR="006653B4" w:rsidRPr="006153F5">
        <w:rPr>
          <w:rFonts w:ascii="Tahoma" w:hAnsi="Tahoma" w:cs="Tahoma"/>
          <w:sz w:val="22"/>
          <w:szCs w:val="22"/>
        </w:rPr>
        <w:t>={round($</w:t>
      </w:r>
      <w:r w:rsidR="006653B4">
        <w:rPr>
          <w:rFonts w:ascii="Tahoma" w:hAnsi="Tahoma" w:cs="Tahoma"/>
          <w:sz w:val="22"/>
          <w:szCs w:val="22"/>
        </w:rPr>
        <w:t>rowNum</w:t>
      </w:r>
      <w:r w:rsidR="006653B4" w:rsidRPr="006153F5">
        <w:rPr>
          <w:rFonts w:ascii="Tahoma" w:hAnsi="Tahoma" w:cs="Tahoma"/>
          <w:sz w:val="22"/>
          <w:szCs w:val="22"/>
        </w:rPr>
        <w:t>+1)}</w:t>
      </w:r>
      <w:r>
        <w:rPr>
          <w:rFonts w:ascii="Tahoma" w:hAnsi="Tahoma" w:cs="Tahoma"/>
          <w:sz w:val="22"/>
          <w:szCs w:val="22"/>
        </w:rPr>
        <w:t>&gt;&gt;</w:t>
      </w:r>
    </w:p>
    <w:tbl>
      <w:tblPr>
        <w:tblStyle w:val="TableGrid"/>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4"/>
        <w:gridCol w:w="9072"/>
      </w:tblGrid>
      <w:tr w:rsidR="008A7DCB" w:rsidRPr="008A7DCB" w14:paraId="5D435D53" w14:textId="77777777" w:rsidTr="00165A22">
        <w:tc>
          <w:tcPr>
            <w:tcW w:w="704" w:type="dxa"/>
          </w:tcPr>
          <w:p w14:paraId="5EFE0AAE" w14:textId="0E827996" w:rsidR="008A7DCB" w:rsidRPr="008A7DCB" w:rsidRDefault="006653B4" w:rsidP="004D2989">
            <w:pPr>
              <w:ind w:left="-107"/>
              <w:jc w:val="center"/>
              <w:rPr>
                <w:rFonts w:ascii="Tahoma" w:hAnsi="Tahoma" w:cs="Tahoma"/>
                <w:sz w:val="22"/>
                <w:szCs w:val="22"/>
              </w:rPr>
            </w:pPr>
            <w:r w:rsidRPr="006153F5">
              <w:rPr>
                <w:rFonts w:ascii="Tahoma" w:hAnsi="Tahoma" w:cs="Tahoma"/>
                <w:sz w:val="22"/>
                <w:szCs w:val="22"/>
              </w:rPr>
              <w:t>(&lt;&lt;$</w:t>
            </w:r>
            <w:r>
              <w:rPr>
                <w:rFonts w:ascii="Tahoma" w:hAnsi="Tahoma" w:cs="Tahoma"/>
                <w:sz w:val="22"/>
                <w:szCs w:val="22"/>
              </w:rPr>
              <w:t>rowNum</w:t>
            </w:r>
            <w:r w:rsidRPr="006153F5">
              <w:rPr>
                <w:rFonts w:ascii="Tahoma" w:hAnsi="Tahoma" w:cs="Tahoma"/>
                <w:sz w:val="22"/>
                <w:szCs w:val="22"/>
              </w:rPr>
              <w:t>&gt;&gt;)</w:t>
            </w:r>
          </w:p>
        </w:tc>
        <w:tc>
          <w:tcPr>
            <w:tcW w:w="9072" w:type="dxa"/>
          </w:tcPr>
          <w:p w14:paraId="52ECB0B1" w14:textId="52D856F7" w:rsidR="008A7DCB" w:rsidRPr="008A7DCB" w:rsidRDefault="008A7DCB" w:rsidP="005719FB">
            <w:pPr>
              <w:spacing w:after="60"/>
              <w:rPr>
                <w:rFonts w:ascii="Tahoma" w:hAnsi="Tahoma" w:cs="Tahoma"/>
                <w:sz w:val="22"/>
                <w:szCs w:val="22"/>
              </w:rPr>
            </w:pPr>
            <w:r w:rsidRPr="005C71FE">
              <w:rPr>
                <w:rFonts w:ascii="Tahoma" w:hAnsi="Tahoma" w:cs="Tahoma"/>
                <w:sz w:val="22"/>
                <w:szCs w:val="22"/>
              </w:rPr>
              <w:t xml:space="preserve">The </w:t>
            </w:r>
            <w:r w:rsidR="00B46719">
              <w:rPr>
                <w:rFonts w:ascii="Tahoma" w:hAnsi="Tahoma" w:cs="Tahoma"/>
                <w:sz w:val="22"/>
                <w:szCs w:val="22"/>
              </w:rPr>
              <w:t>d</w:t>
            </w:r>
            <w:r w:rsidRPr="005C71FE">
              <w:rPr>
                <w:rFonts w:ascii="Tahoma" w:hAnsi="Tahoma" w:cs="Tahoma"/>
                <w:sz w:val="22"/>
                <w:szCs w:val="22"/>
              </w:rPr>
              <w:t xml:space="preserve">efendant </w:t>
            </w:r>
            <w:r w:rsidR="00374FD2">
              <w:rPr>
                <w:rFonts w:ascii="Tahoma" w:hAnsi="Tahoma" w:cs="Tahoma"/>
                <w:sz w:val="22"/>
                <w:szCs w:val="22"/>
              </w:rPr>
              <w:t>&lt;&lt;</w:t>
            </w:r>
            <w:r w:rsidR="00374FD2" w:rsidRPr="00156806">
              <w:rPr>
                <w:rFonts w:ascii="Tahoma" w:hAnsi="Tahoma" w:cs="Tahoma"/>
                <w:sz w:val="22"/>
                <w:szCs w:val="22"/>
              </w:rPr>
              <w:t>defendant.partyName</w:t>
            </w:r>
            <w:r w:rsidR="00374FD2">
              <w:rPr>
                <w:rFonts w:ascii="Tahoma" w:hAnsi="Tahoma" w:cs="Tahoma"/>
                <w:sz w:val="22"/>
                <w:szCs w:val="22"/>
              </w:rPr>
              <w:t xml:space="preserve">&gt;&gt; </w:t>
            </w:r>
            <w:r w:rsidRPr="005C71FE">
              <w:rPr>
                <w:rFonts w:ascii="Tahoma" w:hAnsi="Tahoma" w:cs="Tahoma"/>
                <w:sz w:val="22"/>
                <w:szCs w:val="22"/>
              </w:rPr>
              <w:t>may be helped by going to Shelter or the CAB</w:t>
            </w:r>
          </w:p>
        </w:tc>
      </w:tr>
    </w:tbl>
    <w:p w14:paraId="6CC78725" w14:textId="77777777" w:rsidR="008A7DCB" w:rsidRDefault="008A7DCB" w:rsidP="005C71FE">
      <w:pPr>
        <w:autoSpaceDE w:val="0"/>
        <w:autoSpaceDN w:val="0"/>
        <w:adjustRightInd w:val="0"/>
        <w:rPr>
          <w:rFonts w:ascii="Tahoma" w:hAnsi="Tahoma" w:cs="Tahoma"/>
          <w:sz w:val="22"/>
          <w:szCs w:val="22"/>
        </w:rPr>
      </w:pPr>
      <w:r w:rsidRPr="008A7DCB">
        <w:rPr>
          <w:rFonts w:ascii="Tahoma" w:hAnsi="Tahoma" w:cs="Tahoma"/>
          <w:sz w:val="22"/>
          <w:szCs w:val="22"/>
        </w:rPr>
        <w:t>&lt;&lt;es_&gt;&gt;</w:t>
      </w:r>
    </w:p>
    <w:p w14:paraId="206E6381" w14:textId="4FA13B87" w:rsidR="008A7DCB" w:rsidRDefault="008A7DCB" w:rsidP="008A7DCB">
      <w:pPr>
        <w:autoSpaceDE w:val="0"/>
        <w:autoSpaceDN w:val="0"/>
        <w:adjustRightInd w:val="0"/>
        <w:spacing w:before="120"/>
        <w:rPr>
          <w:rFonts w:ascii="Tahoma" w:hAnsi="Tahoma" w:cs="Tahoma"/>
          <w:sz w:val="22"/>
          <w:szCs w:val="22"/>
        </w:rPr>
      </w:pPr>
      <w:r w:rsidRPr="008A7DCB">
        <w:rPr>
          <w:rFonts w:ascii="Tahoma" w:hAnsi="Tahoma" w:cs="Tahoma"/>
          <w:sz w:val="22"/>
          <w:szCs w:val="22"/>
        </w:rPr>
        <w:t>&lt;&lt;cs_{directions</w:t>
      </w:r>
      <w:r w:rsidR="00374FD2">
        <w:rPr>
          <w:rFonts w:ascii="Tahoma" w:hAnsi="Tahoma" w:cs="Tahoma"/>
          <w:sz w:val="22"/>
          <w:szCs w:val="22"/>
        </w:rPr>
        <w:t>Statement</w:t>
      </w:r>
      <w:r w:rsidR="00D938DB">
        <w:rPr>
          <w:rFonts w:ascii="Tahoma" w:hAnsi="Tahoma" w:cs="Tahoma"/>
          <w:sz w:val="22"/>
          <w:szCs w:val="22"/>
        </w:rPr>
        <w:t>4</w:t>
      </w:r>
      <w:r w:rsidRPr="008A7DCB">
        <w:rPr>
          <w:rFonts w:ascii="Tahoma" w:hAnsi="Tahoma" w:cs="Tahoma"/>
          <w:sz w:val="22"/>
          <w:szCs w:val="22"/>
        </w:rPr>
        <w:t>is</w:t>
      </w:r>
      <w:r w:rsidR="005719FB">
        <w:rPr>
          <w:rFonts w:ascii="Tahoma" w:hAnsi="Tahoma" w:cs="Tahoma"/>
          <w:sz w:val="22"/>
          <w:szCs w:val="22"/>
        </w:rPr>
        <w:t>Included</w:t>
      </w:r>
      <w:r w:rsidRPr="008A7DCB">
        <w:rPr>
          <w:rFonts w:ascii="Tahoma" w:hAnsi="Tahoma" w:cs="Tahoma"/>
          <w:sz w:val="22"/>
          <w:szCs w:val="22"/>
        </w:rPr>
        <w:t>}&gt;&gt;</w:t>
      </w:r>
    </w:p>
    <w:p w14:paraId="7DF5AD5F" w14:textId="331E38A5" w:rsidR="006653B4" w:rsidRPr="006153F5" w:rsidRDefault="00EA50E9" w:rsidP="006653B4">
      <w:pPr>
        <w:autoSpaceDE w:val="0"/>
        <w:autoSpaceDN w:val="0"/>
        <w:adjustRightInd w:val="0"/>
        <w:rPr>
          <w:rFonts w:ascii="Tahoma" w:hAnsi="Tahoma" w:cs="Tahoma"/>
          <w:sz w:val="22"/>
          <w:szCs w:val="22"/>
        </w:rPr>
      </w:pPr>
      <w:r>
        <w:rPr>
          <w:rFonts w:ascii="Tahoma" w:hAnsi="Tahoma" w:cs="Tahoma"/>
          <w:sz w:val="22"/>
          <w:szCs w:val="22"/>
        </w:rPr>
        <w:t>&lt;&lt;</w:t>
      </w:r>
      <w:r w:rsidR="006653B4" w:rsidRPr="006153F5">
        <w:rPr>
          <w:rFonts w:ascii="Tahoma" w:hAnsi="Tahoma" w:cs="Tahoma"/>
          <w:sz w:val="22"/>
          <w:szCs w:val="22"/>
        </w:rPr>
        <w:t>$</w:t>
      </w:r>
      <w:r w:rsidR="006653B4">
        <w:rPr>
          <w:rFonts w:ascii="Tahoma" w:hAnsi="Tahoma" w:cs="Tahoma"/>
          <w:sz w:val="22"/>
          <w:szCs w:val="22"/>
        </w:rPr>
        <w:t>rowNum</w:t>
      </w:r>
      <w:r w:rsidR="006653B4" w:rsidRPr="006153F5">
        <w:rPr>
          <w:rFonts w:ascii="Tahoma" w:hAnsi="Tahoma" w:cs="Tahoma"/>
          <w:sz w:val="22"/>
          <w:szCs w:val="22"/>
        </w:rPr>
        <w:t>={round($</w:t>
      </w:r>
      <w:r w:rsidR="006653B4">
        <w:rPr>
          <w:rFonts w:ascii="Tahoma" w:hAnsi="Tahoma" w:cs="Tahoma"/>
          <w:sz w:val="22"/>
          <w:szCs w:val="22"/>
        </w:rPr>
        <w:t>rowNum</w:t>
      </w:r>
      <w:r w:rsidR="006653B4" w:rsidRPr="006153F5">
        <w:rPr>
          <w:rFonts w:ascii="Tahoma" w:hAnsi="Tahoma" w:cs="Tahoma"/>
          <w:sz w:val="22"/>
          <w:szCs w:val="22"/>
        </w:rPr>
        <w:t>+1)}</w:t>
      </w:r>
      <w:r>
        <w:rPr>
          <w:rFonts w:ascii="Tahoma" w:hAnsi="Tahoma" w:cs="Tahoma"/>
          <w:sz w:val="22"/>
          <w:szCs w:val="22"/>
        </w:rPr>
        <w:t>&gt;&gt;</w:t>
      </w:r>
    </w:p>
    <w:tbl>
      <w:tblPr>
        <w:tblStyle w:val="TableGrid"/>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4"/>
        <w:gridCol w:w="9072"/>
      </w:tblGrid>
      <w:tr w:rsidR="008A7DCB" w:rsidRPr="008A7DCB" w14:paraId="2E15CFED" w14:textId="77777777" w:rsidTr="00EF1DEE">
        <w:tc>
          <w:tcPr>
            <w:tcW w:w="704" w:type="dxa"/>
          </w:tcPr>
          <w:p w14:paraId="45EC10A6" w14:textId="1B9562DE" w:rsidR="008A7DCB" w:rsidRPr="005C71FE" w:rsidRDefault="006653B4" w:rsidP="004D2989">
            <w:pPr>
              <w:ind w:left="-107"/>
              <w:jc w:val="center"/>
              <w:rPr>
                <w:rFonts w:ascii="Tahoma" w:hAnsi="Tahoma" w:cs="Tahoma"/>
                <w:sz w:val="22"/>
                <w:szCs w:val="22"/>
              </w:rPr>
            </w:pPr>
            <w:r w:rsidRPr="006153F5">
              <w:rPr>
                <w:rFonts w:ascii="Tahoma" w:hAnsi="Tahoma" w:cs="Tahoma"/>
                <w:sz w:val="22"/>
                <w:szCs w:val="22"/>
              </w:rPr>
              <w:t>(&lt;&lt;$</w:t>
            </w:r>
            <w:r>
              <w:rPr>
                <w:rFonts w:ascii="Tahoma" w:hAnsi="Tahoma" w:cs="Tahoma"/>
                <w:sz w:val="22"/>
                <w:szCs w:val="22"/>
              </w:rPr>
              <w:t>rowNum</w:t>
            </w:r>
            <w:r w:rsidRPr="006153F5">
              <w:rPr>
                <w:rFonts w:ascii="Tahoma" w:hAnsi="Tahoma" w:cs="Tahoma"/>
                <w:sz w:val="22"/>
                <w:szCs w:val="22"/>
              </w:rPr>
              <w:t>&gt;&gt;)</w:t>
            </w:r>
          </w:p>
        </w:tc>
        <w:tc>
          <w:tcPr>
            <w:tcW w:w="9072" w:type="dxa"/>
          </w:tcPr>
          <w:p w14:paraId="0C478068" w14:textId="5410978D" w:rsidR="008A7DCB" w:rsidRPr="005C71FE" w:rsidRDefault="005C71FE" w:rsidP="005719FB">
            <w:pPr>
              <w:spacing w:after="60"/>
              <w:rPr>
                <w:rFonts w:ascii="Tahoma" w:hAnsi="Tahoma" w:cs="Tahoma"/>
                <w:sz w:val="22"/>
                <w:szCs w:val="22"/>
              </w:rPr>
            </w:pPr>
            <w:r w:rsidRPr="005719FB">
              <w:rPr>
                <w:rFonts w:ascii="Tahoma" w:hAnsi="Tahoma" w:cs="Tahoma"/>
                <w:sz w:val="22"/>
                <w:szCs w:val="22"/>
              </w:rPr>
              <w:t xml:space="preserve">The Advice Now website may help the </w:t>
            </w:r>
            <w:r w:rsidR="00B46719" w:rsidRPr="005719FB">
              <w:rPr>
                <w:rFonts w:ascii="Tahoma" w:hAnsi="Tahoma" w:cs="Tahoma"/>
                <w:sz w:val="22"/>
                <w:szCs w:val="22"/>
              </w:rPr>
              <w:t>d</w:t>
            </w:r>
            <w:r w:rsidRPr="005719FB">
              <w:rPr>
                <w:rFonts w:ascii="Tahoma" w:hAnsi="Tahoma" w:cs="Tahoma"/>
                <w:sz w:val="22"/>
                <w:szCs w:val="22"/>
              </w:rPr>
              <w:t xml:space="preserve">efendant </w:t>
            </w:r>
            <w:r w:rsidR="00374FD2">
              <w:rPr>
                <w:rFonts w:ascii="Tahoma" w:hAnsi="Tahoma" w:cs="Tahoma"/>
                <w:sz w:val="22"/>
                <w:szCs w:val="22"/>
              </w:rPr>
              <w:t>&lt;&lt;</w:t>
            </w:r>
            <w:r w:rsidR="00374FD2" w:rsidRPr="00156806">
              <w:rPr>
                <w:rFonts w:ascii="Tahoma" w:hAnsi="Tahoma" w:cs="Tahoma"/>
                <w:sz w:val="22"/>
                <w:szCs w:val="22"/>
              </w:rPr>
              <w:t>defendant.partyName</w:t>
            </w:r>
            <w:r w:rsidR="00374FD2">
              <w:rPr>
                <w:rFonts w:ascii="Tahoma" w:hAnsi="Tahoma" w:cs="Tahoma"/>
                <w:sz w:val="22"/>
                <w:szCs w:val="22"/>
              </w:rPr>
              <w:t xml:space="preserve">&gt;&gt; </w:t>
            </w:r>
            <w:r w:rsidRPr="005719FB">
              <w:rPr>
                <w:rFonts w:ascii="Tahoma" w:hAnsi="Tahoma" w:cs="Tahoma"/>
                <w:sz w:val="22"/>
                <w:szCs w:val="22"/>
              </w:rPr>
              <w:t>what to do next</w:t>
            </w:r>
          </w:p>
        </w:tc>
      </w:tr>
    </w:tbl>
    <w:p w14:paraId="15D68F24" w14:textId="77777777" w:rsidR="008A7DCB" w:rsidRDefault="008A7DCB" w:rsidP="005C71FE">
      <w:pPr>
        <w:autoSpaceDE w:val="0"/>
        <w:autoSpaceDN w:val="0"/>
        <w:adjustRightInd w:val="0"/>
        <w:rPr>
          <w:rFonts w:ascii="Tahoma" w:hAnsi="Tahoma" w:cs="Tahoma"/>
          <w:sz w:val="22"/>
          <w:szCs w:val="22"/>
        </w:rPr>
      </w:pPr>
      <w:r w:rsidRPr="008A7DCB">
        <w:rPr>
          <w:rFonts w:ascii="Tahoma" w:hAnsi="Tahoma" w:cs="Tahoma"/>
          <w:sz w:val="22"/>
          <w:szCs w:val="22"/>
        </w:rPr>
        <w:t>&lt;&lt;es_&gt;&gt;</w:t>
      </w:r>
    </w:p>
    <w:p w14:paraId="3C9719D7" w14:textId="5C8A1364" w:rsidR="00D938DB" w:rsidRPr="006B1441" w:rsidRDefault="00D938DB" w:rsidP="00D938DB">
      <w:pPr>
        <w:autoSpaceDE w:val="0"/>
        <w:autoSpaceDN w:val="0"/>
        <w:adjustRightInd w:val="0"/>
        <w:spacing w:before="120"/>
        <w:rPr>
          <w:rFonts w:ascii="Tahoma" w:hAnsi="Tahoma" w:cs="Tahoma"/>
          <w:sz w:val="22"/>
          <w:szCs w:val="22"/>
        </w:rPr>
      </w:pPr>
      <w:r w:rsidRPr="006B1441">
        <w:rPr>
          <w:rFonts w:ascii="Tahoma" w:hAnsi="Tahoma" w:cs="Tahoma"/>
          <w:sz w:val="22"/>
          <w:szCs w:val="22"/>
        </w:rPr>
        <w:t>&lt;&lt;cs_{directions</w:t>
      </w:r>
      <w:r w:rsidR="0083662C" w:rsidRPr="006B1441">
        <w:rPr>
          <w:rFonts w:ascii="Tahoma" w:hAnsi="Tahoma" w:cs="Tahoma"/>
          <w:sz w:val="22"/>
          <w:szCs w:val="22"/>
        </w:rPr>
        <w:t>AdditionalStatement1</w:t>
      </w:r>
      <w:r w:rsidR="005719FB" w:rsidRPr="006B1441">
        <w:rPr>
          <w:rFonts w:ascii="Tahoma" w:hAnsi="Tahoma" w:cs="Tahoma"/>
          <w:sz w:val="22"/>
          <w:szCs w:val="22"/>
        </w:rPr>
        <w:t>=null</w:t>
      </w:r>
      <w:r w:rsidRPr="006B1441">
        <w:rPr>
          <w:rFonts w:ascii="Tahoma" w:hAnsi="Tahoma" w:cs="Tahoma"/>
          <w:sz w:val="22"/>
          <w:szCs w:val="22"/>
        </w:rPr>
        <w:t>}&gt;&gt;</w:t>
      </w:r>
    </w:p>
    <w:p w14:paraId="3816B813" w14:textId="5C9A2320" w:rsidR="005719FB" w:rsidRPr="006B1441" w:rsidRDefault="005719FB" w:rsidP="005719FB">
      <w:pPr>
        <w:autoSpaceDE w:val="0"/>
        <w:autoSpaceDN w:val="0"/>
        <w:adjustRightInd w:val="0"/>
        <w:rPr>
          <w:rFonts w:ascii="Tahoma" w:hAnsi="Tahoma" w:cs="Tahoma"/>
          <w:sz w:val="22"/>
          <w:szCs w:val="22"/>
        </w:rPr>
      </w:pPr>
      <w:r w:rsidRPr="006B1441">
        <w:rPr>
          <w:rFonts w:ascii="Tahoma" w:hAnsi="Tahoma" w:cs="Tahoma"/>
          <w:sz w:val="22"/>
          <w:szCs w:val="22"/>
        </w:rPr>
        <w:t>&lt;&lt;else&gt;&gt;</w:t>
      </w:r>
    </w:p>
    <w:p w14:paraId="644AB755" w14:textId="1DDCEB94" w:rsidR="006653B4" w:rsidRPr="006B1441" w:rsidRDefault="00EA50E9" w:rsidP="006653B4">
      <w:pPr>
        <w:autoSpaceDE w:val="0"/>
        <w:autoSpaceDN w:val="0"/>
        <w:adjustRightInd w:val="0"/>
        <w:rPr>
          <w:rFonts w:ascii="Tahoma" w:hAnsi="Tahoma" w:cs="Tahoma"/>
          <w:sz w:val="22"/>
          <w:szCs w:val="22"/>
        </w:rPr>
      </w:pPr>
      <w:r w:rsidRPr="006B1441">
        <w:rPr>
          <w:rFonts w:ascii="Tahoma" w:hAnsi="Tahoma" w:cs="Tahoma"/>
          <w:sz w:val="22"/>
          <w:szCs w:val="22"/>
        </w:rPr>
        <w:t>&lt;&lt;</w:t>
      </w:r>
      <w:r w:rsidR="006653B4" w:rsidRPr="006B1441">
        <w:rPr>
          <w:rFonts w:ascii="Tahoma" w:hAnsi="Tahoma" w:cs="Tahoma"/>
          <w:sz w:val="22"/>
          <w:szCs w:val="22"/>
        </w:rPr>
        <w:t>$rowNum={round($rowNum+1)}</w:t>
      </w:r>
      <w:r w:rsidRPr="006B1441">
        <w:rPr>
          <w:rFonts w:ascii="Tahoma" w:hAnsi="Tahoma" w:cs="Tahoma"/>
          <w:sz w:val="22"/>
          <w:szCs w:val="22"/>
        </w:rPr>
        <w:t>&gt;&gt;</w:t>
      </w:r>
    </w:p>
    <w:tbl>
      <w:tblPr>
        <w:tblStyle w:val="TableGrid"/>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4"/>
        <w:gridCol w:w="9072"/>
      </w:tblGrid>
      <w:tr w:rsidR="00D938DB" w:rsidRPr="008A7DCB" w14:paraId="5056C3F7" w14:textId="77777777" w:rsidTr="00CE208C">
        <w:tc>
          <w:tcPr>
            <w:tcW w:w="704" w:type="dxa"/>
          </w:tcPr>
          <w:p w14:paraId="0BC71304" w14:textId="186B7149" w:rsidR="00D938DB" w:rsidRPr="006B1441" w:rsidRDefault="006653B4" w:rsidP="004D2989">
            <w:pPr>
              <w:ind w:left="-107"/>
              <w:jc w:val="center"/>
              <w:rPr>
                <w:rFonts w:ascii="Tahoma" w:hAnsi="Tahoma" w:cs="Tahoma"/>
                <w:sz w:val="22"/>
                <w:szCs w:val="22"/>
              </w:rPr>
            </w:pPr>
            <w:r w:rsidRPr="006B1441">
              <w:rPr>
                <w:rFonts w:ascii="Tahoma" w:hAnsi="Tahoma" w:cs="Tahoma"/>
                <w:sz w:val="22"/>
                <w:szCs w:val="22"/>
              </w:rPr>
              <w:t>(&lt;&lt;$rowNum&gt;&gt;)</w:t>
            </w:r>
          </w:p>
        </w:tc>
        <w:tc>
          <w:tcPr>
            <w:tcW w:w="9072" w:type="dxa"/>
          </w:tcPr>
          <w:p w14:paraId="49459A0F" w14:textId="77777777" w:rsidR="00D938DB" w:rsidRDefault="00686A1E" w:rsidP="005719FB">
            <w:pPr>
              <w:spacing w:after="60"/>
              <w:rPr>
                <w:rFonts w:ascii="Tahoma" w:hAnsi="Tahoma" w:cs="Tahoma"/>
                <w:sz w:val="22"/>
                <w:szCs w:val="22"/>
              </w:rPr>
            </w:pPr>
            <w:r w:rsidRPr="006B1441">
              <w:rPr>
                <w:rFonts w:ascii="Tahoma" w:hAnsi="Tahoma" w:cs="Tahoma"/>
                <w:sz w:val="22"/>
                <w:szCs w:val="22"/>
              </w:rPr>
              <w:t>&lt;&lt;</w:t>
            </w:r>
            <w:bookmarkStart w:id="0" w:name="_Hlk536716160"/>
            <w:r w:rsidRPr="006B1441">
              <w:rPr>
                <w:rFonts w:ascii="Tahoma" w:hAnsi="Tahoma" w:cs="Tahoma"/>
                <w:sz w:val="22"/>
                <w:szCs w:val="22"/>
              </w:rPr>
              <w:t>directionsAdditionalStatement1</w:t>
            </w:r>
            <w:bookmarkEnd w:id="0"/>
            <w:r w:rsidRPr="006B1441">
              <w:rPr>
                <w:rFonts w:ascii="Tahoma" w:hAnsi="Tahoma" w:cs="Tahoma"/>
                <w:sz w:val="22"/>
                <w:szCs w:val="22"/>
              </w:rPr>
              <w:t>&gt;&gt;</w:t>
            </w:r>
          </w:p>
          <w:p w14:paraId="6F3145FC" w14:textId="2BDFF1A2" w:rsidR="002E2FEF" w:rsidRPr="005C71FE" w:rsidRDefault="002E2FEF" w:rsidP="004E1CA2">
            <w:pPr>
              <w:rPr>
                <w:rFonts w:ascii="Tahoma" w:hAnsi="Tahoma" w:cs="Tahoma"/>
                <w:sz w:val="22"/>
                <w:szCs w:val="22"/>
              </w:rPr>
            </w:pPr>
          </w:p>
        </w:tc>
      </w:tr>
    </w:tbl>
    <w:p w14:paraId="2BA8B878" w14:textId="5AA89713" w:rsidR="00D938DB" w:rsidRDefault="00D938DB" w:rsidP="00D938DB">
      <w:pPr>
        <w:autoSpaceDE w:val="0"/>
        <w:autoSpaceDN w:val="0"/>
        <w:adjustRightInd w:val="0"/>
        <w:rPr>
          <w:rFonts w:ascii="Tahoma" w:hAnsi="Tahoma" w:cs="Tahoma"/>
          <w:sz w:val="22"/>
          <w:szCs w:val="22"/>
        </w:rPr>
      </w:pPr>
      <w:r w:rsidRPr="008A7DCB">
        <w:rPr>
          <w:rFonts w:ascii="Tahoma" w:hAnsi="Tahoma" w:cs="Tahoma"/>
          <w:sz w:val="22"/>
          <w:szCs w:val="22"/>
        </w:rPr>
        <w:t>&lt;&lt;es_&gt;&gt;</w:t>
      </w:r>
    </w:p>
    <w:p w14:paraId="6D249063" w14:textId="3C008C75" w:rsidR="005C71FE" w:rsidRDefault="00B46719" w:rsidP="005C71FE">
      <w:pPr>
        <w:autoSpaceDE w:val="0"/>
        <w:autoSpaceDN w:val="0"/>
        <w:adjustRightInd w:val="0"/>
        <w:spacing w:before="120"/>
        <w:rPr>
          <w:rFonts w:ascii="Tahoma" w:hAnsi="Tahoma" w:cs="Tahoma"/>
          <w:b/>
          <w:sz w:val="22"/>
          <w:szCs w:val="22"/>
        </w:rPr>
      </w:pPr>
      <w:r>
        <w:rPr>
          <w:rFonts w:ascii="Tahoma" w:hAnsi="Tahoma" w:cs="Tahoma"/>
          <w:b/>
          <w:sz w:val="22"/>
          <w:szCs w:val="22"/>
        </w:rPr>
        <w:t>order</w:t>
      </w:r>
      <w:r w:rsidR="005C71FE">
        <w:rPr>
          <w:rFonts w:ascii="Tahoma" w:hAnsi="Tahoma" w:cs="Tahoma"/>
          <w:b/>
          <w:sz w:val="22"/>
          <w:szCs w:val="22"/>
        </w:rPr>
        <w:t>ed that</w:t>
      </w:r>
    </w:p>
    <w:p w14:paraId="6CA5283A" w14:textId="77777777" w:rsidR="008B5A13" w:rsidRDefault="008B5A13" w:rsidP="008B5A13">
      <w:pPr>
        <w:autoSpaceDE w:val="0"/>
        <w:autoSpaceDN w:val="0"/>
        <w:adjustRightInd w:val="0"/>
        <w:rPr>
          <w:rFonts w:ascii="Tahoma" w:hAnsi="Tahoma" w:cs="Tahoma"/>
          <w:sz w:val="22"/>
          <w:szCs w:val="22"/>
        </w:rPr>
      </w:pPr>
      <w:r w:rsidRPr="006153F5">
        <w:rPr>
          <w:rFonts w:ascii="Tahoma" w:hAnsi="Tahoma" w:cs="Tahoma"/>
          <w:sz w:val="22"/>
          <w:szCs w:val="22"/>
        </w:rPr>
        <w:t>&lt;&lt;$</w:t>
      </w:r>
      <w:r>
        <w:rPr>
          <w:rFonts w:ascii="Tahoma" w:hAnsi="Tahoma" w:cs="Tahoma"/>
          <w:sz w:val="22"/>
          <w:szCs w:val="22"/>
        </w:rPr>
        <w:t>rowNum</w:t>
      </w:r>
      <w:r w:rsidRPr="006153F5">
        <w:rPr>
          <w:rFonts w:ascii="Tahoma" w:hAnsi="Tahoma" w:cs="Tahoma"/>
          <w:sz w:val="22"/>
          <w:szCs w:val="22"/>
        </w:rPr>
        <w:t>={round(</w:t>
      </w:r>
      <w:r>
        <w:rPr>
          <w:rFonts w:ascii="Tahoma" w:hAnsi="Tahoma" w:cs="Tahoma"/>
          <w:sz w:val="22"/>
          <w:szCs w:val="22"/>
        </w:rPr>
        <w:t>1</w:t>
      </w:r>
      <w:r w:rsidRPr="006153F5">
        <w:rPr>
          <w:rFonts w:ascii="Tahoma" w:hAnsi="Tahoma" w:cs="Tahoma"/>
          <w:sz w:val="22"/>
          <w:szCs w:val="22"/>
        </w:rPr>
        <w:t>)}&gt;&gt;</w:t>
      </w:r>
    </w:p>
    <w:tbl>
      <w:tblPr>
        <w:tblStyle w:val="TableGrid"/>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4"/>
        <w:gridCol w:w="9072"/>
      </w:tblGrid>
      <w:tr w:rsidR="005C71FE" w:rsidRPr="008A7DCB" w14:paraId="409BE5BF" w14:textId="77777777" w:rsidTr="00CE208C">
        <w:tc>
          <w:tcPr>
            <w:tcW w:w="704" w:type="dxa"/>
          </w:tcPr>
          <w:p w14:paraId="1A3D6933" w14:textId="506E8F67" w:rsidR="005C71FE" w:rsidRPr="008A7DCB" w:rsidRDefault="005C71FE" w:rsidP="00C2611E">
            <w:pPr>
              <w:spacing w:before="120"/>
              <w:jc w:val="center"/>
              <w:rPr>
                <w:rFonts w:ascii="Tahoma" w:hAnsi="Tahoma" w:cs="Tahoma"/>
                <w:sz w:val="22"/>
                <w:szCs w:val="22"/>
              </w:rPr>
            </w:pPr>
            <w:r>
              <w:rPr>
                <w:rFonts w:ascii="Tahoma" w:hAnsi="Tahoma" w:cs="Tahoma"/>
                <w:sz w:val="22"/>
                <w:szCs w:val="22"/>
              </w:rPr>
              <w:t>1</w:t>
            </w:r>
          </w:p>
        </w:tc>
        <w:tc>
          <w:tcPr>
            <w:tcW w:w="9072" w:type="dxa"/>
          </w:tcPr>
          <w:p w14:paraId="42B7788E" w14:textId="77777777" w:rsidR="005C71FE" w:rsidRDefault="005C71FE" w:rsidP="0027740B">
            <w:pPr>
              <w:spacing w:before="120" w:after="120"/>
              <w:rPr>
                <w:rFonts w:ascii="Tahoma" w:hAnsi="Tahoma" w:cs="Tahoma"/>
                <w:sz w:val="22"/>
                <w:szCs w:val="22"/>
              </w:rPr>
            </w:pPr>
            <w:r w:rsidRPr="00156806">
              <w:rPr>
                <w:rFonts w:ascii="Tahoma" w:hAnsi="Tahoma" w:cs="Tahoma"/>
                <w:sz w:val="22"/>
                <w:szCs w:val="22"/>
              </w:rPr>
              <w:t>The case is allocated to the</w:t>
            </w:r>
            <w:r>
              <w:rPr>
                <w:rFonts w:ascii="Tahoma" w:hAnsi="Tahoma" w:cs="Tahoma"/>
                <w:sz w:val="22"/>
                <w:szCs w:val="22"/>
              </w:rPr>
              <w:t xml:space="preserve"> small claims track.</w:t>
            </w:r>
          </w:p>
          <w:p w14:paraId="40F98CD0" w14:textId="48ECC8E7" w:rsidR="005C71FE" w:rsidRPr="008A7DCB" w:rsidRDefault="005C71FE" w:rsidP="0027740B">
            <w:pPr>
              <w:spacing w:before="120"/>
              <w:ind w:right="429"/>
              <w:rPr>
                <w:rFonts w:ascii="Tahoma" w:hAnsi="Tahoma" w:cs="Tahoma"/>
                <w:sz w:val="22"/>
                <w:szCs w:val="22"/>
              </w:rPr>
            </w:pPr>
            <w:r w:rsidRPr="00156806">
              <w:rPr>
                <w:rFonts w:ascii="Tahoma" w:hAnsi="Tahoma" w:cs="Tahoma"/>
                <w:sz w:val="22"/>
                <w:szCs w:val="22"/>
              </w:rPr>
              <w:t>The following steps must be taken as shown:</w:t>
            </w:r>
          </w:p>
        </w:tc>
      </w:tr>
    </w:tbl>
    <w:p w14:paraId="07F6533E" w14:textId="788830B7" w:rsidR="005C71FE" w:rsidRDefault="005C71FE" w:rsidP="00DA618B">
      <w:pPr>
        <w:autoSpaceDE w:val="0"/>
        <w:autoSpaceDN w:val="0"/>
        <w:adjustRightInd w:val="0"/>
        <w:spacing w:before="120"/>
        <w:rPr>
          <w:rFonts w:ascii="Tahoma" w:hAnsi="Tahoma" w:cs="Tahoma"/>
          <w:sz w:val="22"/>
          <w:szCs w:val="22"/>
        </w:rPr>
      </w:pPr>
    </w:p>
    <w:tbl>
      <w:tblPr>
        <w:tblStyle w:val="TableGrid"/>
        <w:tblW w:w="9781" w:type="dxa"/>
        <w:tblInd w:w="-5" w:type="dxa"/>
        <w:tblLayout w:type="fixed"/>
        <w:tblLook w:val="04A0" w:firstRow="1" w:lastRow="0" w:firstColumn="1" w:lastColumn="0" w:noHBand="0" w:noVBand="1"/>
      </w:tblPr>
      <w:tblGrid>
        <w:gridCol w:w="709"/>
        <w:gridCol w:w="7229"/>
        <w:gridCol w:w="1843"/>
      </w:tblGrid>
      <w:tr w:rsidR="005C71FE" w14:paraId="3CED9496" w14:textId="77777777" w:rsidTr="00E768AB">
        <w:tc>
          <w:tcPr>
            <w:tcW w:w="709" w:type="dxa"/>
          </w:tcPr>
          <w:p w14:paraId="492AF21F" w14:textId="77777777" w:rsidR="005C71FE" w:rsidRDefault="005C71FE" w:rsidP="00DA618B">
            <w:pPr>
              <w:autoSpaceDE w:val="0"/>
              <w:autoSpaceDN w:val="0"/>
              <w:adjustRightInd w:val="0"/>
              <w:spacing w:before="120"/>
              <w:rPr>
                <w:rFonts w:ascii="Tahoma" w:hAnsi="Tahoma" w:cs="Tahoma"/>
                <w:sz w:val="22"/>
                <w:szCs w:val="22"/>
              </w:rPr>
            </w:pPr>
          </w:p>
        </w:tc>
        <w:tc>
          <w:tcPr>
            <w:tcW w:w="7229" w:type="dxa"/>
          </w:tcPr>
          <w:p w14:paraId="0F976788" w14:textId="347B8A88" w:rsidR="005C71FE" w:rsidRPr="00D938DB" w:rsidRDefault="005C71FE" w:rsidP="00374FD2">
            <w:pPr>
              <w:autoSpaceDE w:val="0"/>
              <w:autoSpaceDN w:val="0"/>
              <w:adjustRightInd w:val="0"/>
              <w:spacing w:before="60" w:after="60"/>
              <w:jc w:val="center"/>
              <w:rPr>
                <w:rFonts w:ascii="Tahoma" w:hAnsi="Tahoma" w:cs="Tahoma"/>
                <w:b/>
                <w:sz w:val="22"/>
                <w:szCs w:val="22"/>
              </w:rPr>
            </w:pPr>
            <w:r w:rsidRPr="00D938DB">
              <w:rPr>
                <w:rFonts w:ascii="Tahoma" w:hAnsi="Tahoma" w:cs="Tahoma"/>
                <w:b/>
                <w:sz w:val="22"/>
                <w:szCs w:val="22"/>
              </w:rPr>
              <w:t>Step</w:t>
            </w:r>
            <w:r w:rsidR="00545A5C">
              <w:rPr>
                <w:rFonts w:ascii="Tahoma" w:hAnsi="Tahoma" w:cs="Tahoma"/>
                <w:b/>
                <w:sz w:val="22"/>
                <w:szCs w:val="22"/>
              </w:rPr>
              <w:t>s</w:t>
            </w:r>
            <w:r w:rsidRPr="00D938DB">
              <w:rPr>
                <w:rFonts w:ascii="Tahoma" w:hAnsi="Tahoma" w:cs="Tahoma"/>
                <w:b/>
                <w:sz w:val="22"/>
                <w:szCs w:val="22"/>
              </w:rPr>
              <w:t xml:space="preserve"> to be taken</w:t>
            </w:r>
          </w:p>
        </w:tc>
        <w:tc>
          <w:tcPr>
            <w:tcW w:w="1843" w:type="dxa"/>
          </w:tcPr>
          <w:p w14:paraId="3E6B7ED5" w14:textId="32409C06" w:rsidR="005C71FE" w:rsidRPr="00D938DB" w:rsidRDefault="005C71FE" w:rsidP="00374FD2">
            <w:pPr>
              <w:autoSpaceDE w:val="0"/>
              <w:autoSpaceDN w:val="0"/>
              <w:adjustRightInd w:val="0"/>
              <w:spacing w:before="60" w:after="60"/>
              <w:jc w:val="center"/>
              <w:rPr>
                <w:rFonts w:ascii="Tahoma" w:hAnsi="Tahoma" w:cs="Tahoma"/>
                <w:b/>
                <w:sz w:val="22"/>
                <w:szCs w:val="22"/>
              </w:rPr>
            </w:pPr>
            <w:r w:rsidRPr="00D938DB">
              <w:rPr>
                <w:rFonts w:ascii="Tahoma" w:hAnsi="Tahoma" w:cs="Tahoma"/>
                <w:b/>
                <w:sz w:val="22"/>
                <w:szCs w:val="22"/>
              </w:rPr>
              <w:t xml:space="preserve">Final </w:t>
            </w:r>
            <w:r w:rsidR="00D938DB" w:rsidRPr="00D938DB">
              <w:rPr>
                <w:rFonts w:ascii="Tahoma" w:hAnsi="Tahoma" w:cs="Tahoma"/>
                <w:b/>
                <w:sz w:val="22"/>
                <w:szCs w:val="22"/>
              </w:rPr>
              <w:t>Date</w:t>
            </w:r>
          </w:p>
        </w:tc>
      </w:tr>
    </w:tbl>
    <w:p w14:paraId="0B5ADEDA" w14:textId="77777777" w:rsidR="00054E01" w:rsidRDefault="00054E01" w:rsidP="002C4823">
      <w:pPr>
        <w:autoSpaceDE w:val="0"/>
        <w:autoSpaceDN w:val="0"/>
        <w:adjustRightInd w:val="0"/>
        <w:rPr>
          <w:rFonts w:ascii="Tahoma" w:hAnsi="Tahoma" w:cs="Tahoma"/>
          <w:sz w:val="22"/>
          <w:szCs w:val="22"/>
        </w:rPr>
      </w:pPr>
    </w:p>
    <w:p w14:paraId="3F23AE02" w14:textId="3E4F82D4" w:rsidR="00374FD2" w:rsidRDefault="00374FD2" w:rsidP="002C4823">
      <w:pPr>
        <w:autoSpaceDE w:val="0"/>
        <w:autoSpaceDN w:val="0"/>
        <w:adjustRightInd w:val="0"/>
        <w:rPr>
          <w:rFonts w:ascii="Tahoma" w:hAnsi="Tahoma" w:cs="Tahoma"/>
          <w:sz w:val="22"/>
          <w:szCs w:val="22"/>
        </w:rPr>
      </w:pPr>
      <w:r w:rsidRPr="008A7DCB">
        <w:rPr>
          <w:rFonts w:ascii="Tahoma" w:hAnsi="Tahoma" w:cs="Tahoma"/>
          <w:sz w:val="22"/>
          <w:szCs w:val="22"/>
        </w:rPr>
        <w:t>&lt;&lt;cs_{</w:t>
      </w:r>
      <w:r w:rsidR="00B46719">
        <w:rPr>
          <w:rFonts w:ascii="Tahoma" w:hAnsi="Tahoma" w:cs="Tahoma"/>
          <w:sz w:val="22"/>
          <w:szCs w:val="22"/>
        </w:rPr>
        <w:t>order</w:t>
      </w:r>
      <w:r>
        <w:rPr>
          <w:rFonts w:ascii="Tahoma" w:hAnsi="Tahoma" w:cs="Tahoma"/>
          <w:sz w:val="22"/>
          <w:szCs w:val="22"/>
        </w:rPr>
        <w:t>D</w:t>
      </w:r>
      <w:r w:rsidRPr="008A7DCB">
        <w:rPr>
          <w:rFonts w:ascii="Tahoma" w:hAnsi="Tahoma" w:cs="Tahoma"/>
          <w:sz w:val="22"/>
          <w:szCs w:val="22"/>
        </w:rPr>
        <w:t>irections</w:t>
      </w:r>
      <w:r>
        <w:rPr>
          <w:rFonts w:ascii="Tahoma" w:hAnsi="Tahoma" w:cs="Tahoma"/>
          <w:sz w:val="22"/>
          <w:szCs w:val="22"/>
        </w:rPr>
        <w:t>1</w:t>
      </w:r>
      <w:r w:rsidRPr="008A7DCB">
        <w:rPr>
          <w:rFonts w:ascii="Tahoma" w:hAnsi="Tahoma" w:cs="Tahoma"/>
          <w:sz w:val="22"/>
          <w:szCs w:val="22"/>
        </w:rPr>
        <w:t>is</w:t>
      </w:r>
      <w:r w:rsidR="00E0244D">
        <w:rPr>
          <w:rFonts w:ascii="Tahoma" w:hAnsi="Tahoma" w:cs="Tahoma"/>
          <w:sz w:val="22"/>
          <w:szCs w:val="22"/>
        </w:rPr>
        <w:t>Included</w:t>
      </w:r>
      <w:r w:rsidRPr="008A7DCB">
        <w:rPr>
          <w:rFonts w:ascii="Tahoma" w:hAnsi="Tahoma" w:cs="Tahoma"/>
          <w:sz w:val="22"/>
          <w:szCs w:val="22"/>
        </w:rPr>
        <w:t>}&gt;&gt;</w:t>
      </w:r>
    </w:p>
    <w:p w14:paraId="71690AEC" w14:textId="77777777" w:rsidR="00054E01" w:rsidRPr="006153F5" w:rsidRDefault="00054E01" w:rsidP="00054E01">
      <w:pPr>
        <w:autoSpaceDE w:val="0"/>
        <w:autoSpaceDN w:val="0"/>
        <w:adjustRightInd w:val="0"/>
        <w:rPr>
          <w:rFonts w:ascii="Tahoma" w:hAnsi="Tahoma" w:cs="Tahoma"/>
          <w:sz w:val="22"/>
          <w:szCs w:val="22"/>
        </w:rPr>
      </w:pPr>
      <w:r>
        <w:rPr>
          <w:rFonts w:ascii="Tahoma" w:hAnsi="Tahoma" w:cs="Tahoma"/>
          <w:sz w:val="22"/>
          <w:szCs w:val="22"/>
        </w:rPr>
        <w:t>&lt;&lt;</w:t>
      </w:r>
      <w:r w:rsidRPr="006153F5">
        <w:rPr>
          <w:rFonts w:ascii="Tahoma" w:hAnsi="Tahoma" w:cs="Tahoma"/>
          <w:sz w:val="22"/>
          <w:szCs w:val="22"/>
        </w:rPr>
        <w:t>$</w:t>
      </w:r>
      <w:r>
        <w:rPr>
          <w:rFonts w:ascii="Tahoma" w:hAnsi="Tahoma" w:cs="Tahoma"/>
          <w:sz w:val="22"/>
          <w:szCs w:val="22"/>
        </w:rPr>
        <w:t>rowNum</w:t>
      </w:r>
      <w:r w:rsidRPr="006153F5">
        <w:rPr>
          <w:rFonts w:ascii="Tahoma" w:hAnsi="Tahoma" w:cs="Tahoma"/>
          <w:sz w:val="22"/>
          <w:szCs w:val="22"/>
        </w:rPr>
        <w:t>={round($</w:t>
      </w:r>
      <w:r>
        <w:rPr>
          <w:rFonts w:ascii="Tahoma" w:hAnsi="Tahoma" w:cs="Tahoma"/>
          <w:sz w:val="22"/>
          <w:szCs w:val="22"/>
        </w:rPr>
        <w:t>rowNum</w:t>
      </w:r>
      <w:r w:rsidRPr="006153F5">
        <w:rPr>
          <w:rFonts w:ascii="Tahoma" w:hAnsi="Tahoma" w:cs="Tahoma"/>
          <w:sz w:val="22"/>
          <w:szCs w:val="22"/>
        </w:rPr>
        <w:t>+1)}</w:t>
      </w:r>
      <w:r>
        <w:rPr>
          <w:rFonts w:ascii="Tahoma" w:hAnsi="Tahoma" w:cs="Tahoma"/>
          <w:sz w:val="22"/>
          <w:szCs w:val="22"/>
        </w:rPr>
        <w:t>&gt;&gt;</w:t>
      </w:r>
    </w:p>
    <w:tbl>
      <w:tblPr>
        <w:tblStyle w:val="TableGrid"/>
        <w:tblW w:w="9781" w:type="dxa"/>
        <w:tblInd w:w="-5" w:type="dxa"/>
        <w:tblLayout w:type="fixed"/>
        <w:tblCellMar>
          <w:left w:w="142" w:type="dxa"/>
        </w:tblCellMar>
        <w:tblLook w:val="04A0" w:firstRow="1" w:lastRow="0" w:firstColumn="1" w:lastColumn="0" w:noHBand="0" w:noVBand="1"/>
      </w:tblPr>
      <w:tblGrid>
        <w:gridCol w:w="709"/>
        <w:gridCol w:w="7229"/>
        <w:gridCol w:w="1843"/>
      </w:tblGrid>
      <w:tr w:rsidR="002C4823" w:rsidRPr="002C4823" w14:paraId="49280ECD" w14:textId="77777777" w:rsidTr="00460537">
        <w:tc>
          <w:tcPr>
            <w:tcW w:w="709" w:type="dxa"/>
          </w:tcPr>
          <w:p w14:paraId="4C877231" w14:textId="01C689DD" w:rsidR="002C4823" w:rsidRPr="002C4823" w:rsidRDefault="001903AB" w:rsidP="000203FF">
            <w:pPr>
              <w:autoSpaceDE w:val="0"/>
              <w:autoSpaceDN w:val="0"/>
              <w:adjustRightInd w:val="0"/>
              <w:jc w:val="center"/>
              <w:rPr>
                <w:rFonts w:ascii="Tahoma" w:hAnsi="Tahoma" w:cs="Tahoma"/>
                <w:sz w:val="22"/>
                <w:szCs w:val="22"/>
              </w:rPr>
            </w:pPr>
            <w:r w:rsidRPr="006153F5">
              <w:rPr>
                <w:rFonts w:ascii="Tahoma" w:hAnsi="Tahoma" w:cs="Tahoma"/>
                <w:sz w:val="22"/>
                <w:szCs w:val="22"/>
              </w:rPr>
              <w:t>&lt;&lt;$</w:t>
            </w:r>
            <w:r>
              <w:rPr>
                <w:rFonts w:ascii="Tahoma" w:hAnsi="Tahoma" w:cs="Tahoma"/>
                <w:sz w:val="22"/>
                <w:szCs w:val="22"/>
              </w:rPr>
              <w:t>rowNum</w:t>
            </w:r>
            <w:r w:rsidRPr="006153F5">
              <w:rPr>
                <w:rFonts w:ascii="Tahoma" w:hAnsi="Tahoma" w:cs="Tahoma"/>
                <w:sz w:val="22"/>
                <w:szCs w:val="22"/>
              </w:rPr>
              <w:t>&gt;&gt;</w:t>
            </w:r>
          </w:p>
        </w:tc>
        <w:tc>
          <w:tcPr>
            <w:tcW w:w="7229" w:type="dxa"/>
          </w:tcPr>
          <w:p w14:paraId="1F7BB90E" w14:textId="6AFCF78D" w:rsidR="002C4823" w:rsidRPr="007B5F15" w:rsidRDefault="002C4823" w:rsidP="007B5F15">
            <w:pPr>
              <w:ind w:right="429"/>
              <w:rPr>
                <w:rFonts w:ascii="Tahoma" w:hAnsi="Tahoma" w:cs="Tahoma"/>
                <w:sz w:val="22"/>
                <w:szCs w:val="22"/>
              </w:rPr>
            </w:pPr>
            <w:r w:rsidRPr="007B5F15">
              <w:rPr>
                <w:rFonts w:ascii="Tahoma" w:hAnsi="Tahoma" w:cs="Tahoma"/>
                <w:sz w:val="22"/>
                <w:szCs w:val="22"/>
              </w:rPr>
              <w:t xml:space="preserve">The </w:t>
            </w:r>
            <w:r w:rsidR="00B46719" w:rsidRPr="007B5F15">
              <w:rPr>
                <w:rFonts w:ascii="Tahoma" w:hAnsi="Tahoma" w:cs="Tahoma"/>
                <w:sz w:val="22"/>
                <w:szCs w:val="22"/>
              </w:rPr>
              <w:t>d</w:t>
            </w:r>
            <w:r w:rsidRPr="007B5F15">
              <w:rPr>
                <w:rFonts w:ascii="Tahoma" w:hAnsi="Tahoma" w:cs="Tahoma"/>
                <w:sz w:val="22"/>
                <w:szCs w:val="22"/>
              </w:rPr>
              <w:t>efendant must send to the court (serve) and to &lt;&lt;claimant.partyName&gt;&gt; the defence.</w:t>
            </w:r>
          </w:p>
          <w:p w14:paraId="687716D7" w14:textId="77777777" w:rsidR="002C4823" w:rsidRPr="007B5F15" w:rsidRDefault="002C4823" w:rsidP="007B5F15">
            <w:pPr>
              <w:autoSpaceDE w:val="0"/>
              <w:autoSpaceDN w:val="0"/>
              <w:adjustRightInd w:val="0"/>
              <w:spacing w:after="120"/>
              <w:rPr>
                <w:rFonts w:ascii="Tahoma" w:hAnsi="Tahoma" w:cs="Tahoma"/>
                <w:sz w:val="22"/>
                <w:szCs w:val="22"/>
              </w:rPr>
            </w:pPr>
            <w:r w:rsidRPr="007B5F15">
              <w:rPr>
                <w:rFonts w:ascii="Tahoma" w:hAnsi="Tahoma" w:cs="Tahoma"/>
                <w:sz w:val="22"/>
                <w:szCs w:val="22"/>
              </w:rPr>
              <w:t>The defence must:</w:t>
            </w:r>
          </w:p>
          <w:p w14:paraId="3BB41E42" w14:textId="77777777" w:rsidR="002C4823" w:rsidRPr="007B5F15" w:rsidRDefault="002C4823" w:rsidP="007B5F15">
            <w:pPr>
              <w:pStyle w:val="ListParagraph"/>
              <w:numPr>
                <w:ilvl w:val="0"/>
                <w:numId w:val="10"/>
              </w:numPr>
              <w:autoSpaceDE w:val="0"/>
              <w:autoSpaceDN w:val="0"/>
              <w:adjustRightInd w:val="0"/>
              <w:spacing w:after="120"/>
              <w:rPr>
                <w:rFonts w:ascii="Tahoma" w:hAnsi="Tahoma" w:cs="Tahoma"/>
                <w:sz w:val="22"/>
                <w:szCs w:val="22"/>
              </w:rPr>
            </w:pPr>
            <w:r w:rsidRPr="007B5F15">
              <w:rPr>
                <w:rFonts w:ascii="Tahoma" w:hAnsi="Tahoma" w:cs="Tahoma"/>
                <w:sz w:val="22"/>
                <w:szCs w:val="22"/>
              </w:rPr>
              <w:t>Tell the court which parts of the claim are agreed, which are denied and which she does not know about.</w:t>
            </w:r>
          </w:p>
          <w:p w14:paraId="07F98FE3" w14:textId="77777777" w:rsidR="002C4823" w:rsidRPr="007B5F15" w:rsidRDefault="002C4823" w:rsidP="007B5F15">
            <w:pPr>
              <w:pStyle w:val="ListParagraph"/>
              <w:autoSpaceDE w:val="0"/>
              <w:autoSpaceDN w:val="0"/>
              <w:adjustRightInd w:val="0"/>
              <w:spacing w:after="120"/>
              <w:rPr>
                <w:rFonts w:ascii="Tahoma" w:hAnsi="Tahoma" w:cs="Tahoma"/>
                <w:sz w:val="22"/>
                <w:szCs w:val="22"/>
              </w:rPr>
            </w:pPr>
          </w:p>
          <w:p w14:paraId="0C11BD00" w14:textId="11B2E6BF" w:rsidR="002C4823" w:rsidRPr="007B5F15" w:rsidRDefault="002C4823" w:rsidP="007B5F15">
            <w:pPr>
              <w:pStyle w:val="ListParagraph"/>
              <w:numPr>
                <w:ilvl w:val="0"/>
                <w:numId w:val="10"/>
              </w:numPr>
              <w:autoSpaceDE w:val="0"/>
              <w:autoSpaceDN w:val="0"/>
              <w:adjustRightInd w:val="0"/>
              <w:spacing w:after="120"/>
              <w:rPr>
                <w:rFonts w:ascii="Tahoma" w:hAnsi="Tahoma" w:cs="Tahoma"/>
                <w:sz w:val="22"/>
                <w:szCs w:val="22"/>
              </w:rPr>
            </w:pPr>
            <w:r w:rsidRPr="007B5F15">
              <w:rPr>
                <w:rFonts w:ascii="Tahoma" w:hAnsi="Tahoma" w:cs="Tahoma"/>
                <w:sz w:val="22"/>
                <w:szCs w:val="22"/>
              </w:rPr>
              <w:t xml:space="preserve">Set out the against each paragraph in the Particulars of Claim the </w:t>
            </w:r>
            <w:r w:rsidR="00B46719" w:rsidRPr="007B5F15">
              <w:rPr>
                <w:rFonts w:ascii="Tahoma" w:hAnsi="Tahoma" w:cs="Tahoma"/>
                <w:sz w:val="22"/>
                <w:szCs w:val="22"/>
              </w:rPr>
              <w:t>d</w:t>
            </w:r>
            <w:r w:rsidRPr="007B5F15">
              <w:rPr>
                <w:rFonts w:ascii="Tahoma" w:hAnsi="Tahoma" w:cs="Tahoma"/>
                <w:sz w:val="22"/>
                <w:szCs w:val="22"/>
              </w:rPr>
              <w:t>efendant’s response to the paragraph.</w:t>
            </w:r>
          </w:p>
          <w:p w14:paraId="1F8C720F" w14:textId="77777777" w:rsidR="002C4823" w:rsidRPr="007B5F15" w:rsidRDefault="002C4823" w:rsidP="007B5F15">
            <w:pPr>
              <w:pStyle w:val="ListParagraph"/>
              <w:rPr>
                <w:rFonts w:ascii="Tahoma" w:hAnsi="Tahoma" w:cs="Tahoma"/>
                <w:sz w:val="22"/>
                <w:szCs w:val="22"/>
              </w:rPr>
            </w:pPr>
          </w:p>
          <w:p w14:paraId="0334A263" w14:textId="30421D35" w:rsidR="002C4823" w:rsidRPr="007B5F15" w:rsidRDefault="002C4823" w:rsidP="00C574DB">
            <w:pPr>
              <w:pStyle w:val="ListParagraph"/>
              <w:numPr>
                <w:ilvl w:val="0"/>
                <w:numId w:val="10"/>
              </w:numPr>
              <w:autoSpaceDE w:val="0"/>
              <w:autoSpaceDN w:val="0"/>
              <w:adjustRightInd w:val="0"/>
              <w:spacing w:after="60"/>
              <w:rPr>
                <w:rFonts w:ascii="Tahoma" w:hAnsi="Tahoma" w:cs="Tahoma"/>
                <w:sz w:val="22"/>
                <w:szCs w:val="22"/>
              </w:rPr>
            </w:pPr>
            <w:r w:rsidRPr="007B5F15">
              <w:rPr>
                <w:rFonts w:ascii="Tahoma" w:hAnsi="Tahoma" w:cs="Tahoma"/>
                <w:sz w:val="22"/>
                <w:szCs w:val="22"/>
              </w:rPr>
              <w:t xml:space="preserve">Set out any extra information about the claim that the </w:t>
            </w:r>
            <w:r w:rsidR="00B46719" w:rsidRPr="007B5F15">
              <w:rPr>
                <w:rFonts w:ascii="Tahoma" w:hAnsi="Tahoma" w:cs="Tahoma"/>
                <w:sz w:val="22"/>
                <w:szCs w:val="22"/>
              </w:rPr>
              <w:t>d</w:t>
            </w:r>
            <w:r w:rsidRPr="007B5F15">
              <w:rPr>
                <w:rFonts w:ascii="Tahoma" w:hAnsi="Tahoma" w:cs="Tahoma"/>
                <w:sz w:val="22"/>
                <w:szCs w:val="22"/>
              </w:rPr>
              <w:t>efendant wishes to tell the court about.</w:t>
            </w:r>
          </w:p>
        </w:tc>
        <w:tc>
          <w:tcPr>
            <w:tcW w:w="1843" w:type="dxa"/>
          </w:tcPr>
          <w:p w14:paraId="1546689D" w14:textId="3F9DDD5E" w:rsidR="002C4823" w:rsidRPr="007B5F15" w:rsidRDefault="00DD5F8C" w:rsidP="007B5F15">
            <w:pPr>
              <w:autoSpaceDE w:val="0"/>
              <w:autoSpaceDN w:val="0"/>
              <w:adjustRightInd w:val="0"/>
              <w:spacing w:after="60"/>
              <w:rPr>
                <w:rFonts w:ascii="Tahoma" w:hAnsi="Tahoma" w:cs="Tahoma"/>
                <w:sz w:val="22"/>
                <w:szCs w:val="22"/>
              </w:rPr>
            </w:pPr>
            <w:r w:rsidRPr="007B5F15">
              <w:rPr>
                <w:rFonts w:ascii="Tahoma" w:hAnsi="Tahoma" w:cs="Tahoma"/>
                <w:sz w:val="22"/>
                <w:szCs w:val="22"/>
              </w:rPr>
              <w:t>&lt;&lt;{dateFormat(orderDirections1.date, ‘dd MMMM yyyy’ , ‘</w:t>
            </w:r>
            <w:r w:rsidR="00C47970">
              <w:rPr>
                <w:rFonts w:ascii="Tahoma" w:hAnsi="Tahoma" w:cs="Tahoma"/>
                <w:sz w:val="22"/>
                <w:szCs w:val="22"/>
              </w:rPr>
              <w:t>yyyy-MM-dd</w:t>
            </w:r>
            <w:r w:rsidRPr="007B5F15">
              <w:rPr>
                <w:rFonts w:ascii="Tahoma" w:hAnsi="Tahoma" w:cs="Tahoma"/>
                <w:sz w:val="22"/>
                <w:szCs w:val="22"/>
              </w:rPr>
              <w:t>’)}&gt;&gt;</w:t>
            </w:r>
            <w:r w:rsidR="00F24488" w:rsidRPr="007B5F15">
              <w:rPr>
                <w:rFonts w:ascii="Tahoma" w:hAnsi="Tahoma" w:cs="Tahoma"/>
                <w:sz w:val="22"/>
                <w:szCs w:val="22"/>
              </w:rPr>
              <w:t xml:space="preserve"> at 4pm</w:t>
            </w:r>
          </w:p>
        </w:tc>
      </w:tr>
    </w:tbl>
    <w:p w14:paraId="0C532E93" w14:textId="77777777" w:rsidR="002C4823" w:rsidRDefault="002C4823" w:rsidP="002C4823">
      <w:pPr>
        <w:autoSpaceDE w:val="0"/>
        <w:autoSpaceDN w:val="0"/>
        <w:adjustRightInd w:val="0"/>
        <w:rPr>
          <w:rFonts w:ascii="Tahoma" w:hAnsi="Tahoma" w:cs="Tahoma"/>
          <w:sz w:val="22"/>
          <w:szCs w:val="22"/>
        </w:rPr>
      </w:pPr>
      <w:r w:rsidRPr="008A7DCB">
        <w:rPr>
          <w:rFonts w:ascii="Tahoma" w:hAnsi="Tahoma" w:cs="Tahoma"/>
          <w:sz w:val="22"/>
          <w:szCs w:val="22"/>
        </w:rPr>
        <w:t>&lt;&lt;es_&gt;&gt;</w:t>
      </w:r>
    </w:p>
    <w:p w14:paraId="06655CA6" w14:textId="1585BD8A" w:rsidR="002C4823" w:rsidRDefault="002C4823" w:rsidP="002C4823">
      <w:pPr>
        <w:autoSpaceDE w:val="0"/>
        <w:autoSpaceDN w:val="0"/>
        <w:adjustRightInd w:val="0"/>
        <w:rPr>
          <w:rFonts w:ascii="Tahoma" w:hAnsi="Tahoma" w:cs="Tahoma"/>
          <w:sz w:val="22"/>
          <w:szCs w:val="22"/>
        </w:rPr>
      </w:pPr>
      <w:r w:rsidRPr="008A7DCB">
        <w:rPr>
          <w:rFonts w:ascii="Tahoma" w:hAnsi="Tahoma" w:cs="Tahoma"/>
          <w:sz w:val="22"/>
          <w:szCs w:val="22"/>
        </w:rPr>
        <w:t>&lt;&lt;cs_{</w:t>
      </w:r>
      <w:r w:rsidR="00B46719">
        <w:rPr>
          <w:rFonts w:ascii="Tahoma" w:hAnsi="Tahoma" w:cs="Tahoma"/>
          <w:sz w:val="22"/>
          <w:szCs w:val="22"/>
        </w:rPr>
        <w:t>order</w:t>
      </w:r>
      <w:r>
        <w:rPr>
          <w:rFonts w:ascii="Tahoma" w:hAnsi="Tahoma" w:cs="Tahoma"/>
          <w:sz w:val="22"/>
          <w:szCs w:val="22"/>
        </w:rPr>
        <w:t>D</w:t>
      </w:r>
      <w:r w:rsidRPr="008A7DCB">
        <w:rPr>
          <w:rFonts w:ascii="Tahoma" w:hAnsi="Tahoma" w:cs="Tahoma"/>
          <w:sz w:val="22"/>
          <w:szCs w:val="22"/>
        </w:rPr>
        <w:t>irections</w:t>
      </w:r>
      <w:r>
        <w:rPr>
          <w:rFonts w:ascii="Tahoma" w:hAnsi="Tahoma" w:cs="Tahoma"/>
          <w:sz w:val="22"/>
          <w:szCs w:val="22"/>
        </w:rPr>
        <w:t>2</w:t>
      </w:r>
      <w:r w:rsidRPr="008A7DCB">
        <w:rPr>
          <w:rFonts w:ascii="Tahoma" w:hAnsi="Tahoma" w:cs="Tahoma"/>
          <w:sz w:val="22"/>
          <w:szCs w:val="22"/>
        </w:rPr>
        <w:t>isIncluded}&gt;&gt;</w:t>
      </w:r>
    </w:p>
    <w:p w14:paraId="5ABAC9D8" w14:textId="77777777" w:rsidR="001903AB" w:rsidRPr="006153F5" w:rsidRDefault="001903AB" w:rsidP="001903AB">
      <w:pPr>
        <w:autoSpaceDE w:val="0"/>
        <w:autoSpaceDN w:val="0"/>
        <w:adjustRightInd w:val="0"/>
        <w:rPr>
          <w:rFonts w:ascii="Tahoma" w:hAnsi="Tahoma" w:cs="Tahoma"/>
          <w:sz w:val="22"/>
          <w:szCs w:val="22"/>
        </w:rPr>
      </w:pPr>
      <w:r>
        <w:rPr>
          <w:rFonts w:ascii="Tahoma" w:hAnsi="Tahoma" w:cs="Tahoma"/>
          <w:sz w:val="22"/>
          <w:szCs w:val="22"/>
        </w:rPr>
        <w:t>&lt;&lt;</w:t>
      </w:r>
      <w:r w:rsidRPr="006153F5">
        <w:rPr>
          <w:rFonts w:ascii="Tahoma" w:hAnsi="Tahoma" w:cs="Tahoma"/>
          <w:sz w:val="22"/>
          <w:szCs w:val="22"/>
        </w:rPr>
        <w:t>$</w:t>
      </w:r>
      <w:r>
        <w:rPr>
          <w:rFonts w:ascii="Tahoma" w:hAnsi="Tahoma" w:cs="Tahoma"/>
          <w:sz w:val="22"/>
          <w:szCs w:val="22"/>
        </w:rPr>
        <w:t>rowNum</w:t>
      </w:r>
      <w:r w:rsidRPr="006153F5">
        <w:rPr>
          <w:rFonts w:ascii="Tahoma" w:hAnsi="Tahoma" w:cs="Tahoma"/>
          <w:sz w:val="22"/>
          <w:szCs w:val="22"/>
        </w:rPr>
        <w:t>={round($</w:t>
      </w:r>
      <w:r>
        <w:rPr>
          <w:rFonts w:ascii="Tahoma" w:hAnsi="Tahoma" w:cs="Tahoma"/>
          <w:sz w:val="22"/>
          <w:szCs w:val="22"/>
        </w:rPr>
        <w:t>rowNum</w:t>
      </w:r>
      <w:r w:rsidRPr="006153F5">
        <w:rPr>
          <w:rFonts w:ascii="Tahoma" w:hAnsi="Tahoma" w:cs="Tahoma"/>
          <w:sz w:val="22"/>
          <w:szCs w:val="22"/>
        </w:rPr>
        <w:t>+1)}</w:t>
      </w:r>
      <w:r>
        <w:rPr>
          <w:rFonts w:ascii="Tahoma" w:hAnsi="Tahoma" w:cs="Tahoma"/>
          <w:sz w:val="22"/>
          <w:szCs w:val="22"/>
        </w:rPr>
        <w:t>&gt;&gt;</w:t>
      </w:r>
    </w:p>
    <w:tbl>
      <w:tblPr>
        <w:tblStyle w:val="TableGrid"/>
        <w:tblW w:w="9781" w:type="dxa"/>
        <w:tblInd w:w="-5" w:type="dxa"/>
        <w:tblLayout w:type="fixed"/>
        <w:tblCellMar>
          <w:left w:w="142" w:type="dxa"/>
        </w:tblCellMar>
        <w:tblLook w:val="04A0" w:firstRow="1" w:lastRow="0" w:firstColumn="1" w:lastColumn="0" w:noHBand="0" w:noVBand="1"/>
      </w:tblPr>
      <w:tblGrid>
        <w:gridCol w:w="704"/>
        <w:gridCol w:w="7234"/>
        <w:gridCol w:w="1843"/>
      </w:tblGrid>
      <w:tr w:rsidR="002C4823" w:rsidRPr="002C4823" w14:paraId="4F488FB0" w14:textId="77777777" w:rsidTr="00460537">
        <w:tc>
          <w:tcPr>
            <w:tcW w:w="704" w:type="dxa"/>
          </w:tcPr>
          <w:p w14:paraId="5C359378" w14:textId="0E0C9BB2" w:rsidR="002C4823" w:rsidRPr="002C4823" w:rsidRDefault="00F56F64" w:rsidP="000203FF">
            <w:pPr>
              <w:autoSpaceDE w:val="0"/>
              <w:autoSpaceDN w:val="0"/>
              <w:adjustRightInd w:val="0"/>
              <w:jc w:val="center"/>
              <w:rPr>
                <w:rFonts w:ascii="Tahoma" w:hAnsi="Tahoma" w:cs="Tahoma"/>
                <w:sz w:val="22"/>
                <w:szCs w:val="22"/>
              </w:rPr>
            </w:pPr>
            <w:r w:rsidRPr="006153F5">
              <w:rPr>
                <w:rFonts w:ascii="Tahoma" w:hAnsi="Tahoma" w:cs="Tahoma"/>
                <w:sz w:val="22"/>
                <w:szCs w:val="22"/>
              </w:rPr>
              <w:lastRenderedPageBreak/>
              <w:t>&lt;&lt;$</w:t>
            </w:r>
            <w:r>
              <w:rPr>
                <w:rFonts w:ascii="Tahoma" w:hAnsi="Tahoma" w:cs="Tahoma"/>
                <w:sz w:val="22"/>
                <w:szCs w:val="22"/>
              </w:rPr>
              <w:t>rowNum</w:t>
            </w:r>
            <w:r w:rsidRPr="006153F5">
              <w:rPr>
                <w:rFonts w:ascii="Tahoma" w:hAnsi="Tahoma" w:cs="Tahoma"/>
                <w:sz w:val="22"/>
                <w:szCs w:val="22"/>
              </w:rPr>
              <w:t>&gt;&gt;</w:t>
            </w:r>
          </w:p>
        </w:tc>
        <w:tc>
          <w:tcPr>
            <w:tcW w:w="7234" w:type="dxa"/>
          </w:tcPr>
          <w:p w14:paraId="39DD0E30" w14:textId="5AB0B551" w:rsidR="002C4823" w:rsidRPr="00156806" w:rsidRDefault="002C4823" w:rsidP="007B5F15">
            <w:pPr>
              <w:spacing w:after="120"/>
              <w:ind w:right="429"/>
              <w:rPr>
                <w:rFonts w:ascii="Tahoma" w:hAnsi="Tahoma" w:cs="Tahoma"/>
                <w:sz w:val="22"/>
                <w:szCs w:val="22"/>
              </w:rPr>
            </w:pPr>
            <w:r w:rsidRPr="00156806">
              <w:rPr>
                <w:rFonts w:ascii="Tahoma" w:hAnsi="Tahoma" w:cs="Tahoma"/>
                <w:sz w:val="22"/>
                <w:szCs w:val="22"/>
              </w:rPr>
              <w:t xml:space="preserve">The </w:t>
            </w:r>
            <w:r w:rsidR="00B46719">
              <w:rPr>
                <w:rFonts w:ascii="Tahoma" w:hAnsi="Tahoma" w:cs="Tahoma"/>
                <w:sz w:val="22"/>
                <w:szCs w:val="22"/>
              </w:rPr>
              <w:t>c</w:t>
            </w:r>
            <w:r w:rsidRPr="00156806">
              <w:rPr>
                <w:rFonts w:ascii="Tahoma" w:hAnsi="Tahoma" w:cs="Tahoma"/>
                <w:sz w:val="22"/>
                <w:szCs w:val="22"/>
              </w:rPr>
              <w:t>laimant &lt;&lt;claimant.partyName&gt;&gt;</w:t>
            </w:r>
            <w:r>
              <w:rPr>
                <w:rFonts w:ascii="Tahoma" w:hAnsi="Tahoma" w:cs="Tahoma"/>
                <w:sz w:val="22"/>
                <w:szCs w:val="22"/>
              </w:rPr>
              <w:t xml:space="preserve"> </w:t>
            </w:r>
            <w:r w:rsidRPr="00156806">
              <w:rPr>
                <w:rFonts w:ascii="Tahoma" w:hAnsi="Tahoma" w:cs="Tahoma"/>
                <w:sz w:val="22"/>
                <w:szCs w:val="22"/>
              </w:rPr>
              <w:t>must send to the other side and the court your own witness statement and also witness statements from anyone who might support your case and</w:t>
            </w:r>
          </w:p>
          <w:p w14:paraId="7076125D" w14:textId="76DDEE9F" w:rsidR="002C4823" w:rsidRPr="00E33EFE" w:rsidRDefault="002C4823" w:rsidP="007B5F15">
            <w:pPr>
              <w:pStyle w:val="ListParagraph"/>
              <w:numPr>
                <w:ilvl w:val="0"/>
                <w:numId w:val="13"/>
              </w:numPr>
              <w:autoSpaceDE w:val="0"/>
              <w:autoSpaceDN w:val="0"/>
              <w:adjustRightInd w:val="0"/>
              <w:spacing w:after="120"/>
              <w:rPr>
                <w:rFonts w:ascii="Tahoma" w:hAnsi="Tahoma" w:cs="Tahoma"/>
                <w:sz w:val="22"/>
                <w:szCs w:val="22"/>
              </w:rPr>
            </w:pPr>
            <w:r w:rsidRPr="00E33EFE">
              <w:rPr>
                <w:rFonts w:ascii="Tahoma" w:hAnsi="Tahoma" w:cs="Tahoma"/>
                <w:sz w:val="22"/>
                <w:szCs w:val="22"/>
              </w:rPr>
              <w:t xml:space="preserve">Attach to your witness statements all the documents that you wish to rely on at court in date </w:t>
            </w:r>
            <w:r w:rsidR="00B46719">
              <w:rPr>
                <w:rFonts w:ascii="Tahoma" w:hAnsi="Tahoma" w:cs="Tahoma"/>
                <w:sz w:val="22"/>
                <w:szCs w:val="22"/>
              </w:rPr>
              <w:t>order</w:t>
            </w:r>
            <w:r w:rsidR="00E33EFE" w:rsidRPr="00E33EFE">
              <w:rPr>
                <w:rFonts w:ascii="Tahoma" w:hAnsi="Tahoma" w:cs="Tahoma"/>
                <w:sz w:val="22"/>
                <w:szCs w:val="22"/>
              </w:rPr>
              <w:t>.</w:t>
            </w:r>
          </w:p>
          <w:p w14:paraId="3C8767EF" w14:textId="77777777" w:rsidR="00E33EFE" w:rsidRDefault="00E33EFE" w:rsidP="007B5F15">
            <w:pPr>
              <w:pStyle w:val="ListParagraph"/>
              <w:autoSpaceDE w:val="0"/>
              <w:autoSpaceDN w:val="0"/>
              <w:adjustRightInd w:val="0"/>
              <w:spacing w:after="120"/>
              <w:rPr>
                <w:rFonts w:ascii="Tahoma" w:hAnsi="Tahoma" w:cs="Tahoma"/>
                <w:sz w:val="22"/>
                <w:szCs w:val="22"/>
              </w:rPr>
            </w:pPr>
          </w:p>
          <w:p w14:paraId="7CAB6C33" w14:textId="435B9E91" w:rsidR="002C4823" w:rsidRPr="00E33EFE" w:rsidRDefault="002C4823" w:rsidP="007B5F15">
            <w:pPr>
              <w:pStyle w:val="ListParagraph"/>
              <w:numPr>
                <w:ilvl w:val="0"/>
                <w:numId w:val="13"/>
              </w:numPr>
              <w:autoSpaceDE w:val="0"/>
              <w:autoSpaceDN w:val="0"/>
              <w:adjustRightInd w:val="0"/>
              <w:spacing w:after="120"/>
              <w:rPr>
                <w:rFonts w:ascii="Tahoma" w:hAnsi="Tahoma" w:cs="Tahoma"/>
                <w:sz w:val="22"/>
                <w:szCs w:val="22"/>
              </w:rPr>
            </w:pPr>
            <w:r w:rsidRPr="00E33EFE">
              <w:rPr>
                <w:rFonts w:ascii="Tahoma" w:hAnsi="Tahoma" w:cs="Tahoma"/>
                <w:sz w:val="22"/>
                <w:szCs w:val="22"/>
              </w:rPr>
              <w:t xml:space="preserve">Number </w:t>
            </w:r>
            <w:r w:rsidRPr="00586904">
              <w:rPr>
                <w:rFonts w:ascii="Tahoma" w:hAnsi="Tahoma" w:cs="Tahoma"/>
                <w:sz w:val="22"/>
                <w:szCs w:val="22"/>
                <w:u w:val="single"/>
              </w:rPr>
              <w:t>each page</w:t>
            </w:r>
            <w:r w:rsidRPr="00E33EFE">
              <w:rPr>
                <w:rFonts w:ascii="Tahoma" w:hAnsi="Tahoma" w:cs="Tahoma"/>
                <w:sz w:val="22"/>
                <w:szCs w:val="22"/>
              </w:rPr>
              <w:t xml:space="preserve"> of the documents that are attached to the witness statement</w:t>
            </w:r>
            <w:r w:rsidR="00E33EFE" w:rsidRPr="00E33EFE">
              <w:rPr>
                <w:rFonts w:ascii="Tahoma" w:hAnsi="Tahoma" w:cs="Tahoma"/>
                <w:sz w:val="22"/>
                <w:szCs w:val="22"/>
              </w:rPr>
              <w:t>.</w:t>
            </w:r>
          </w:p>
          <w:p w14:paraId="5D8EAB44" w14:textId="77777777" w:rsidR="00E33EFE" w:rsidRPr="00156806" w:rsidRDefault="00E33EFE" w:rsidP="007B5F15">
            <w:pPr>
              <w:pStyle w:val="ListParagraph"/>
              <w:autoSpaceDE w:val="0"/>
              <w:autoSpaceDN w:val="0"/>
              <w:adjustRightInd w:val="0"/>
              <w:spacing w:after="120"/>
              <w:rPr>
                <w:rFonts w:ascii="Tahoma" w:hAnsi="Tahoma" w:cs="Tahoma"/>
                <w:sz w:val="22"/>
                <w:szCs w:val="22"/>
              </w:rPr>
            </w:pPr>
          </w:p>
          <w:p w14:paraId="711BDE14" w14:textId="5762C874" w:rsidR="002C4823" w:rsidRPr="002C4823" w:rsidRDefault="002C4823" w:rsidP="00C574DB">
            <w:pPr>
              <w:pStyle w:val="ListParagraph"/>
              <w:numPr>
                <w:ilvl w:val="0"/>
                <w:numId w:val="13"/>
              </w:numPr>
              <w:autoSpaceDE w:val="0"/>
              <w:autoSpaceDN w:val="0"/>
              <w:adjustRightInd w:val="0"/>
              <w:spacing w:after="60"/>
              <w:rPr>
                <w:rFonts w:ascii="Tahoma" w:hAnsi="Tahoma" w:cs="Tahoma"/>
                <w:sz w:val="22"/>
                <w:szCs w:val="22"/>
              </w:rPr>
            </w:pPr>
            <w:r w:rsidRPr="00156806">
              <w:rPr>
                <w:rFonts w:ascii="Tahoma" w:hAnsi="Tahoma" w:cs="Tahoma"/>
                <w:sz w:val="22"/>
                <w:szCs w:val="22"/>
              </w:rPr>
              <w:t>Attach a front page saying “These are the documents attached to the witness statement of [</w:t>
            </w:r>
            <w:r w:rsidRPr="002938C7">
              <w:rPr>
                <w:rFonts w:ascii="Tahoma" w:hAnsi="Tahoma" w:cs="Tahoma"/>
                <w:i/>
                <w:sz w:val="22"/>
                <w:szCs w:val="22"/>
              </w:rPr>
              <w:t>insert your name</w:t>
            </w:r>
            <w:r w:rsidRPr="00156806">
              <w:rPr>
                <w:rFonts w:ascii="Tahoma" w:hAnsi="Tahoma" w:cs="Tahoma"/>
                <w:sz w:val="22"/>
                <w:szCs w:val="22"/>
              </w:rPr>
              <w:t>] dated [</w:t>
            </w:r>
            <w:r w:rsidRPr="002938C7">
              <w:rPr>
                <w:rFonts w:ascii="Tahoma" w:hAnsi="Tahoma" w:cs="Tahoma"/>
                <w:i/>
                <w:sz w:val="22"/>
                <w:szCs w:val="22"/>
              </w:rPr>
              <w:t>insert date of witness statement</w:t>
            </w:r>
            <w:r w:rsidRPr="00156806">
              <w:rPr>
                <w:rFonts w:ascii="Tahoma" w:hAnsi="Tahoma" w:cs="Tahoma"/>
                <w:sz w:val="22"/>
                <w:szCs w:val="22"/>
              </w:rPr>
              <w:t>].</w:t>
            </w:r>
          </w:p>
        </w:tc>
        <w:tc>
          <w:tcPr>
            <w:tcW w:w="1843" w:type="dxa"/>
          </w:tcPr>
          <w:p w14:paraId="552388EB" w14:textId="57CFF9B7" w:rsidR="002C4823" w:rsidRPr="002C4823" w:rsidRDefault="00DD5F8C" w:rsidP="007B5F15">
            <w:pPr>
              <w:autoSpaceDE w:val="0"/>
              <w:autoSpaceDN w:val="0"/>
              <w:adjustRightInd w:val="0"/>
              <w:spacing w:after="60"/>
              <w:rPr>
                <w:rFonts w:ascii="Tahoma" w:hAnsi="Tahoma" w:cs="Tahoma"/>
                <w:sz w:val="22"/>
                <w:szCs w:val="22"/>
              </w:rPr>
            </w:pPr>
            <w:r w:rsidRPr="00156806">
              <w:rPr>
                <w:rFonts w:ascii="Tahoma" w:hAnsi="Tahoma" w:cs="Tahoma"/>
                <w:sz w:val="22"/>
                <w:szCs w:val="22"/>
              </w:rPr>
              <w:t>&lt;&lt;{dateFormat(</w:t>
            </w:r>
            <w:r>
              <w:rPr>
                <w:rFonts w:ascii="Tahoma" w:hAnsi="Tahoma" w:cs="Tahoma"/>
                <w:sz w:val="22"/>
                <w:szCs w:val="22"/>
              </w:rPr>
              <w:t>orderD</w:t>
            </w:r>
            <w:r w:rsidRPr="008A7DCB">
              <w:rPr>
                <w:rFonts w:ascii="Tahoma" w:hAnsi="Tahoma" w:cs="Tahoma"/>
                <w:sz w:val="22"/>
                <w:szCs w:val="22"/>
              </w:rPr>
              <w:t>irections</w:t>
            </w:r>
            <w:r w:rsidR="00DA62D6">
              <w:rPr>
                <w:rFonts w:ascii="Tahoma" w:hAnsi="Tahoma" w:cs="Tahoma"/>
                <w:sz w:val="22"/>
                <w:szCs w:val="22"/>
              </w:rPr>
              <w:t>2</w:t>
            </w:r>
            <w:r>
              <w:rPr>
                <w:rFonts w:ascii="Tahoma" w:hAnsi="Tahoma" w:cs="Tahoma"/>
                <w:sz w:val="22"/>
                <w:szCs w:val="22"/>
              </w:rPr>
              <w:t>.date</w:t>
            </w:r>
            <w:r w:rsidRPr="00156806">
              <w:rPr>
                <w:rFonts w:ascii="Tahoma" w:hAnsi="Tahoma" w:cs="Tahoma"/>
                <w:sz w:val="22"/>
                <w:szCs w:val="22"/>
              </w:rPr>
              <w:t>, ‘dd MMMM yyyy’ , ‘</w:t>
            </w:r>
            <w:r w:rsidR="00C47970">
              <w:rPr>
                <w:rFonts w:ascii="Tahoma" w:hAnsi="Tahoma" w:cs="Tahoma"/>
                <w:sz w:val="22"/>
                <w:szCs w:val="22"/>
              </w:rPr>
              <w:t>yyyy-MM-dd</w:t>
            </w:r>
            <w:r w:rsidRPr="00156806">
              <w:rPr>
                <w:rFonts w:ascii="Tahoma" w:hAnsi="Tahoma" w:cs="Tahoma"/>
                <w:sz w:val="22"/>
                <w:szCs w:val="22"/>
              </w:rPr>
              <w:t>’)}&gt;&gt;</w:t>
            </w:r>
            <w:r w:rsidR="00F24488">
              <w:rPr>
                <w:rFonts w:ascii="Tahoma" w:hAnsi="Tahoma" w:cs="Tahoma"/>
                <w:sz w:val="22"/>
                <w:szCs w:val="22"/>
              </w:rPr>
              <w:t xml:space="preserve"> at 4pm</w:t>
            </w:r>
          </w:p>
        </w:tc>
      </w:tr>
    </w:tbl>
    <w:p w14:paraId="5D14C103" w14:textId="77777777" w:rsidR="002C4823" w:rsidRDefault="002C4823" w:rsidP="002C4823">
      <w:pPr>
        <w:autoSpaceDE w:val="0"/>
        <w:autoSpaceDN w:val="0"/>
        <w:adjustRightInd w:val="0"/>
        <w:rPr>
          <w:rFonts w:ascii="Tahoma" w:hAnsi="Tahoma" w:cs="Tahoma"/>
          <w:sz w:val="22"/>
          <w:szCs w:val="22"/>
        </w:rPr>
      </w:pPr>
      <w:r w:rsidRPr="008A7DCB">
        <w:rPr>
          <w:rFonts w:ascii="Tahoma" w:hAnsi="Tahoma" w:cs="Tahoma"/>
          <w:sz w:val="22"/>
          <w:szCs w:val="22"/>
        </w:rPr>
        <w:t>&lt;&lt;es_&gt;&gt;</w:t>
      </w:r>
    </w:p>
    <w:p w14:paraId="58D81D57" w14:textId="185F293E" w:rsidR="00374FD2" w:rsidRDefault="002C4823" w:rsidP="002C4823">
      <w:pPr>
        <w:autoSpaceDE w:val="0"/>
        <w:autoSpaceDN w:val="0"/>
        <w:adjustRightInd w:val="0"/>
        <w:rPr>
          <w:rFonts w:ascii="Tahoma" w:hAnsi="Tahoma" w:cs="Tahoma"/>
          <w:sz w:val="22"/>
          <w:szCs w:val="22"/>
        </w:rPr>
      </w:pPr>
      <w:r w:rsidRPr="008A7DCB">
        <w:rPr>
          <w:rFonts w:ascii="Tahoma" w:hAnsi="Tahoma" w:cs="Tahoma"/>
          <w:sz w:val="22"/>
          <w:szCs w:val="22"/>
        </w:rPr>
        <w:t>&lt;&lt;cs_{</w:t>
      </w:r>
      <w:r w:rsidR="00B46719">
        <w:rPr>
          <w:rFonts w:ascii="Tahoma" w:hAnsi="Tahoma" w:cs="Tahoma"/>
          <w:sz w:val="22"/>
          <w:szCs w:val="22"/>
        </w:rPr>
        <w:t>order</w:t>
      </w:r>
      <w:r>
        <w:rPr>
          <w:rFonts w:ascii="Tahoma" w:hAnsi="Tahoma" w:cs="Tahoma"/>
          <w:sz w:val="22"/>
          <w:szCs w:val="22"/>
        </w:rPr>
        <w:t>D</w:t>
      </w:r>
      <w:r w:rsidRPr="008A7DCB">
        <w:rPr>
          <w:rFonts w:ascii="Tahoma" w:hAnsi="Tahoma" w:cs="Tahoma"/>
          <w:sz w:val="22"/>
          <w:szCs w:val="22"/>
        </w:rPr>
        <w:t>irections</w:t>
      </w:r>
      <w:r>
        <w:rPr>
          <w:rFonts w:ascii="Tahoma" w:hAnsi="Tahoma" w:cs="Tahoma"/>
          <w:sz w:val="22"/>
          <w:szCs w:val="22"/>
        </w:rPr>
        <w:t>3</w:t>
      </w:r>
      <w:r w:rsidRPr="008A7DCB">
        <w:rPr>
          <w:rFonts w:ascii="Tahoma" w:hAnsi="Tahoma" w:cs="Tahoma"/>
          <w:sz w:val="22"/>
          <w:szCs w:val="22"/>
        </w:rPr>
        <w:t>isIncluded}&gt;&gt;</w:t>
      </w:r>
    </w:p>
    <w:p w14:paraId="40B2ACB3" w14:textId="77777777" w:rsidR="001903AB" w:rsidRPr="006153F5" w:rsidRDefault="001903AB" w:rsidP="001903AB">
      <w:pPr>
        <w:autoSpaceDE w:val="0"/>
        <w:autoSpaceDN w:val="0"/>
        <w:adjustRightInd w:val="0"/>
        <w:rPr>
          <w:rFonts w:ascii="Tahoma" w:hAnsi="Tahoma" w:cs="Tahoma"/>
          <w:sz w:val="22"/>
          <w:szCs w:val="22"/>
        </w:rPr>
      </w:pPr>
      <w:r>
        <w:rPr>
          <w:rFonts w:ascii="Tahoma" w:hAnsi="Tahoma" w:cs="Tahoma"/>
          <w:sz w:val="22"/>
          <w:szCs w:val="22"/>
        </w:rPr>
        <w:t>&lt;&lt;</w:t>
      </w:r>
      <w:r w:rsidRPr="006153F5">
        <w:rPr>
          <w:rFonts w:ascii="Tahoma" w:hAnsi="Tahoma" w:cs="Tahoma"/>
          <w:sz w:val="22"/>
          <w:szCs w:val="22"/>
        </w:rPr>
        <w:t>$</w:t>
      </w:r>
      <w:r>
        <w:rPr>
          <w:rFonts w:ascii="Tahoma" w:hAnsi="Tahoma" w:cs="Tahoma"/>
          <w:sz w:val="22"/>
          <w:szCs w:val="22"/>
        </w:rPr>
        <w:t>rowNum</w:t>
      </w:r>
      <w:r w:rsidRPr="006153F5">
        <w:rPr>
          <w:rFonts w:ascii="Tahoma" w:hAnsi="Tahoma" w:cs="Tahoma"/>
          <w:sz w:val="22"/>
          <w:szCs w:val="22"/>
        </w:rPr>
        <w:t>={round($</w:t>
      </w:r>
      <w:r>
        <w:rPr>
          <w:rFonts w:ascii="Tahoma" w:hAnsi="Tahoma" w:cs="Tahoma"/>
          <w:sz w:val="22"/>
          <w:szCs w:val="22"/>
        </w:rPr>
        <w:t>rowNum</w:t>
      </w:r>
      <w:r w:rsidRPr="006153F5">
        <w:rPr>
          <w:rFonts w:ascii="Tahoma" w:hAnsi="Tahoma" w:cs="Tahoma"/>
          <w:sz w:val="22"/>
          <w:szCs w:val="22"/>
        </w:rPr>
        <w:t>+1)}</w:t>
      </w:r>
      <w:r>
        <w:rPr>
          <w:rFonts w:ascii="Tahoma" w:hAnsi="Tahoma" w:cs="Tahoma"/>
          <w:sz w:val="22"/>
          <w:szCs w:val="22"/>
        </w:rPr>
        <w:t>&gt;&gt;</w:t>
      </w:r>
    </w:p>
    <w:tbl>
      <w:tblPr>
        <w:tblStyle w:val="TableGrid"/>
        <w:tblW w:w="9781" w:type="dxa"/>
        <w:tblInd w:w="-5" w:type="dxa"/>
        <w:tblLayout w:type="fixed"/>
        <w:tblCellMar>
          <w:left w:w="142" w:type="dxa"/>
        </w:tblCellMar>
        <w:tblLook w:val="04A0" w:firstRow="1" w:lastRow="0" w:firstColumn="1" w:lastColumn="0" w:noHBand="0" w:noVBand="1"/>
      </w:tblPr>
      <w:tblGrid>
        <w:gridCol w:w="704"/>
        <w:gridCol w:w="7234"/>
        <w:gridCol w:w="1843"/>
      </w:tblGrid>
      <w:tr w:rsidR="00E33EFE" w:rsidRPr="002C4823" w14:paraId="7FD43AFF" w14:textId="77777777" w:rsidTr="00460537">
        <w:tc>
          <w:tcPr>
            <w:tcW w:w="704" w:type="dxa"/>
          </w:tcPr>
          <w:p w14:paraId="4165C103" w14:textId="4B7C0F2E" w:rsidR="00E33EFE" w:rsidRPr="002C4823" w:rsidRDefault="00F56F64" w:rsidP="000203FF">
            <w:pPr>
              <w:autoSpaceDE w:val="0"/>
              <w:autoSpaceDN w:val="0"/>
              <w:adjustRightInd w:val="0"/>
              <w:jc w:val="center"/>
              <w:rPr>
                <w:rFonts w:ascii="Tahoma" w:hAnsi="Tahoma" w:cs="Tahoma"/>
                <w:sz w:val="22"/>
                <w:szCs w:val="22"/>
              </w:rPr>
            </w:pPr>
            <w:r w:rsidRPr="006153F5">
              <w:rPr>
                <w:rFonts w:ascii="Tahoma" w:hAnsi="Tahoma" w:cs="Tahoma"/>
                <w:sz w:val="22"/>
                <w:szCs w:val="22"/>
              </w:rPr>
              <w:t>&lt;&lt;$</w:t>
            </w:r>
            <w:r>
              <w:rPr>
                <w:rFonts w:ascii="Tahoma" w:hAnsi="Tahoma" w:cs="Tahoma"/>
                <w:sz w:val="22"/>
                <w:szCs w:val="22"/>
              </w:rPr>
              <w:t>rowNum</w:t>
            </w:r>
            <w:r w:rsidRPr="006153F5">
              <w:rPr>
                <w:rFonts w:ascii="Tahoma" w:hAnsi="Tahoma" w:cs="Tahoma"/>
                <w:sz w:val="22"/>
                <w:szCs w:val="22"/>
              </w:rPr>
              <w:t>&gt;&gt;</w:t>
            </w:r>
          </w:p>
        </w:tc>
        <w:tc>
          <w:tcPr>
            <w:tcW w:w="7234" w:type="dxa"/>
          </w:tcPr>
          <w:p w14:paraId="3C82DFF3" w14:textId="5FF532E8" w:rsidR="00E33EFE" w:rsidRPr="00156806" w:rsidRDefault="00E33EFE" w:rsidP="007B5F15">
            <w:pPr>
              <w:spacing w:after="120"/>
              <w:ind w:right="429"/>
              <w:rPr>
                <w:rFonts w:ascii="Tahoma" w:hAnsi="Tahoma" w:cs="Tahoma"/>
                <w:sz w:val="22"/>
                <w:szCs w:val="22"/>
              </w:rPr>
            </w:pPr>
            <w:r w:rsidRPr="00156806">
              <w:rPr>
                <w:rFonts w:ascii="Tahoma" w:hAnsi="Tahoma" w:cs="Tahoma"/>
                <w:sz w:val="22"/>
                <w:szCs w:val="22"/>
              </w:rPr>
              <w:t xml:space="preserve">The </w:t>
            </w:r>
            <w:r w:rsidR="00B46719">
              <w:rPr>
                <w:rFonts w:ascii="Tahoma" w:hAnsi="Tahoma" w:cs="Tahoma"/>
                <w:sz w:val="22"/>
                <w:szCs w:val="22"/>
              </w:rPr>
              <w:t>d</w:t>
            </w:r>
            <w:r w:rsidRPr="00156806">
              <w:rPr>
                <w:rFonts w:ascii="Tahoma" w:hAnsi="Tahoma" w:cs="Tahoma"/>
                <w:sz w:val="22"/>
                <w:szCs w:val="22"/>
              </w:rPr>
              <w:t xml:space="preserve">efendant </w:t>
            </w:r>
            <w:r>
              <w:rPr>
                <w:rFonts w:ascii="Tahoma" w:hAnsi="Tahoma" w:cs="Tahoma"/>
                <w:sz w:val="22"/>
                <w:szCs w:val="22"/>
              </w:rPr>
              <w:t>&lt;&lt;</w:t>
            </w:r>
            <w:r w:rsidRPr="00156806">
              <w:rPr>
                <w:rFonts w:ascii="Tahoma" w:hAnsi="Tahoma" w:cs="Tahoma"/>
                <w:sz w:val="22"/>
                <w:szCs w:val="22"/>
              </w:rPr>
              <w:t>defendant.partyName</w:t>
            </w:r>
            <w:r>
              <w:rPr>
                <w:rFonts w:ascii="Tahoma" w:hAnsi="Tahoma" w:cs="Tahoma"/>
                <w:sz w:val="22"/>
                <w:szCs w:val="22"/>
              </w:rPr>
              <w:t xml:space="preserve">&gt;&gt; </w:t>
            </w:r>
            <w:r w:rsidRPr="00156806">
              <w:rPr>
                <w:rFonts w:ascii="Tahoma" w:hAnsi="Tahoma" w:cs="Tahoma"/>
                <w:sz w:val="22"/>
                <w:szCs w:val="22"/>
              </w:rPr>
              <w:t>must send to the other side and the  court your own witness statement and also witness statements from anyone who might support your case and</w:t>
            </w:r>
          </w:p>
          <w:p w14:paraId="03D635D0" w14:textId="4A1E8AA4" w:rsidR="00E33EFE" w:rsidRDefault="00E33EFE" w:rsidP="007B5F15">
            <w:pPr>
              <w:pStyle w:val="ListParagraph"/>
              <w:numPr>
                <w:ilvl w:val="0"/>
                <w:numId w:val="14"/>
              </w:numPr>
              <w:spacing w:after="120"/>
              <w:ind w:right="429"/>
              <w:rPr>
                <w:rFonts w:ascii="Tahoma" w:hAnsi="Tahoma" w:cs="Tahoma"/>
                <w:sz w:val="22"/>
                <w:szCs w:val="22"/>
              </w:rPr>
            </w:pPr>
            <w:r w:rsidRPr="00E33EFE">
              <w:rPr>
                <w:rFonts w:ascii="Tahoma" w:hAnsi="Tahoma" w:cs="Tahoma"/>
                <w:sz w:val="22"/>
                <w:szCs w:val="22"/>
              </w:rPr>
              <w:t xml:space="preserve">Attach to your witness statements all the documents that you wish to rely on at court in date </w:t>
            </w:r>
            <w:r w:rsidR="00B46719">
              <w:rPr>
                <w:rFonts w:ascii="Tahoma" w:hAnsi="Tahoma" w:cs="Tahoma"/>
                <w:sz w:val="22"/>
                <w:szCs w:val="22"/>
              </w:rPr>
              <w:t>order</w:t>
            </w:r>
          </w:p>
          <w:p w14:paraId="4BDB1972" w14:textId="77777777" w:rsidR="00E33EFE" w:rsidRPr="00E33EFE" w:rsidRDefault="00E33EFE" w:rsidP="007B5F15">
            <w:pPr>
              <w:pStyle w:val="ListParagraph"/>
              <w:spacing w:after="120"/>
              <w:ind w:right="429"/>
              <w:rPr>
                <w:rFonts w:ascii="Tahoma" w:hAnsi="Tahoma" w:cs="Tahoma"/>
                <w:sz w:val="22"/>
                <w:szCs w:val="22"/>
              </w:rPr>
            </w:pPr>
          </w:p>
          <w:p w14:paraId="2F6BFCB0" w14:textId="77777777" w:rsidR="00E33EFE" w:rsidRDefault="00E33EFE" w:rsidP="007B5F15">
            <w:pPr>
              <w:pStyle w:val="ListParagraph"/>
              <w:numPr>
                <w:ilvl w:val="0"/>
                <w:numId w:val="14"/>
              </w:numPr>
              <w:spacing w:after="120"/>
              <w:ind w:right="429"/>
              <w:rPr>
                <w:rFonts w:ascii="Tahoma" w:hAnsi="Tahoma" w:cs="Tahoma"/>
                <w:sz w:val="22"/>
                <w:szCs w:val="22"/>
              </w:rPr>
            </w:pPr>
            <w:r w:rsidRPr="00156806">
              <w:rPr>
                <w:rFonts w:ascii="Tahoma" w:hAnsi="Tahoma" w:cs="Tahoma"/>
                <w:sz w:val="22"/>
                <w:szCs w:val="22"/>
              </w:rPr>
              <w:t xml:space="preserve">Number </w:t>
            </w:r>
            <w:r w:rsidRPr="007B5F15">
              <w:rPr>
                <w:rFonts w:ascii="Tahoma" w:hAnsi="Tahoma" w:cs="Tahoma"/>
                <w:sz w:val="22"/>
                <w:szCs w:val="22"/>
              </w:rPr>
              <w:t>each page</w:t>
            </w:r>
            <w:r w:rsidRPr="00156806">
              <w:rPr>
                <w:rFonts w:ascii="Tahoma" w:hAnsi="Tahoma" w:cs="Tahoma"/>
                <w:sz w:val="22"/>
                <w:szCs w:val="22"/>
              </w:rPr>
              <w:t xml:space="preserve"> of the documents that are attached to the witness statement</w:t>
            </w:r>
          </w:p>
          <w:p w14:paraId="5CC9B058" w14:textId="77777777" w:rsidR="00E33EFE" w:rsidRPr="00156806" w:rsidRDefault="00E33EFE" w:rsidP="007B5F15">
            <w:pPr>
              <w:pStyle w:val="ListParagraph"/>
              <w:spacing w:after="120"/>
              <w:ind w:right="429"/>
              <w:rPr>
                <w:rFonts w:ascii="Tahoma" w:hAnsi="Tahoma" w:cs="Tahoma"/>
                <w:sz w:val="22"/>
                <w:szCs w:val="22"/>
              </w:rPr>
            </w:pPr>
          </w:p>
          <w:p w14:paraId="3C3B31FA" w14:textId="407F19F4" w:rsidR="00E33EFE" w:rsidRPr="00E33EFE" w:rsidRDefault="00E33EFE" w:rsidP="00C574DB">
            <w:pPr>
              <w:autoSpaceDE w:val="0"/>
              <w:autoSpaceDN w:val="0"/>
              <w:adjustRightInd w:val="0"/>
              <w:spacing w:after="60"/>
              <w:rPr>
                <w:rFonts w:ascii="Tahoma" w:hAnsi="Tahoma" w:cs="Tahoma"/>
                <w:sz w:val="22"/>
                <w:szCs w:val="22"/>
              </w:rPr>
            </w:pPr>
            <w:r w:rsidRPr="00156806">
              <w:rPr>
                <w:rFonts w:ascii="Tahoma" w:hAnsi="Tahoma" w:cs="Tahoma"/>
                <w:sz w:val="22"/>
                <w:szCs w:val="22"/>
              </w:rPr>
              <w:t>Attach a front page saying “These are the documents attached to the witness statement of [</w:t>
            </w:r>
            <w:r w:rsidRPr="007B5F15">
              <w:rPr>
                <w:rFonts w:ascii="Tahoma" w:hAnsi="Tahoma" w:cs="Tahoma"/>
                <w:sz w:val="22"/>
                <w:szCs w:val="22"/>
              </w:rPr>
              <w:t>insert your name</w:t>
            </w:r>
            <w:r w:rsidRPr="00156806">
              <w:rPr>
                <w:rFonts w:ascii="Tahoma" w:hAnsi="Tahoma" w:cs="Tahoma"/>
                <w:sz w:val="22"/>
                <w:szCs w:val="22"/>
              </w:rPr>
              <w:t>] dated [</w:t>
            </w:r>
            <w:r w:rsidRPr="007B5F15">
              <w:rPr>
                <w:rFonts w:ascii="Tahoma" w:hAnsi="Tahoma" w:cs="Tahoma"/>
                <w:sz w:val="22"/>
                <w:szCs w:val="22"/>
              </w:rPr>
              <w:t>insert date of witness statement</w:t>
            </w:r>
            <w:r w:rsidRPr="00156806">
              <w:rPr>
                <w:rFonts w:ascii="Tahoma" w:hAnsi="Tahoma" w:cs="Tahoma"/>
                <w:sz w:val="22"/>
                <w:szCs w:val="22"/>
              </w:rPr>
              <w:t>].</w:t>
            </w:r>
          </w:p>
        </w:tc>
        <w:tc>
          <w:tcPr>
            <w:tcW w:w="1843" w:type="dxa"/>
          </w:tcPr>
          <w:p w14:paraId="45F9162B" w14:textId="3A23A918" w:rsidR="00E33EFE" w:rsidRPr="002C4823" w:rsidRDefault="00DD5F8C" w:rsidP="007B5F15">
            <w:pPr>
              <w:autoSpaceDE w:val="0"/>
              <w:autoSpaceDN w:val="0"/>
              <w:adjustRightInd w:val="0"/>
              <w:spacing w:after="60"/>
              <w:rPr>
                <w:rFonts w:ascii="Tahoma" w:hAnsi="Tahoma" w:cs="Tahoma"/>
                <w:sz w:val="22"/>
                <w:szCs w:val="22"/>
              </w:rPr>
            </w:pPr>
            <w:r w:rsidRPr="00156806">
              <w:rPr>
                <w:rFonts w:ascii="Tahoma" w:hAnsi="Tahoma" w:cs="Tahoma"/>
                <w:sz w:val="22"/>
                <w:szCs w:val="22"/>
              </w:rPr>
              <w:t>&lt;&lt;{dateFormat(</w:t>
            </w:r>
            <w:r>
              <w:rPr>
                <w:rFonts w:ascii="Tahoma" w:hAnsi="Tahoma" w:cs="Tahoma"/>
                <w:sz w:val="22"/>
                <w:szCs w:val="22"/>
              </w:rPr>
              <w:t>orderD</w:t>
            </w:r>
            <w:r w:rsidRPr="008A7DCB">
              <w:rPr>
                <w:rFonts w:ascii="Tahoma" w:hAnsi="Tahoma" w:cs="Tahoma"/>
                <w:sz w:val="22"/>
                <w:szCs w:val="22"/>
              </w:rPr>
              <w:t>irections</w:t>
            </w:r>
            <w:r w:rsidR="00DA62D6">
              <w:rPr>
                <w:rFonts w:ascii="Tahoma" w:hAnsi="Tahoma" w:cs="Tahoma"/>
                <w:sz w:val="22"/>
                <w:szCs w:val="22"/>
              </w:rPr>
              <w:t>3</w:t>
            </w:r>
            <w:r>
              <w:rPr>
                <w:rFonts w:ascii="Tahoma" w:hAnsi="Tahoma" w:cs="Tahoma"/>
                <w:sz w:val="22"/>
                <w:szCs w:val="22"/>
              </w:rPr>
              <w:t>.date</w:t>
            </w:r>
            <w:r w:rsidRPr="00156806">
              <w:rPr>
                <w:rFonts w:ascii="Tahoma" w:hAnsi="Tahoma" w:cs="Tahoma"/>
                <w:sz w:val="22"/>
                <w:szCs w:val="22"/>
              </w:rPr>
              <w:t>, ‘dd MMMM yyyy’ , ‘</w:t>
            </w:r>
            <w:r w:rsidR="00C47970">
              <w:rPr>
                <w:rFonts w:ascii="Tahoma" w:hAnsi="Tahoma" w:cs="Tahoma"/>
                <w:sz w:val="22"/>
                <w:szCs w:val="22"/>
              </w:rPr>
              <w:t>yyyy-MM-dd</w:t>
            </w:r>
            <w:r w:rsidRPr="00156806">
              <w:rPr>
                <w:rFonts w:ascii="Tahoma" w:hAnsi="Tahoma" w:cs="Tahoma"/>
                <w:sz w:val="22"/>
                <w:szCs w:val="22"/>
              </w:rPr>
              <w:t>’)}&gt;&gt;</w:t>
            </w:r>
            <w:r w:rsidR="00F24488">
              <w:rPr>
                <w:rFonts w:ascii="Tahoma" w:hAnsi="Tahoma" w:cs="Tahoma"/>
                <w:sz w:val="22"/>
                <w:szCs w:val="22"/>
              </w:rPr>
              <w:t xml:space="preserve"> at 4pm</w:t>
            </w:r>
          </w:p>
        </w:tc>
      </w:tr>
    </w:tbl>
    <w:p w14:paraId="0B32F27F" w14:textId="77777777" w:rsidR="00E33EFE" w:rsidRDefault="00E33EFE" w:rsidP="00E33EFE">
      <w:pPr>
        <w:autoSpaceDE w:val="0"/>
        <w:autoSpaceDN w:val="0"/>
        <w:adjustRightInd w:val="0"/>
        <w:rPr>
          <w:rFonts w:ascii="Tahoma" w:hAnsi="Tahoma" w:cs="Tahoma"/>
          <w:sz w:val="22"/>
          <w:szCs w:val="22"/>
        </w:rPr>
      </w:pPr>
      <w:r w:rsidRPr="008A7DCB">
        <w:rPr>
          <w:rFonts w:ascii="Tahoma" w:hAnsi="Tahoma" w:cs="Tahoma"/>
          <w:sz w:val="22"/>
          <w:szCs w:val="22"/>
        </w:rPr>
        <w:t>&lt;&lt;es_&gt;&gt;</w:t>
      </w:r>
    </w:p>
    <w:p w14:paraId="3C8DA8AF" w14:textId="77A5EDE6" w:rsidR="00E33EFE" w:rsidRDefault="00E33EFE" w:rsidP="00E33EFE">
      <w:pPr>
        <w:autoSpaceDE w:val="0"/>
        <w:autoSpaceDN w:val="0"/>
        <w:adjustRightInd w:val="0"/>
        <w:rPr>
          <w:rFonts w:ascii="Tahoma" w:hAnsi="Tahoma" w:cs="Tahoma"/>
          <w:sz w:val="22"/>
          <w:szCs w:val="22"/>
        </w:rPr>
      </w:pPr>
      <w:r w:rsidRPr="008A7DCB">
        <w:rPr>
          <w:rFonts w:ascii="Tahoma" w:hAnsi="Tahoma" w:cs="Tahoma"/>
          <w:sz w:val="22"/>
          <w:szCs w:val="22"/>
        </w:rPr>
        <w:t>&lt;&lt;cs_{</w:t>
      </w:r>
      <w:r w:rsidR="00B46719">
        <w:rPr>
          <w:rFonts w:ascii="Tahoma" w:hAnsi="Tahoma" w:cs="Tahoma"/>
          <w:sz w:val="22"/>
          <w:szCs w:val="22"/>
        </w:rPr>
        <w:t>order</w:t>
      </w:r>
      <w:r>
        <w:rPr>
          <w:rFonts w:ascii="Tahoma" w:hAnsi="Tahoma" w:cs="Tahoma"/>
          <w:sz w:val="22"/>
          <w:szCs w:val="22"/>
        </w:rPr>
        <w:t>D</w:t>
      </w:r>
      <w:r w:rsidRPr="008A7DCB">
        <w:rPr>
          <w:rFonts w:ascii="Tahoma" w:hAnsi="Tahoma" w:cs="Tahoma"/>
          <w:sz w:val="22"/>
          <w:szCs w:val="22"/>
        </w:rPr>
        <w:t>irections</w:t>
      </w:r>
      <w:r>
        <w:rPr>
          <w:rFonts w:ascii="Tahoma" w:hAnsi="Tahoma" w:cs="Tahoma"/>
          <w:sz w:val="22"/>
          <w:szCs w:val="22"/>
        </w:rPr>
        <w:t>4</w:t>
      </w:r>
      <w:r w:rsidRPr="008A7DCB">
        <w:rPr>
          <w:rFonts w:ascii="Tahoma" w:hAnsi="Tahoma" w:cs="Tahoma"/>
          <w:sz w:val="22"/>
          <w:szCs w:val="22"/>
        </w:rPr>
        <w:t>isIncluded}&gt;&gt;</w:t>
      </w:r>
    </w:p>
    <w:p w14:paraId="25137939" w14:textId="77777777" w:rsidR="001903AB" w:rsidRPr="006153F5" w:rsidRDefault="001903AB" w:rsidP="001903AB">
      <w:pPr>
        <w:autoSpaceDE w:val="0"/>
        <w:autoSpaceDN w:val="0"/>
        <w:adjustRightInd w:val="0"/>
        <w:rPr>
          <w:rFonts w:ascii="Tahoma" w:hAnsi="Tahoma" w:cs="Tahoma"/>
          <w:sz w:val="22"/>
          <w:szCs w:val="22"/>
        </w:rPr>
      </w:pPr>
      <w:r>
        <w:rPr>
          <w:rFonts w:ascii="Tahoma" w:hAnsi="Tahoma" w:cs="Tahoma"/>
          <w:sz w:val="22"/>
          <w:szCs w:val="22"/>
        </w:rPr>
        <w:t>&lt;&lt;</w:t>
      </w:r>
      <w:r w:rsidRPr="006153F5">
        <w:rPr>
          <w:rFonts w:ascii="Tahoma" w:hAnsi="Tahoma" w:cs="Tahoma"/>
          <w:sz w:val="22"/>
          <w:szCs w:val="22"/>
        </w:rPr>
        <w:t>$</w:t>
      </w:r>
      <w:r>
        <w:rPr>
          <w:rFonts w:ascii="Tahoma" w:hAnsi="Tahoma" w:cs="Tahoma"/>
          <w:sz w:val="22"/>
          <w:szCs w:val="22"/>
        </w:rPr>
        <w:t>rowNum</w:t>
      </w:r>
      <w:r w:rsidRPr="006153F5">
        <w:rPr>
          <w:rFonts w:ascii="Tahoma" w:hAnsi="Tahoma" w:cs="Tahoma"/>
          <w:sz w:val="22"/>
          <w:szCs w:val="22"/>
        </w:rPr>
        <w:t>={round($</w:t>
      </w:r>
      <w:r>
        <w:rPr>
          <w:rFonts w:ascii="Tahoma" w:hAnsi="Tahoma" w:cs="Tahoma"/>
          <w:sz w:val="22"/>
          <w:szCs w:val="22"/>
        </w:rPr>
        <w:t>rowNum</w:t>
      </w:r>
      <w:r w:rsidRPr="006153F5">
        <w:rPr>
          <w:rFonts w:ascii="Tahoma" w:hAnsi="Tahoma" w:cs="Tahoma"/>
          <w:sz w:val="22"/>
          <w:szCs w:val="22"/>
        </w:rPr>
        <w:t>+1)}</w:t>
      </w:r>
      <w:r>
        <w:rPr>
          <w:rFonts w:ascii="Tahoma" w:hAnsi="Tahoma" w:cs="Tahoma"/>
          <w:sz w:val="22"/>
          <w:szCs w:val="22"/>
        </w:rPr>
        <w:t>&gt;&gt;</w:t>
      </w:r>
    </w:p>
    <w:tbl>
      <w:tblPr>
        <w:tblStyle w:val="TableGrid"/>
        <w:tblW w:w="9781" w:type="dxa"/>
        <w:tblInd w:w="-5" w:type="dxa"/>
        <w:tblLayout w:type="fixed"/>
        <w:tblCellMar>
          <w:left w:w="142" w:type="dxa"/>
        </w:tblCellMar>
        <w:tblLook w:val="04A0" w:firstRow="1" w:lastRow="0" w:firstColumn="1" w:lastColumn="0" w:noHBand="0" w:noVBand="1"/>
      </w:tblPr>
      <w:tblGrid>
        <w:gridCol w:w="704"/>
        <w:gridCol w:w="7234"/>
        <w:gridCol w:w="1843"/>
      </w:tblGrid>
      <w:tr w:rsidR="00E33EFE" w:rsidRPr="002C4823" w14:paraId="6EB67290" w14:textId="77777777" w:rsidTr="00460537">
        <w:tc>
          <w:tcPr>
            <w:tcW w:w="704" w:type="dxa"/>
          </w:tcPr>
          <w:p w14:paraId="78A540E4" w14:textId="6EDC9EC9" w:rsidR="00E33EFE" w:rsidRPr="002C4823" w:rsidRDefault="00F56F64" w:rsidP="000203FF">
            <w:pPr>
              <w:autoSpaceDE w:val="0"/>
              <w:autoSpaceDN w:val="0"/>
              <w:adjustRightInd w:val="0"/>
              <w:jc w:val="center"/>
              <w:rPr>
                <w:rFonts w:ascii="Tahoma" w:hAnsi="Tahoma" w:cs="Tahoma"/>
                <w:sz w:val="22"/>
                <w:szCs w:val="22"/>
              </w:rPr>
            </w:pPr>
            <w:r w:rsidRPr="006153F5">
              <w:rPr>
                <w:rFonts w:ascii="Tahoma" w:hAnsi="Tahoma" w:cs="Tahoma"/>
                <w:sz w:val="22"/>
                <w:szCs w:val="22"/>
              </w:rPr>
              <w:t>&lt;&lt;$</w:t>
            </w:r>
            <w:r>
              <w:rPr>
                <w:rFonts w:ascii="Tahoma" w:hAnsi="Tahoma" w:cs="Tahoma"/>
                <w:sz w:val="22"/>
                <w:szCs w:val="22"/>
              </w:rPr>
              <w:t>rowNum</w:t>
            </w:r>
            <w:r w:rsidRPr="006153F5">
              <w:rPr>
                <w:rFonts w:ascii="Tahoma" w:hAnsi="Tahoma" w:cs="Tahoma"/>
                <w:sz w:val="22"/>
                <w:szCs w:val="22"/>
              </w:rPr>
              <w:t>&gt;&gt;</w:t>
            </w:r>
          </w:p>
        </w:tc>
        <w:tc>
          <w:tcPr>
            <w:tcW w:w="7234" w:type="dxa"/>
          </w:tcPr>
          <w:p w14:paraId="237F0EC8" w14:textId="39261497" w:rsidR="00E33EFE" w:rsidRPr="00E33EFE" w:rsidRDefault="00E33EFE" w:rsidP="00C574DB">
            <w:pPr>
              <w:autoSpaceDE w:val="0"/>
              <w:autoSpaceDN w:val="0"/>
              <w:adjustRightInd w:val="0"/>
              <w:spacing w:after="60"/>
              <w:rPr>
                <w:rFonts w:ascii="Tahoma" w:hAnsi="Tahoma" w:cs="Tahoma"/>
                <w:sz w:val="22"/>
                <w:szCs w:val="22"/>
              </w:rPr>
            </w:pPr>
            <w:r w:rsidRPr="00156806">
              <w:rPr>
                <w:rFonts w:ascii="Tahoma" w:hAnsi="Tahoma" w:cs="Tahoma"/>
                <w:sz w:val="22"/>
                <w:szCs w:val="22"/>
              </w:rPr>
              <w:t xml:space="preserve">The </w:t>
            </w:r>
            <w:r w:rsidR="00B46719">
              <w:rPr>
                <w:rFonts w:ascii="Tahoma" w:hAnsi="Tahoma" w:cs="Tahoma"/>
                <w:sz w:val="22"/>
                <w:szCs w:val="22"/>
              </w:rPr>
              <w:t>c</w:t>
            </w:r>
            <w:r w:rsidRPr="00156806">
              <w:rPr>
                <w:rFonts w:ascii="Tahoma" w:hAnsi="Tahoma" w:cs="Tahoma"/>
                <w:sz w:val="22"/>
                <w:szCs w:val="22"/>
              </w:rPr>
              <w:t>laimant must send to &lt;&lt;claimant.partyName&gt;&gt;</w:t>
            </w:r>
            <w:r>
              <w:rPr>
                <w:rFonts w:ascii="Tahoma" w:hAnsi="Tahoma" w:cs="Tahoma"/>
                <w:sz w:val="22"/>
                <w:szCs w:val="22"/>
              </w:rPr>
              <w:t xml:space="preserve"> </w:t>
            </w:r>
            <w:r w:rsidRPr="00156806">
              <w:rPr>
                <w:rFonts w:ascii="Tahoma" w:hAnsi="Tahoma" w:cs="Tahoma"/>
                <w:sz w:val="22"/>
                <w:szCs w:val="22"/>
              </w:rPr>
              <w:t>copies of their housing file.</w:t>
            </w:r>
          </w:p>
        </w:tc>
        <w:tc>
          <w:tcPr>
            <w:tcW w:w="1843" w:type="dxa"/>
          </w:tcPr>
          <w:p w14:paraId="5C66CC3F" w14:textId="735EC883" w:rsidR="00E33EFE" w:rsidRPr="002C4823" w:rsidRDefault="00DD5F8C" w:rsidP="007B5F15">
            <w:pPr>
              <w:autoSpaceDE w:val="0"/>
              <w:autoSpaceDN w:val="0"/>
              <w:adjustRightInd w:val="0"/>
              <w:spacing w:after="60"/>
              <w:rPr>
                <w:rFonts w:ascii="Tahoma" w:hAnsi="Tahoma" w:cs="Tahoma"/>
                <w:sz w:val="22"/>
                <w:szCs w:val="22"/>
              </w:rPr>
            </w:pPr>
            <w:r w:rsidRPr="00156806">
              <w:rPr>
                <w:rFonts w:ascii="Tahoma" w:hAnsi="Tahoma" w:cs="Tahoma"/>
                <w:sz w:val="22"/>
                <w:szCs w:val="22"/>
              </w:rPr>
              <w:t>&lt;&lt;{dateFormat(</w:t>
            </w:r>
            <w:r>
              <w:rPr>
                <w:rFonts w:ascii="Tahoma" w:hAnsi="Tahoma" w:cs="Tahoma"/>
                <w:sz w:val="22"/>
                <w:szCs w:val="22"/>
              </w:rPr>
              <w:t>orderD</w:t>
            </w:r>
            <w:r w:rsidRPr="008A7DCB">
              <w:rPr>
                <w:rFonts w:ascii="Tahoma" w:hAnsi="Tahoma" w:cs="Tahoma"/>
                <w:sz w:val="22"/>
                <w:szCs w:val="22"/>
              </w:rPr>
              <w:t>irections</w:t>
            </w:r>
            <w:r w:rsidR="00DA62D6">
              <w:rPr>
                <w:rFonts w:ascii="Tahoma" w:hAnsi="Tahoma" w:cs="Tahoma"/>
                <w:sz w:val="22"/>
                <w:szCs w:val="22"/>
              </w:rPr>
              <w:t>4</w:t>
            </w:r>
            <w:r>
              <w:rPr>
                <w:rFonts w:ascii="Tahoma" w:hAnsi="Tahoma" w:cs="Tahoma"/>
                <w:sz w:val="22"/>
                <w:szCs w:val="22"/>
              </w:rPr>
              <w:t>.date</w:t>
            </w:r>
            <w:r w:rsidRPr="00156806">
              <w:rPr>
                <w:rFonts w:ascii="Tahoma" w:hAnsi="Tahoma" w:cs="Tahoma"/>
                <w:sz w:val="22"/>
                <w:szCs w:val="22"/>
              </w:rPr>
              <w:t>, ‘dd MMMM yyyy’ , ‘</w:t>
            </w:r>
            <w:r w:rsidR="00C47970">
              <w:rPr>
                <w:rFonts w:ascii="Tahoma" w:hAnsi="Tahoma" w:cs="Tahoma"/>
                <w:sz w:val="22"/>
                <w:szCs w:val="22"/>
              </w:rPr>
              <w:t>yyyy-MM-dd</w:t>
            </w:r>
            <w:r w:rsidRPr="00156806">
              <w:rPr>
                <w:rFonts w:ascii="Tahoma" w:hAnsi="Tahoma" w:cs="Tahoma"/>
                <w:sz w:val="22"/>
                <w:szCs w:val="22"/>
              </w:rPr>
              <w:t>’)}&gt;&gt;</w:t>
            </w:r>
            <w:r w:rsidR="009B6DB4">
              <w:rPr>
                <w:rFonts w:ascii="Tahoma" w:hAnsi="Tahoma" w:cs="Tahoma"/>
                <w:sz w:val="22"/>
                <w:szCs w:val="22"/>
              </w:rPr>
              <w:t xml:space="preserve"> at 4pm</w:t>
            </w:r>
          </w:p>
        </w:tc>
      </w:tr>
    </w:tbl>
    <w:p w14:paraId="44DBA144" w14:textId="5463A414" w:rsidR="00E33EFE" w:rsidRDefault="00E33EFE" w:rsidP="00E33EFE">
      <w:pPr>
        <w:autoSpaceDE w:val="0"/>
        <w:autoSpaceDN w:val="0"/>
        <w:adjustRightInd w:val="0"/>
        <w:rPr>
          <w:rFonts w:ascii="Tahoma" w:hAnsi="Tahoma" w:cs="Tahoma"/>
          <w:sz w:val="22"/>
          <w:szCs w:val="22"/>
        </w:rPr>
      </w:pPr>
      <w:r w:rsidRPr="008A7DCB">
        <w:rPr>
          <w:rFonts w:ascii="Tahoma" w:hAnsi="Tahoma" w:cs="Tahoma"/>
          <w:sz w:val="22"/>
          <w:szCs w:val="22"/>
        </w:rPr>
        <w:t>&lt;&lt;es_&gt;&gt;</w:t>
      </w:r>
    </w:p>
    <w:p w14:paraId="5BF186F2" w14:textId="1CD0242B" w:rsidR="005719FB" w:rsidRDefault="005719FB" w:rsidP="00DF3E6C">
      <w:pPr>
        <w:autoSpaceDE w:val="0"/>
        <w:autoSpaceDN w:val="0"/>
        <w:adjustRightInd w:val="0"/>
        <w:rPr>
          <w:rFonts w:ascii="Tahoma" w:hAnsi="Tahoma" w:cs="Tahoma"/>
          <w:sz w:val="22"/>
          <w:szCs w:val="22"/>
        </w:rPr>
      </w:pPr>
      <w:r w:rsidRPr="008A7DCB">
        <w:rPr>
          <w:rFonts w:ascii="Tahoma" w:hAnsi="Tahoma" w:cs="Tahoma"/>
          <w:sz w:val="22"/>
          <w:szCs w:val="22"/>
        </w:rPr>
        <w:t>&lt;&lt;cs_{</w:t>
      </w:r>
      <w:r w:rsidR="00DF3E6C">
        <w:rPr>
          <w:rFonts w:ascii="Tahoma" w:hAnsi="Tahoma" w:cs="Tahoma"/>
          <w:sz w:val="22"/>
          <w:szCs w:val="22"/>
        </w:rPr>
        <w:t>orderD</w:t>
      </w:r>
      <w:r w:rsidR="00DF3E6C" w:rsidRPr="008A7DCB">
        <w:rPr>
          <w:rFonts w:ascii="Tahoma" w:hAnsi="Tahoma" w:cs="Tahoma"/>
          <w:sz w:val="22"/>
          <w:szCs w:val="22"/>
        </w:rPr>
        <w:t>irections</w:t>
      </w:r>
      <w:r w:rsidR="00DF3E6C">
        <w:rPr>
          <w:rFonts w:ascii="Tahoma" w:hAnsi="Tahoma" w:cs="Tahoma"/>
          <w:sz w:val="22"/>
          <w:szCs w:val="22"/>
        </w:rPr>
        <w:t>5.order</w:t>
      </w:r>
      <w:r>
        <w:rPr>
          <w:rFonts w:ascii="Tahoma" w:hAnsi="Tahoma" w:cs="Tahoma"/>
          <w:sz w:val="22"/>
          <w:szCs w:val="22"/>
        </w:rPr>
        <w:t>=null</w:t>
      </w:r>
      <w:r w:rsidRPr="008A7DCB">
        <w:rPr>
          <w:rFonts w:ascii="Tahoma" w:hAnsi="Tahoma" w:cs="Tahoma"/>
          <w:sz w:val="22"/>
          <w:szCs w:val="22"/>
        </w:rPr>
        <w:t>}&gt;&gt;</w:t>
      </w:r>
    </w:p>
    <w:p w14:paraId="5BD2EC1F" w14:textId="771E3B7F" w:rsidR="005719FB" w:rsidRDefault="005719FB" w:rsidP="005719FB">
      <w:pPr>
        <w:autoSpaceDE w:val="0"/>
        <w:autoSpaceDN w:val="0"/>
        <w:adjustRightInd w:val="0"/>
        <w:rPr>
          <w:rFonts w:ascii="Tahoma" w:hAnsi="Tahoma" w:cs="Tahoma"/>
          <w:sz w:val="22"/>
          <w:szCs w:val="22"/>
        </w:rPr>
      </w:pPr>
      <w:r>
        <w:rPr>
          <w:rFonts w:ascii="Tahoma" w:hAnsi="Tahoma" w:cs="Tahoma"/>
          <w:sz w:val="22"/>
          <w:szCs w:val="22"/>
        </w:rPr>
        <w:t>&lt;&lt;else&gt;&gt;</w:t>
      </w:r>
    </w:p>
    <w:p w14:paraId="13ED59B8" w14:textId="77777777" w:rsidR="001903AB" w:rsidRPr="006153F5" w:rsidRDefault="001903AB" w:rsidP="001903AB">
      <w:pPr>
        <w:autoSpaceDE w:val="0"/>
        <w:autoSpaceDN w:val="0"/>
        <w:adjustRightInd w:val="0"/>
        <w:rPr>
          <w:rFonts w:ascii="Tahoma" w:hAnsi="Tahoma" w:cs="Tahoma"/>
          <w:sz w:val="22"/>
          <w:szCs w:val="22"/>
        </w:rPr>
      </w:pPr>
      <w:r>
        <w:rPr>
          <w:rFonts w:ascii="Tahoma" w:hAnsi="Tahoma" w:cs="Tahoma"/>
          <w:sz w:val="22"/>
          <w:szCs w:val="22"/>
        </w:rPr>
        <w:t>&lt;&lt;</w:t>
      </w:r>
      <w:r w:rsidRPr="006153F5">
        <w:rPr>
          <w:rFonts w:ascii="Tahoma" w:hAnsi="Tahoma" w:cs="Tahoma"/>
          <w:sz w:val="22"/>
          <w:szCs w:val="22"/>
        </w:rPr>
        <w:t>$</w:t>
      </w:r>
      <w:r>
        <w:rPr>
          <w:rFonts w:ascii="Tahoma" w:hAnsi="Tahoma" w:cs="Tahoma"/>
          <w:sz w:val="22"/>
          <w:szCs w:val="22"/>
        </w:rPr>
        <w:t>rowNum</w:t>
      </w:r>
      <w:r w:rsidRPr="006153F5">
        <w:rPr>
          <w:rFonts w:ascii="Tahoma" w:hAnsi="Tahoma" w:cs="Tahoma"/>
          <w:sz w:val="22"/>
          <w:szCs w:val="22"/>
        </w:rPr>
        <w:t>={round($</w:t>
      </w:r>
      <w:r>
        <w:rPr>
          <w:rFonts w:ascii="Tahoma" w:hAnsi="Tahoma" w:cs="Tahoma"/>
          <w:sz w:val="22"/>
          <w:szCs w:val="22"/>
        </w:rPr>
        <w:t>rowNum</w:t>
      </w:r>
      <w:r w:rsidRPr="006153F5">
        <w:rPr>
          <w:rFonts w:ascii="Tahoma" w:hAnsi="Tahoma" w:cs="Tahoma"/>
          <w:sz w:val="22"/>
          <w:szCs w:val="22"/>
        </w:rPr>
        <w:t>+1)}</w:t>
      </w:r>
      <w:r>
        <w:rPr>
          <w:rFonts w:ascii="Tahoma" w:hAnsi="Tahoma" w:cs="Tahoma"/>
          <w:sz w:val="22"/>
          <w:szCs w:val="22"/>
        </w:rPr>
        <w:t>&gt;&gt;</w:t>
      </w:r>
    </w:p>
    <w:tbl>
      <w:tblPr>
        <w:tblStyle w:val="TableGrid"/>
        <w:tblW w:w="9781" w:type="dxa"/>
        <w:tblInd w:w="-5" w:type="dxa"/>
        <w:tblLayout w:type="fixed"/>
        <w:tblCellMar>
          <w:left w:w="142" w:type="dxa"/>
        </w:tblCellMar>
        <w:tblLook w:val="04A0" w:firstRow="1" w:lastRow="0" w:firstColumn="1" w:lastColumn="0" w:noHBand="0" w:noVBand="1"/>
      </w:tblPr>
      <w:tblGrid>
        <w:gridCol w:w="709"/>
        <w:gridCol w:w="7229"/>
        <w:gridCol w:w="1843"/>
      </w:tblGrid>
      <w:tr w:rsidR="00863B2A" w:rsidRPr="002C4823" w14:paraId="4BD53122" w14:textId="77777777" w:rsidTr="00460537">
        <w:tc>
          <w:tcPr>
            <w:tcW w:w="709" w:type="dxa"/>
          </w:tcPr>
          <w:p w14:paraId="4ECD2C9D" w14:textId="2B4C4F15" w:rsidR="00863B2A" w:rsidRPr="002C4823" w:rsidRDefault="00F56F64" w:rsidP="000203FF">
            <w:pPr>
              <w:autoSpaceDE w:val="0"/>
              <w:autoSpaceDN w:val="0"/>
              <w:adjustRightInd w:val="0"/>
              <w:jc w:val="center"/>
              <w:rPr>
                <w:rFonts w:ascii="Tahoma" w:hAnsi="Tahoma" w:cs="Tahoma"/>
                <w:sz w:val="22"/>
                <w:szCs w:val="22"/>
              </w:rPr>
            </w:pPr>
            <w:r w:rsidRPr="006153F5">
              <w:rPr>
                <w:rFonts w:ascii="Tahoma" w:hAnsi="Tahoma" w:cs="Tahoma"/>
                <w:sz w:val="22"/>
                <w:szCs w:val="22"/>
              </w:rPr>
              <w:t>&lt;&lt;$</w:t>
            </w:r>
            <w:r>
              <w:rPr>
                <w:rFonts w:ascii="Tahoma" w:hAnsi="Tahoma" w:cs="Tahoma"/>
                <w:sz w:val="22"/>
                <w:szCs w:val="22"/>
              </w:rPr>
              <w:t>rowNum</w:t>
            </w:r>
            <w:r w:rsidRPr="006153F5">
              <w:rPr>
                <w:rFonts w:ascii="Tahoma" w:hAnsi="Tahoma" w:cs="Tahoma"/>
                <w:sz w:val="22"/>
                <w:szCs w:val="22"/>
              </w:rPr>
              <w:t>&gt;&gt;</w:t>
            </w:r>
          </w:p>
        </w:tc>
        <w:tc>
          <w:tcPr>
            <w:tcW w:w="7229" w:type="dxa"/>
          </w:tcPr>
          <w:p w14:paraId="30356D0F" w14:textId="0F988A16" w:rsidR="00863B2A" w:rsidRPr="00E33EFE" w:rsidRDefault="00CB0999" w:rsidP="00C574DB">
            <w:pPr>
              <w:autoSpaceDE w:val="0"/>
              <w:autoSpaceDN w:val="0"/>
              <w:adjustRightInd w:val="0"/>
              <w:spacing w:after="60"/>
              <w:rPr>
                <w:rFonts w:ascii="Tahoma" w:hAnsi="Tahoma" w:cs="Tahoma"/>
                <w:sz w:val="22"/>
                <w:szCs w:val="22"/>
              </w:rPr>
            </w:pPr>
            <w:r>
              <w:rPr>
                <w:rFonts w:ascii="Tahoma" w:hAnsi="Tahoma" w:cs="Tahoma"/>
                <w:sz w:val="22"/>
                <w:szCs w:val="22"/>
              </w:rPr>
              <w:t>&lt;&lt;orderD</w:t>
            </w:r>
            <w:r w:rsidRPr="008A7DCB">
              <w:rPr>
                <w:rFonts w:ascii="Tahoma" w:hAnsi="Tahoma" w:cs="Tahoma"/>
                <w:sz w:val="22"/>
                <w:szCs w:val="22"/>
              </w:rPr>
              <w:t>irections</w:t>
            </w:r>
            <w:r>
              <w:rPr>
                <w:rFonts w:ascii="Tahoma" w:hAnsi="Tahoma" w:cs="Tahoma"/>
                <w:sz w:val="22"/>
                <w:szCs w:val="22"/>
              </w:rPr>
              <w:t>5.order&gt;&gt;</w:t>
            </w:r>
          </w:p>
        </w:tc>
        <w:tc>
          <w:tcPr>
            <w:tcW w:w="1843" w:type="dxa"/>
          </w:tcPr>
          <w:p w14:paraId="0CA5B31E" w14:textId="14B405DC" w:rsidR="00863B2A" w:rsidRPr="002C4823" w:rsidRDefault="00DD5F8C" w:rsidP="007B5F15">
            <w:pPr>
              <w:autoSpaceDE w:val="0"/>
              <w:autoSpaceDN w:val="0"/>
              <w:adjustRightInd w:val="0"/>
              <w:spacing w:after="60"/>
              <w:rPr>
                <w:rFonts w:ascii="Tahoma" w:hAnsi="Tahoma" w:cs="Tahoma"/>
                <w:sz w:val="22"/>
                <w:szCs w:val="22"/>
              </w:rPr>
            </w:pPr>
            <w:r w:rsidRPr="00156806">
              <w:rPr>
                <w:rFonts w:ascii="Tahoma" w:hAnsi="Tahoma" w:cs="Tahoma"/>
                <w:sz w:val="22"/>
                <w:szCs w:val="22"/>
              </w:rPr>
              <w:t>&lt;&lt;{dateFormat(</w:t>
            </w:r>
            <w:r>
              <w:rPr>
                <w:rFonts w:ascii="Tahoma" w:hAnsi="Tahoma" w:cs="Tahoma"/>
                <w:sz w:val="22"/>
                <w:szCs w:val="22"/>
              </w:rPr>
              <w:t>orderD</w:t>
            </w:r>
            <w:r w:rsidRPr="008A7DCB">
              <w:rPr>
                <w:rFonts w:ascii="Tahoma" w:hAnsi="Tahoma" w:cs="Tahoma"/>
                <w:sz w:val="22"/>
                <w:szCs w:val="22"/>
              </w:rPr>
              <w:t>irections</w:t>
            </w:r>
            <w:r w:rsidR="00DA62D6">
              <w:rPr>
                <w:rFonts w:ascii="Tahoma" w:hAnsi="Tahoma" w:cs="Tahoma"/>
                <w:sz w:val="22"/>
                <w:szCs w:val="22"/>
              </w:rPr>
              <w:t>5</w:t>
            </w:r>
            <w:r>
              <w:rPr>
                <w:rFonts w:ascii="Tahoma" w:hAnsi="Tahoma" w:cs="Tahoma"/>
                <w:sz w:val="22"/>
                <w:szCs w:val="22"/>
              </w:rPr>
              <w:t>.date</w:t>
            </w:r>
            <w:r w:rsidRPr="00156806">
              <w:rPr>
                <w:rFonts w:ascii="Tahoma" w:hAnsi="Tahoma" w:cs="Tahoma"/>
                <w:sz w:val="22"/>
                <w:szCs w:val="22"/>
              </w:rPr>
              <w:t>, ‘dd MMMM yyyy’ , ‘</w:t>
            </w:r>
            <w:r w:rsidR="00C47970">
              <w:rPr>
                <w:rFonts w:ascii="Tahoma" w:hAnsi="Tahoma" w:cs="Tahoma"/>
                <w:sz w:val="22"/>
                <w:szCs w:val="22"/>
              </w:rPr>
              <w:t>yyyy-MM-dd</w:t>
            </w:r>
            <w:r w:rsidRPr="00156806">
              <w:rPr>
                <w:rFonts w:ascii="Tahoma" w:hAnsi="Tahoma" w:cs="Tahoma"/>
                <w:sz w:val="22"/>
                <w:szCs w:val="22"/>
              </w:rPr>
              <w:t>’)}&gt;&gt;</w:t>
            </w:r>
            <w:r w:rsidR="009B6DB4">
              <w:rPr>
                <w:rFonts w:ascii="Tahoma" w:hAnsi="Tahoma" w:cs="Tahoma"/>
                <w:sz w:val="22"/>
                <w:szCs w:val="22"/>
              </w:rPr>
              <w:t xml:space="preserve"> at 4pm</w:t>
            </w:r>
          </w:p>
        </w:tc>
      </w:tr>
    </w:tbl>
    <w:p w14:paraId="33340532" w14:textId="322AF064" w:rsidR="00863B2A" w:rsidRDefault="00863B2A" w:rsidP="00863B2A">
      <w:pPr>
        <w:autoSpaceDE w:val="0"/>
        <w:autoSpaceDN w:val="0"/>
        <w:adjustRightInd w:val="0"/>
        <w:rPr>
          <w:rFonts w:ascii="Tahoma" w:hAnsi="Tahoma" w:cs="Tahoma"/>
          <w:sz w:val="22"/>
          <w:szCs w:val="22"/>
        </w:rPr>
      </w:pPr>
      <w:r w:rsidRPr="008A7DCB">
        <w:rPr>
          <w:rFonts w:ascii="Tahoma" w:hAnsi="Tahoma" w:cs="Tahoma"/>
          <w:sz w:val="22"/>
          <w:szCs w:val="22"/>
        </w:rPr>
        <w:t>&lt;&lt;es_&gt;&gt;</w:t>
      </w:r>
    </w:p>
    <w:p w14:paraId="374A8EE5" w14:textId="152D168D" w:rsidR="00DF3E6C" w:rsidRDefault="00DF3E6C" w:rsidP="00DF3E6C">
      <w:pPr>
        <w:autoSpaceDE w:val="0"/>
        <w:autoSpaceDN w:val="0"/>
        <w:adjustRightInd w:val="0"/>
        <w:rPr>
          <w:rFonts w:ascii="Tahoma" w:hAnsi="Tahoma" w:cs="Tahoma"/>
          <w:sz w:val="22"/>
          <w:szCs w:val="22"/>
        </w:rPr>
      </w:pPr>
      <w:r w:rsidRPr="008A7DCB">
        <w:rPr>
          <w:rFonts w:ascii="Tahoma" w:hAnsi="Tahoma" w:cs="Tahoma"/>
          <w:sz w:val="22"/>
          <w:szCs w:val="22"/>
        </w:rPr>
        <w:t>&lt;&lt;cs_{</w:t>
      </w:r>
      <w:r>
        <w:rPr>
          <w:rFonts w:ascii="Tahoma" w:hAnsi="Tahoma" w:cs="Tahoma"/>
          <w:sz w:val="22"/>
          <w:szCs w:val="22"/>
        </w:rPr>
        <w:t>orderD</w:t>
      </w:r>
      <w:r w:rsidRPr="008A7DCB">
        <w:rPr>
          <w:rFonts w:ascii="Tahoma" w:hAnsi="Tahoma" w:cs="Tahoma"/>
          <w:sz w:val="22"/>
          <w:szCs w:val="22"/>
        </w:rPr>
        <w:t>irections</w:t>
      </w:r>
      <w:r>
        <w:rPr>
          <w:rFonts w:ascii="Tahoma" w:hAnsi="Tahoma" w:cs="Tahoma"/>
          <w:sz w:val="22"/>
          <w:szCs w:val="22"/>
        </w:rPr>
        <w:t>6.order=null</w:t>
      </w:r>
      <w:r w:rsidRPr="008A7DCB">
        <w:rPr>
          <w:rFonts w:ascii="Tahoma" w:hAnsi="Tahoma" w:cs="Tahoma"/>
          <w:sz w:val="22"/>
          <w:szCs w:val="22"/>
        </w:rPr>
        <w:t>}&gt;&gt;</w:t>
      </w:r>
    </w:p>
    <w:p w14:paraId="4EA9AEF8" w14:textId="139799E6" w:rsidR="004F5A43" w:rsidRDefault="00DF3E6C" w:rsidP="00DF3E6C">
      <w:pPr>
        <w:autoSpaceDE w:val="0"/>
        <w:autoSpaceDN w:val="0"/>
        <w:adjustRightInd w:val="0"/>
        <w:rPr>
          <w:rFonts w:ascii="Tahoma" w:hAnsi="Tahoma" w:cs="Tahoma"/>
          <w:sz w:val="22"/>
          <w:szCs w:val="22"/>
        </w:rPr>
      </w:pPr>
      <w:r>
        <w:rPr>
          <w:rFonts w:ascii="Tahoma" w:hAnsi="Tahoma" w:cs="Tahoma"/>
          <w:sz w:val="22"/>
          <w:szCs w:val="22"/>
        </w:rPr>
        <w:lastRenderedPageBreak/>
        <w:t>&lt;&lt;else&gt;&gt;</w:t>
      </w:r>
    </w:p>
    <w:p w14:paraId="727D2E55" w14:textId="77777777" w:rsidR="001903AB" w:rsidRPr="006153F5" w:rsidRDefault="001903AB" w:rsidP="001903AB">
      <w:pPr>
        <w:autoSpaceDE w:val="0"/>
        <w:autoSpaceDN w:val="0"/>
        <w:adjustRightInd w:val="0"/>
        <w:rPr>
          <w:rFonts w:ascii="Tahoma" w:hAnsi="Tahoma" w:cs="Tahoma"/>
          <w:sz w:val="22"/>
          <w:szCs w:val="22"/>
        </w:rPr>
      </w:pPr>
      <w:r>
        <w:rPr>
          <w:rFonts w:ascii="Tahoma" w:hAnsi="Tahoma" w:cs="Tahoma"/>
          <w:sz w:val="22"/>
          <w:szCs w:val="22"/>
        </w:rPr>
        <w:t>&lt;&lt;</w:t>
      </w:r>
      <w:r w:rsidRPr="006153F5">
        <w:rPr>
          <w:rFonts w:ascii="Tahoma" w:hAnsi="Tahoma" w:cs="Tahoma"/>
          <w:sz w:val="22"/>
          <w:szCs w:val="22"/>
        </w:rPr>
        <w:t>$</w:t>
      </w:r>
      <w:r>
        <w:rPr>
          <w:rFonts w:ascii="Tahoma" w:hAnsi="Tahoma" w:cs="Tahoma"/>
          <w:sz w:val="22"/>
          <w:szCs w:val="22"/>
        </w:rPr>
        <w:t>rowNum</w:t>
      </w:r>
      <w:r w:rsidRPr="006153F5">
        <w:rPr>
          <w:rFonts w:ascii="Tahoma" w:hAnsi="Tahoma" w:cs="Tahoma"/>
          <w:sz w:val="22"/>
          <w:szCs w:val="22"/>
        </w:rPr>
        <w:t>={round($</w:t>
      </w:r>
      <w:r>
        <w:rPr>
          <w:rFonts w:ascii="Tahoma" w:hAnsi="Tahoma" w:cs="Tahoma"/>
          <w:sz w:val="22"/>
          <w:szCs w:val="22"/>
        </w:rPr>
        <w:t>rowNum</w:t>
      </w:r>
      <w:r w:rsidRPr="006153F5">
        <w:rPr>
          <w:rFonts w:ascii="Tahoma" w:hAnsi="Tahoma" w:cs="Tahoma"/>
          <w:sz w:val="22"/>
          <w:szCs w:val="22"/>
        </w:rPr>
        <w:t>+1)}</w:t>
      </w:r>
      <w:r>
        <w:rPr>
          <w:rFonts w:ascii="Tahoma" w:hAnsi="Tahoma" w:cs="Tahoma"/>
          <w:sz w:val="22"/>
          <w:szCs w:val="22"/>
        </w:rPr>
        <w:t>&gt;&gt;</w:t>
      </w:r>
    </w:p>
    <w:tbl>
      <w:tblPr>
        <w:tblStyle w:val="TableGrid"/>
        <w:tblW w:w="9781" w:type="dxa"/>
        <w:tblInd w:w="-5" w:type="dxa"/>
        <w:tblLayout w:type="fixed"/>
        <w:tblCellMar>
          <w:left w:w="142" w:type="dxa"/>
        </w:tblCellMar>
        <w:tblLook w:val="04A0" w:firstRow="1" w:lastRow="0" w:firstColumn="1" w:lastColumn="0" w:noHBand="0" w:noVBand="1"/>
      </w:tblPr>
      <w:tblGrid>
        <w:gridCol w:w="704"/>
        <w:gridCol w:w="7234"/>
        <w:gridCol w:w="1843"/>
      </w:tblGrid>
      <w:tr w:rsidR="004F5A43" w:rsidRPr="002C4823" w14:paraId="3489F67C" w14:textId="77777777" w:rsidTr="00460537">
        <w:tc>
          <w:tcPr>
            <w:tcW w:w="704" w:type="dxa"/>
          </w:tcPr>
          <w:p w14:paraId="5EAA3A61" w14:textId="10D852E3" w:rsidR="004F5A43" w:rsidRPr="002C4823" w:rsidRDefault="00F56F64" w:rsidP="000203FF">
            <w:pPr>
              <w:autoSpaceDE w:val="0"/>
              <w:autoSpaceDN w:val="0"/>
              <w:adjustRightInd w:val="0"/>
              <w:jc w:val="center"/>
              <w:rPr>
                <w:rFonts w:ascii="Tahoma" w:hAnsi="Tahoma" w:cs="Tahoma"/>
                <w:sz w:val="22"/>
                <w:szCs w:val="22"/>
              </w:rPr>
            </w:pPr>
            <w:r w:rsidRPr="006153F5">
              <w:rPr>
                <w:rFonts w:ascii="Tahoma" w:hAnsi="Tahoma" w:cs="Tahoma"/>
                <w:sz w:val="22"/>
                <w:szCs w:val="22"/>
              </w:rPr>
              <w:t>&lt;&lt;$</w:t>
            </w:r>
            <w:r>
              <w:rPr>
                <w:rFonts w:ascii="Tahoma" w:hAnsi="Tahoma" w:cs="Tahoma"/>
                <w:sz w:val="22"/>
                <w:szCs w:val="22"/>
              </w:rPr>
              <w:t>rowNum</w:t>
            </w:r>
            <w:r w:rsidRPr="006153F5">
              <w:rPr>
                <w:rFonts w:ascii="Tahoma" w:hAnsi="Tahoma" w:cs="Tahoma"/>
                <w:sz w:val="22"/>
                <w:szCs w:val="22"/>
              </w:rPr>
              <w:t>&gt;&gt;</w:t>
            </w:r>
          </w:p>
        </w:tc>
        <w:tc>
          <w:tcPr>
            <w:tcW w:w="7234" w:type="dxa"/>
          </w:tcPr>
          <w:p w14:paraId="438E96B8" w14:textId="0CDA3472" w:rsidR="004F5A43" w:rsidRPr="00E33EFE" w:rsidRDefault="00CB0999" w:rsidP="00C574DB">
            <w:pPr>
              <w:autoSpaceDE w:val="0"/>
              <w:autoSpaceDN w:val="0"/>
              <w:adjustRightInd w:val="0"/>
              <w:spacing w:after="60"/>
              <w:rPr>
                <w:rFonts w:ascii="Tahoma" w:hAnsi="Tahoma" w:cs="Tahoma"/>
                <w:sz w:val="22"/>
                <w:szCs w:val="22"/>
              </w:rPr>
            </w:pPr>
            <w:r>
              <w:rPr>
                <w:rFonts w:ascii="Tahoma" w:hAnsi="Tahoma" w:cs="Tahoma"/>
                <w:sz w:val="22"/>
                <w:szCs w:val="22"/>
              </w:rPr>
              <w:t>&lt;&lt;orderD</w:t>
            </w:r>
            <w:r w:rsidRPr="008A7DCB">
              <w:rPr>
                <w:rFonts w:ascii="Tahoma" w:hAnsi="Tahoma" w:cs="Tahoma"/>
                <w:sz w:val="22"/>
                <w:szCs w:val="22"/>
              </w:rPr>
              <w:t>irections</w:t>
            </w:r>
            <w:r>
              <w:rPr>
                <w:rFonts w:ascii="Tahoma" w:hAnsi="Tahoma" w:cs="Tahoma"/>
                <w:sz w:val="22"/>
                <w:szCs w:val="22"/>
              </w:rPr>
              <w:t>6.order&gt;&gt;</w:t>
            </w:r>
          </w:p>
        </w:tc>
        <w:tc>
          <w:tcPr>
            <w:tcW w:w="1843" w:type="dxa"/>
          </w:tcPr>
          <w:p w14:paraId="5038F7DF" w14:textId="25E78930" w:rsidR="004F5A43" w:rsidRPr="002C4823" w:rsidRDefault="00DD5F8C" w:rsidP="007B5F15">
            <w:pPr>
              <w:autoSpaceDE w:val="0"/>
              <w:autoSpaceDN w:val="0"/>
              <w:adjustRightInd w:val="0"/>
              <w:spacing w:after="60"/>
              <w:rPr>
                <w:rFonts w:ascii="Tahoma" w:hAnsi="Tahoma" w:cs="Tahoma"/>
                <w:sz w:val="22"/>
                <w:szCs w:val="22"/>
              </w:rPr>
            </w:pPr>
            <w:r w:rsidRPr="00156806">
              <w:rPr>
                <w:rFonts w:ascii="Tahoma" w:hAnsi="Tahoma" w:cs="Tahoma"/>
                <w:sz w:val="22"/>
                <w:szCs w:val="22"/>
              </w:rPr>
              <w:t>&lt;&lt;{dateFormat(</w:t>
            </w:r>
            <w:r>
              <w:rPr>
                <w:rFonts w:ascii="Tahoma" w:hAnsi="Tahoma" w:cs="Tahoma"/>
                <w:sz w:val="22"/>
                <w:szCs w:val="22"/>
              </w:rPr>
              <w:t>orderD</w:t>
            </w:r>
            <w:r w:rsidRPr="008A7DCB">
              <w:rPr>
                <w:rFonts w:ascii="Tahoma" w:hAnsi="Tahoma" w:cs="Tahoma"/>
                <w:sz w:val="22"/>
                <w:szCs w:val="22"/>
              </w:rPr>
              <w:t>irections</w:t>
            </w:r>
            <w:r w:rsidR="00DA62D6">
              <w:rPr>
                <w:rFonts w:ascii="Tahoma" w:hAnsi="Tahoma" w:cs="Tahoma"/>
                <w:sz w:val="22"/>
                <w:szCs w:val="22"/>
              </w:rPr>
              <w:t>6</w:t>
            </w:r>
            <w:r>
              <w:rPr>
                <w:rFonts w:ascii="Tahoma" w:hAnsi="Tahoma" w:cs="Tahoma"/>
                <w:sz w:val="22"/>
                <w:szCs w:val="22"/>
              </w:rPr>
              <w:t>.date</w:t>
            </w:r>
            <w:r w:rsidRPr="00156806">
              <w:rPr>
                <w:rFonts w:ascii="Tahoma" w:hAnsi="Tahoma" w:cs="Tahoma"/>
                <w:sz w:val="22"/>
                <w:szCs w:val="22"/>
              </w:rPr>
              <w:t>, ‘dd MMMM yyyy’ , ‘</w:t>
            </w:r>
            <w:r w:rsidR="00C47970">
              <w:rPr>
                <w:rFonts w:ascii="Tahoma" w:hAnsi="Tahoma" w:cs="Tahoma"/>
                <w:sz w:val="22"/>
                <w:szCs w:val="22"/>
              </w:rPr>
              <w:t>yyyy-MM-dd</w:t>
            </w:r>
            <w:r w:rsidRPr="00156806">
              <w:rPr>
                <w:rFonts w:ascii="Tahoma" w:hAnsi="Tahoma" w:cs="Tahoma"/>
                <w:sz w:val="22"/>
                <w:szCs w:val="22"/>
              </w:rPr>
              <w:t>’)}&gt;&gt;</w:t>
            </w:r>
            <w:r w:rsidR="009B6DB4">
              <w:rPr>
                <w:rFonts w:ascii="Tahoma" w:hAnsi="Tahoma" w:cs="Tahoma"/>
                <w:sz w:val="22"/>
                <w:szCs w:val="22"/>
              </w:rPr>
              <w:t xml:space="preserve"> at 4pm</w:t>
            </w:r>
          </w:p>
        </w:tc>
      </w:tr>
    </w:tbl>
    <w:p w14:paraId="2BC1D009" w14:textId="77777777" w:rsidR="004F5A43" w:rsidRDefault="004F5A43" w:rsidP="004F5A43">
      <w:pPr>
        <w:autoSpaceDE w:val="0"/>
        <w:autoSpaceDN w:val="0"/>
        <w:adjustRightInd w:val="0"/>
        <w:rPr>
          <w:rFonts w:ascii="Tahoma" w:hAnsi="Tahoma" w:cs="Tahoma"/>
          <w:sz w:val="22"/>
          <w:szCs w:val="22"/>
        </w:rPr>
      </w:pPr>
      <w:r w:rsidRPr="008A7DCB">
        <w:rPr>
          <w:rFonts w:ascii="Tahoma" w:hAnsi="Tahoma" w:cs="Tahoma"/>
          <w:sz w:val="22"/>
          <w:szCs w:val="22"/>
        </w:rPr>
        <w:t>&lt;&lt;es_&gt;&gt;</w:t>
      </w:r>
    </w:p>
    <w:p w14:paraId="1189A96F" w14:textId="51E0F3EE" w:rsidR="00DF3E6C" w:rsidRDefault="00DF3E6C" w:rsidP="00DF3E6C">
      <w:pPr>
        <w:autoSpaceDE w:val="0"/>
        <w:autoSpaceDN w:val="0"/>
        <w:adjustRightInd w:val="0"/>
        <w:rPr>
          <w:rFonts w:ascii="Tahoma" w:hAnsi="Tahoma" w:cs="Tahoma"/>
          <w:sz w:val="22"/>
          <w:szCs w:val="22"/>
        </w:rPr>
      </w:pPr>
      <w:r w:rsidRPr="008A7DCB">
        <w:rPr>
          <w:rFonts w:ascii="Tahoma" w:hAnsi="Tahoma" w:cs="Tahoma"/>
          <w:sz w:val="22"/>
          <w:szCs w:val="22"/>
        </w:rPr>
        <w:t>&lt;&lt;cs_{</w:t>
      </w:r>
      <w:r>
        <w:rPr>
          <w:rFonts w:ascii="Tahoma" w:hAnsi="Tahoma" w:cs="Tahoma"/>
          <w:sz w:val="22"/>
          <w:szCs w:val="22"/>
        </w:rPr>
        <w:t>orderD</w:t>
      </w:r>
      <w:r w:rsidRPr="008A7DCB">
        <w:rPr>
          <w:rFonts w:ascii="Tahoma" w:hAnsi="Tahoma" w:cs="Tahoma"/>
          <w:sz w:val="22"/>
          <w:szCs w:val="22"/>
        </w:rPr>
        <w:t>irections</w:t>
      </w:r>
      <w:r>
        <w:rPr>
          <w:rFonts w:ascii="Tahoma" w:hAnsi="Tahoma" w:cs="Tahoma"/>
          <w:sz w:val="22"/>
          <w:szCs w:val="22"/>
        </w:rPr>
        <w:t>7.order=null</w:t>
      </w:r>
      <w:r w:rsidRPr="008A7DCB">
        <w:rPr>
          <w:rFonts w:ascii="Tahoma" w:hAnsi="Tahoma" w:cs="Tahoma"/>
          <w:sz w:val="22"/>
          <w:szCs w:val="22"/>
        </w:rPr>
        <w:t>}&gt;&gt;</w:t>
      </w:r>
    </w:p>
    <w:p w14:paraId="4556ACB4" w14:textId="47676059" w:rsidR="004F5A43" w:rsidRDefault="00DF3E6C" w:rsidP="00DF3E6C">
      <w:pPr>
        <w:autoSpaceDE w:val="0"/>
        <w:autoSpaceDN w:val="0"/>
        <w:adjustRightInd w:val="0"/>
        <w:rPr>
          <w:rFonts w:ascii="Tahoma" w:hAnsi="Tahoma" w:cs="Tahoma"/>
          <w:sz w:val="22"/>
          <w:szCs w:val="22"/>
        </w:rPr>
      </w:pPr>
      <w:r>
        <w:rPr>
          <w:rFonts w:ascii="Tahoma" w:hAnsi="Tahoma" w:cs="Tahoma"/>
          <w:sz w:val="22"/>
          <w:szCs w:val="22"/>
        </w:rPr>
        <w:t>&lt;&lt;else&gt;&gt;</w:t>
      </w:r>
    </w:p>
    <w:p w14:paraId="5AEEE091" w14:textId="77777777" w:rsidR="001903AB" w:rsidRPr="006153F5" w:rsidRDefault="001903AB" w:rsidP="001903AB">
      <w:pPr>
        <w:autoSpaceDE w:val="0"/>
        <w:autoSpaceDN w:val="0"/>
        <w:adjustRightInd w:val="0"/>
        <w:rPr>
          <w:rFonts w:ascii="Tahoma" w:hAnsi="Tahoma" w:cs="Tahoma"/>
          <w:sz w:val="22"/>
          <w:szCs w:val="22"/>
        </w:rPr>
      </w:pPr>
      <w:r>
        <w:rPr>
          <w:rFonts w:ascii="Tahoma" w:hAnsi="Tahoma" w:cs="Tahoma"/>
          <w:sz w:val="22"/>
          <w:szCs w:val="22"/>
        </w:rPr>
        <w:t>&lt;&lt;</w:t>
      </w:r>
      <w:r w:rsidRPr="006153F5">
        <w:rPr>
          <w:rFonts w:ascii="Tahoma" w:hAnsi="Tahoma" w:cs="Tahoma"/>
          <w:sz w:val="22"/>
          <w:szCs w:val="22"/>
        </w:rPr>
        <w:t>$</w:t>
      </w:r>
      <w:r>
        <w:rPr>
          <w:rFonts w:ascii="Tahoma" w:hAnsi="Tahoma" w:cs="Tahoma"/>
          <w:sz w:val="22"/>
          <w:szCs w:val="22"/>
        </w:rPr>
        <w:t>rowNum</w:t>
      </w:r>
      <w:r w:rsidRPr="006153F5">
        <w:rPr>
          <w:rFonts w:ascii="Tahoma" w:hAnsi="Tahoma" w:cs="Tahoma"/>
          <w:sz w:val="22"/>
          <w:szCs w:val="22"/>
        </w:rPr>
        <w:t>={round($</w:t>
      </w:r>
      <w:r>
        <w:rPr>
          <w:rFonts w:ascii="Tahoma" w:hAnsi="Tahoma" w:cs="Tahoma"/>
          <w:sz w:val="22"/>
          <w:szCs w:val="22"/>
        </w:rPr>
        <w:t>rowNum</w:t>
      </w:r>
      <w:r w:rsidRPr="006153F5">
        <w:rPr>
          <w:rFonts w:ascii="Tahoma" w:hAnsi="Tahoma" w:cs="Tahoma"/>
          <w:sz w:val="22"/>
          <w:szCs w:val="22"/>
        </w:rPr>
        <w:t>+1)}</w:t>
      </w:r>
      <w:r>
        <w:rPr>
          <w:rFonts w:ascii="Tahoma" w:hAnsi="Tahoma" w:cs="Tahoma"/>
          <w:sz w:val="22"/>
          <w:szCs w:val="22"/>
        </w:rPr>
        <w:t>&gt;&gt;</w:t>
      </w:r>
    </w:p>
    <w:tbl>
      <w:tblPr>
        <w:tblStyle w:val="TableGrid"/>
        <w:tblW w:w="9781" w:type="dxa"/>
        <w:tblInd w:w="-5" w:type="dxa"/>
        <w:tblLayout w:type="fixed"/>
        <w:tblCellMar>
          <w:left w:w="142" w:type="dxa"/>
        </w:tblCellMar>
        <w:tblLook w:val="04A0" w:firstRow="1" w:lastRow="0" w:firstColumn="1" w:lastColumn="0" w:noHBand="0" w:noVBand="1"/>
      </w:tblPr>
      <w:tblGrid>
        <w:gridCol w:w="704"/>
        <w:gridCol w:w="7234"/>
        <w:gridCol w:w="1843"/>
      </w:tblGrid>
      <w:tr w:rsidR="004F5A43" w:rsidRPr="002C4823" w14:paraId="784E5139" w14:textId="77777777" w:rsidTr="00460537">
        <w:tc>
          <w:tcPr>
            <w:tcW w:w="704" w:type="dxa"/>
          </w:tcPr>
          <w:p w14:paraId="292C6184" w14:textId="09A40A79" w:rsidR="004F5A43" w:rsidRPr="002C4823" w:rsidRDefault="00F56F64" w:rsidP="000203FF">
            <w:pPr>
              <w:autoSpaceDE w:val="0"/>
              <w:autoSpaceDN w:val="0"/>
              <w:adjustRightInd w:val="0"/>
              <w:jc w:val="center"/>
              <w:rPr>
                <w:rFonts w:ascii="Tahoma" w:hAnsi="Tahoma" w:cs="Tahoma"/>
                <w:sz w:val="22"/>
                <w:szCs w:val="22"/>
              </w:rPr>
            </w:pPr>
            <w:r w:rsidRPr="006153F5">
              <w:rPr>
                <w:rFonts w:ascii="Tahoma" w:hAnsi="Tahoma" w:cs="Tahoma"/>
                <w:sz w:val="22"/>
                <w:szCs w:val="22"/>
              </w:rPr>
              <w:t>&lt;&lt;$</w:t>
            </w:r>
            <w:r>
              <w:rPr>
                <w:rFonts w:ascii="Tahoma" w:hAnsi="Tahoma" w:cs="Tahoma"/>
                <w:sz w:val="22"/>
                <w:szCs w:val="22"/>
              </w:rPr>
              <w:t>rowNum</w:t>
            </w:r>
            <w:r w:rsidRPr="006153F5">
              <w:rPr>
                <w:rFonts w:ascii="Tahoma" w:hAnsi="Tahoma" w:cs="Tahoma"/>
                <w:sz w:val="22"/>
                <w:szCs w:val="22"/>
              </w:rPr>
              <w:t>&gt;&gt;</w:t>
            </w:r>
          </w:p>
        </w:tc>
        <w:tc>
          <w:tcPr>
            <w:tcW w:w="7234" w:type="dxa"/>
          </w:tcPr>
          <w:p w14:paraId="26A5BC8D" w14:textId="5D6A2CDC" w:rsidR="004F5A43" w:rsidRPr="00E33EFE" w:rsidRDefault="00CB0999" w:rsidP="00C574DB">
            <w:pPr>
              <w:autoSpaceDE w:val="0"/>
              <w:autoSpaceDN w:val="0"/>
              <w:adjustRightInd w:val="0"/>
              <w:spacing w:after="60"/>
              <w:rPr>
                <w:rFonts w:ascii="Tahoma" w:hAnsi="Tahoma" w:cs="Tahoma"/>
                <w:sz w:val="22"/>
                <w:szCs w:val="22"/>
              </w:rPr>
            </w:pPr>
            <w:r>
              <w:rPr>
                <w:rFonts w:ascii="Tahoma" w:hAnsi="Tahoma" w:cs="Tahoma"/>
                <w:sz w:val="22"/>
                <w:szCs w:val="22"/>
              </w:rPr>
              <w:t>&lt;&lt;orderD</w:t>
            </w:r>
            <w:r w:rsidRPr="008A7DCB">
              <w:rPr>
                <w:rFonts w:ascii="Tahoma" w:hAnsi="Tahoma" w:cs="Tahoma"/>
                <w:sz w:val="22"/>
                <w:szCs w:val="22"/>
              </w:rPr>
              <w:t>irections</w:t>
            </w:r>
            <w:r>
              <w:rPr>
                <w:rFonts w:ascii="Tahoma" w:hAnsi="Tahoma" w:cs="Tahoma"/>
                <w:sz w:val="22"/>
                <w:szCs w:val="22"/>
              </w:rPr>
              <w:t>7.order&gt;&gt;</w:t>
            </w:r>
          </w:p>
        </w:tc>
        <w:tc>
          <w:tcPr>
            <w:tcW w:w="1843" w:type="dxa"/>
          </w:tcPr>
          <w:p w14:paraId="3F3F3E85" w14:textId="4F5C65BD" w:rsidR="004F5A43" w:rsidRPr="002C4823" w:rsidRDefault="00DD5F8C" w:rsidP="007B5F15">
            <w:pPr>
              <w:autoSpaceDE w:val="0"/>
              <w:autoSpaceDN w:val="0"/>
              <w:adjustRightInd w:val="0"/>
              <w:spacing w:after="60"/>
              <w:rPr>
                <w:rFonts w:ascii="Tahoma" w:hAnsi="Tahoma" w:cs="Tahoma"/>
                <w:sz w:val="22"/>
                <w:szCs w:val="22"/>
              </w:rPr>
            </w:pPr>
            <w:r w:rsidRPr="00156806">
              <w:rPr>
                <w:rFonts w:ascii="Tahoma" w:hAnsi="Tahoma" w:cs="Tahoma"/>
                <w:sz w:val="22"/>
                <w:szCs w:val="22"/>
              </w:rPr>
              <w:t>&lt;&lt;{dateFormat(</w:t>
            </w:r>
            <w:r>
              <w:rPr>
                <w:rFonts w:ascii="Tahoma" w:hAnsi="Tahoma" w:cs="Tahoma"/>
                <w:sz w:val="22"/>
                <w:szCs w:val="22"/>
              </w:rPr>
              <w:t>orderD</w:t>
            </w:r>
            <w:r w:rsidRPr="008A7DCB">
              <w:rPr>
                <w:rFonts w:ascii="Tahoma" w:hAnsi="Tahoma" w:cs="Tahoma"/>
                <w:sz w:val="22"/>
                <w:szCs w:val="22"/>
              </w:rPr>
              <w:t>irections</w:t>
            </w:r>
            <w:r w:rsidR="00DA62D6">
              <w:rPr>
                <w:rFonts w:ascii="Tahoma" w:hAnsi="Tahoma" w:cs="Tahoma"/>
                <w:sz w:val="22"/>
                <w:szCs w:val="22"/>
              </w:rPr>
              <w:t>7</w:t>
            </w:r>
            <w:r>
              <w:rPr>
                <w:rFonts w:ascii="Tahoma" w:hAnsi="Tahoma" w:cs="Tahoma"/>
                <w:sz w:val="22"/>
                <w:szCs w:val="22"/>
              </w:rPr>
              <w:t>.date</w:t>
            </w:r>
            <w:r w:rsidRPr="00156806">
              <w:rPr>
                <w:rFonts w:ascii="Tahoma" w:hAnsi="Tahoma" w:cs="Tahoma"/>
                <w:sz w:val="22"/>
                <w:szCs w:val="22"/>
              </w:rPr>
              <w:t>, ‘dd MMMM yyyy’ , ‘</w:t>
            </w:r>
            <w:r w:rsidR="00C47970">
              <w:rPr>
                <w:rFonts w:ascii="Tahoma" w:hAnsi="Tahoma" w:cs="Tahoma"/>
                <w:sz w:val="22"/>
                <w:szCs w:val="22"/>
              </w:rPr>
              <w:t>yyyy-MM-dd</w:t>
            </w:r>
            <w:r w:rsidRPr="00156806">
              <w:rPr>
                <w:rFonts w:ascii="Tahoma" w:hAnsi="Tahoma" w:cs="Tahoma"/>
                <w:sz w:val="22"/>
                <w:szCs w:val="22"/>
              </w:rPr>
              <w:t>’)}&gt;&gt;</w:t>
            </w:r>
            <w:r w:rsidR="009B6DB4">
              <w:rPr>
                <w:rFonts w:ascii="Tahoma" w:hAnsi="Tahoma" w:cs="Tahoma"/>
                <w:sz w:val="22"/>
                <w:szCs w:val="22"/>
              </w:rPr>
              <w:t xml:space="preserve"> at 4pm</w:t>
            </w:r>
          </w:p>
        </w:tc>
      </w:tr>
    </w:tbl>
    <w:p w14:paraId="6F8F00E6" w14:textId="394FB73B" w:rsidR="004F5A43" w:rsidRDefault="004F5A43" w:rsidP="004F5A43">
      <w:pPr>
        <w:autoSpaceDE w:val="0"/>
        <w:autoSpaceDN w:val="0"/>
        <w:adjustRightInd w:val="0"/>
        <w:rPr>
          <w:rFonts w:ascii="Tahoma" w:hAnsi="Tahoma" w:cs="Tahoma"/>
          <w:sz w:val="22"/>
          <w:szCs w:val="22"/>
        </w:rPr>
      </w:pPr>
      <w:r w:rsidRPr="008A7DCB">
        <w:rPr>
          <w:rFonts w:ascii="Tahoma" w:hAnsi="Tahoma" w:cs="Tahoma"/>
          <w:sz w:val="22"/>
          <w:szCs w:val="22"/>
        </w:rPr>
        <w:t>&lt;&lt;es_&gt;&gt;</w:t>
      </w:r>
    </w:p>
    <w:p w14:paraId="40837361" w14:textId="6BB5D871" w:rsidR="00E4514A" w:rsidRDefault="00E4514A" w:rsidP="00E4514A">
      <w:pPr>
        <w:autoSpaceDE w:val="0"/>
        <w:autoSpaceDN w:val="0"/>
        <w:adjustRightInd w:val="0"/>
        <w:rPr>
          <w:rFonts w:ascii="Tahoma" w:hAnsi="Tahoma" w:cs="Tahoma"/>
          <w:sz w:val="22"/>
          <w:szCs w:val="22"/>
        </w:rPr>
      </w:pPr>
      <w:r w:rsidRPr="008A7DCB">
        <w:rPr>
          <w:rFonts w:ascii="Tahoma" w:hAnsi="Tahoma" w:cs="Tahoma"/>
          <w:sz w:val="22"/>
          <w:szCs w:val="22"/>
        </w:rPr>
        <w:t>&lt;&lt;cs_{</w:t>
      </w:r>
      <w:r>
        <w:rPr>
          <w:rFonts w:ascii="Tahoma" w:hAnsi="Tahoma" w:cs="Tahoma"/>
          <w:sz w:val="22"/>
          <w:szCs w:val="22"/>
        </w:rPr>
        <w:t>hearing</w:t>
      </w:r>
      <w:r w:rsidRPr="008A7DCB">
        <w:rPr>
          <w:rFonts w:ascii="Tahoma" w:hAnsi="Tahoma" w:cs="Tahoma"/>
          <w:sz w:val="22"/>
          <w:szCs w:val="22"/>
        </w:rPr>
        <w:t>is</w:t>
      </w:r>
      <w:r>
        <w:rPr>
          <w:rFonts w:ascii="Tahoma" w:hAnsi="Tahoma" w:cs="Tahoma"/>
          <w:sz w:val="22"/>
          <w:szCs w:val="22"/>
        </w:rPr>
        <w:t>Required</w:t>
      </w:r>
      <w:r w:rsidRPr="008A7DCB">
        <w:rPr>
          <w:rFonts w:ascii="Tahoma" w:hAnsi="Tahoma" w:cs="Tahoma"/>
          <w:sz w:val="22"/>
          <w:szCs w:val="22"/>
        </w:rPr>
        <w:t>}&gt;&gt;</w:t>
      </w:r>
    </w:p>
    <w:p w14:paraId="161E33D2" w14:textId="77777777" w:rsidR="004D7BA7" w:rsidRPr="006153F5" w:rsidRDefault="004D7BA7" w:rsidP="004D7BA7">
      <w:pPr>
        <w:autoSpaceDE w:val="0"/>
        <w:autoSpaceDN w:val="0"/>
        <w:adjustRightInd w:val="0"/>
        <w:rPr>
          <w:rFonts w:ascii="Tahoma" w:hAnsi="Tahoma" w:cs="Tahoma"/>
          <w:sz w:val="22"/>
          <w:szCs w:val="22"/>
        </w:rPr>
      </w:pPr>
      <w:r>
        <w:rPr>
          <w:rFonts w:ascii="Tahoma" w:hAnsi="Tahoma" w:cs="Tahoma"/>
          <w:sz w:val="22"/>
          <w:szCs w:val="22"/>
        </w:rPr>
        <w:t>&lt;&lt;</w:t>
      </w:r>
      <w:r w:rsidRPr="006153F5">
        <w:rPr>
          <w:rFonts w:ascii="Tahoma" w:hAnsi="Tahoma" w:cs="Tahoma"/>
          <w:sz w:val="22"/>
          <w:szCs w:val="22"/>
        </w:rPr>
        <w:t>$</w:t>
      </w:r>
      <w:r>
        <w:rPr>
          <w:rFonts w:ascii="Tahoma" w:hAnsi="Tahoma" w:cs="Tahoma"/>
          <w:sz w:val="22"/>
          <w:szCs w:val="22"/>
        </w:rPr>
        <w:t>rowNum</w:t>
      </w:r>
      <w:r w:rsidRPr="006153F5">
        <w:rPr>
          <w:rFonts w:ascii="Tahoma" w:hAnsi="Tahoma" w:cs="Tahoma"/>
          <w:sz w:val="22"/>
          <w:szCs w:val="22"/>
        </w:rPr>
        <w:t>={round($</w:t>
      </w:r>
      <w:r>
        <w:rPr>
          <w:rFonts w:ascii="Tahoma" w:hAnsi="Tahoma" w:cs="Tahoma"/>
          <w:sz w:val="22"/>
          <w:szCs w:val="22"/>
        </w:rPr>
        <w:t>rowNum</w:t>
      </w:r>
      <w:r w:rsidRPr="006153F5">
        <w:rPr>
          <w:rFonts w:ascii="Tahoma" w:hAnsi="Tahoma" w:cs="Tahoma"/>
          <w:sz w:val="22"/>
          <w:szCs w:val="22"/>
        </w:rPr>
        <w:t>+1)}</w:t>
      </w:r>
      <w:r>
        <w:rPr>
          <w:rFonts w:ascii="Tahoma" w:hAnsi="Tahoma" w:cs="Tahoma"/>
          <w:sz w:val="22"/>
          <w:szCs w:val="22"/>
        </w:rPr>
        <w:t>&gt;&gt;</w:t>
      </w:r>
    </w:p>
    <w:tbl>
      <w:tblPr>
        <w:tblStyle w:val="TableGrid"/>
        <w:tblW w:w="9781" w:type="dxa"/>
        <w:tblInd w:w="-5" w:type="dxa"/>
        <w:tblLayout w:type="fixed"/>
        <w:tblCellMar>
          <w:left w:w="142" w:type="dxa"/>
        </w:tblCellMar>
        <w:tblLook w:val="04A0" w:firstRow="1" w:lastRow="0" w:firstColumn="1" w:lastColumn="0" w:noHBand="0" w:noVBand="1"/>
      </w:tblPr>
      <w:tblGrid>
        <w:gridCol w:w="709"/>
        <w:gridCol w:w="7229"/>
        <w:gridCol w:w="1843"/>
      </w:tblGrid>
      <w:tr w:rsidR="00863B2A" w:rsidRPr="002C4823" w14:paraId="2092CE7A" w14:textId="77777777" w:rsidTr="00B53283">
        <w:tc>
          <w:tcPr>
            <w:tcW w:w="709" w:type="dxa"/>
          </w:tcPr>
          <w:p w14:paraId="4B677959" w14:textId="2BD4D23B" w:rsidR="00863B2A" w:rsidRPr="002C4823" w:rsidRDefault="001903AB" w:rsidP="009C7FBC">
            <w:pPr>
              <w:jc w:val="center"/>
              <w:rPr>
                <w:rFonts w:ascii="Tahoma" w:hAnsi="Tahoma" w:cs="Tahoma"/>
                <w:sz w:val="22"/>
                <w:szCs w:val="22"/>
              </w:rPr>
            </w:pPr>
            <w:r w:rsidRPr="006153F5">
              <w:rPr>
                <w:rFonts w:ascii="Tahoma" w:hAnsi="Tahoma" w:cs="Tahoma"/>
                <w:sz w:val="22"/>
                <w:szCs w:val="22"/>
              </w:rPr>
              <w:t>&lt;&lt;$</w:t>
            </w:r>
            <w:r>
              <w:rPr>
                <w:rFonts w:ascii="Tahoma" w:hAnsi="Tahoma" w:cs="Tahoma"/>
                <w:sz w:val="22"/>
                <w:szCs w:val="22"/>
              </w:rPr>
              <w:t>rowNum</w:t>
            </w:r>
            <w:r w:rsidRPr="006153F5">
              <w:rPr>
                <w:rFonts w:ascii="Tahoma" w:hAnsi="Tahoma" w:cs="Tahoma"/>
                <w:sz w:val="22"/>
                <w:szCs w:val="22"/>
              </w:rPr>
              <w:t>&gt;&gt;</w:t>
            </w:r>
          </w:p>
        </w:tc>
        <w:tc>
          <w:tcPr>
            <w:tcW w:w="7229" w:type="dxa"/>
          </w:tcPr>
          <w:p w14:paraId="5BA73594" w14:textId="3FF9766F" w:rsidR="006F40D0" w:rsidRPr="002B528E" w:rsidRDefault="004E79A0" w:rsidP="004C67B0">
            <w:pPr>
              <w:autoSpaceDE w:val="0"/>
              <w:autoSpaceDN w:val="0"/>
              <w:adjustRightInd w:val="0"/>
              <w:spacing w:after="60"/>
              <w:rPr>
                <w:rFonts w:ascii="Tahoma" w:hAnsi="Tahoma" w:cs="Tahoma"/>
                <w:sz w:val="22"/>
                <w:szCs w:val="22"/>
              </w:rPr>
            </w:pPr>
            <w:r w:rsidRPr="002B528E">
              <w:rPr>
                <w:rFonts w:ascii="Tahoma" w:hAnsi="Tahoma" w:cs="Tahoma"/>
                <w:sz w:val="22"/>
                <w:szCs w:val="22"/>
              </w:rPr>
              <w:t>The hearing will be at the &lt;&lt;preferredCourt&gt;&gt;, &lt;&lt;preferredCourt</w:t>
            </w:r>
            <w:r w:rsidR="000010E3">
              <w:rPr>
                <w:rFonts w:ascii="Tahoma" w:hAnsi="Tahoma" w:cs="Tahoma"/>
                <w:sz w:val="22"/>
                <w:szCs w:val="22"/>
              </w:rPr>
              <w:t>A</w:t>
            </w:r>
            <w:r w:rsidRPr="002B528E">
              <w:rPr>
                <w:rFonts w:ascii="Tahoma" w:hAnsi="Tahoma" w:cs="Tahoma"/>
                <w:sz w:val="22"/>
                <w:szCs w:val="22"/>
              </w:rPr>
              <w:t>ddress&gt;&gt; on &lt;&lt;{dateFormat(hearing.date, ‘dd MMMM yyyy’ , ‘</w:t>
            </w:r>
            <w:r w:rsidR="00C47970">
              <w:rPr>
                <w:rFonts w:ascii="Tahoma" w:hAnsi="Tahoma" w:cs="Tahoma"/>
                <w:sz w:val="22"/>
                <w:szCs w:val="22"/>
              </w:rPr>
              <w:t>yyyy-MM-dd</w:t>
            </w:r>
            <w:r w:rsidRPr="002B528E">
              <w:rPr>
                <w:rFonts w:ascii="Tahoma" w:hAnsi="Tahoma" w:cs="Tahoma"/>
                <w:sz w:val="22"/>
                <w:szCs w:val="22"/>
              </w:rPr>
              <w:t>’)}&gt;&gt; at</w:t>
            </w:r>
            <w:r w:rsidR="004C67B0">
              <w:rPr>
                <w:rFonts w:ascii="Tahoma" w:hAnsi="Tahoma" w:cs="Tahoma"/>
                <w:sz w:val="22"/>
                <w:szCs w:val="22"/>
              </w:rPr>
              <w:t xml:space="preserve"> </w:t>
            </w:r>
            <w:r w:rsidRPr="002B528E">
              <w:rPr>
                <w:rFonts w:ascii="Tahoma" w:hAnsi="Tahoma" w:cs="Tahoma"/>
                <w:sz w:val="22"/>
                <w:szCs w:val="22"/>
              </w:rPr>
              <w:t>&lt;&lt;cs_{hearingTimeSelect</w:t>
            </w:r>
            <w:r w:rsidR="0095751E">
              <w:rPr>
                <w:rFonts w:ascii="Tahoma" w:hAnsi="Tahoma" w:cs="Tahoma"/>
                <w:sz w:val="22"/>
                <w:szCs w:val="22"/>
              </w:rPr>
              <w:t>ion=1</w:t>
            </w:r>
            <w:r w:rsidRPr="002B528E">
              <w:rPr>
                <w:rFonts w:ascii="Tahoma" w:hAnsi="Tahoma" w:cs="Tahoma"/>
                <w:sz w:val="22"/>
                <w:szCs w:val="22"/>
              </w:rPr>
              <w:t>}&gt;&gt;</w:t>
            </w:r>
            <w:r w:rsidR="009A0F0F">
              <w:rPr>
                <w:rFonts w:ascii="Tahoma" w:hAnsi="Tahoma" w:cs="Tahoma"/>
                <w:sz w:val="22"/>
                <w:szCs w:val="22"/>
              </w:rPr>
              <w:t xml:space="preserve"> </w:t>
            </w:r>
            <w:r w:rsidRPr="002B528E">
              <w:rPr>
                <w:rFonts w:ascii="Tahoma" w:hAnsi="Tahoma" w:cs="Tahoma"/>
                <w:sz w:val="22"/>
                <w:szCs w:val="22"/>
              </w:rPr>
              <w:t>10am</w:t>
            </w:r>
            <w:r w:rsidR="004C67B0">
              <w:rPr>
                <w:rFonts w:ascii="Tahoma" w:hAnsi="Tahoma" w:cs="Tahoma"/>
                <w:sz w:val="22"/>
                <w:szCs w:val="22"/>
              </w:rPr>
              <w:t xml:space="preserve"> </w:t>
            </w:r>
            <w:r w:rsidRPr="002B528E">
              <w:rPr>
                <w:rFonts w:ascii="Tahoma" w:hAnsi="Tahoma" w:cs="Tahoma"/>
                <w:sz w:val="22"/>
                <w:szCs w:val="22"/>
              </w:rPr>
              <w:t>&lt;&lt;else&gt;&gt;</w:t>
            </w:r>
            <w:r w:rsidR="009A0F0F">
              <w:rPr>
                <w:rFonts w:ascii="Tahoma" w:hAnsi="Tahoma" w:cs="Tahoma"/>
                <w:sz w:val="22"/>
                <w:szCs w:val="22"/>
              </w:rPr>
              <w:t xml:space="preserve"> </w:t>
            </w:r>
            <w:r w:rsidRPr="002B528E">
              <w:rPr>
                <w:rFonts w:ascii="Tahoma" w:hAnsi="Tahoma" w:cs="Tahoma"/>
                <w:sz w:val="22"/>
                <w:szCs w:val="22"/>
              </w:rPr>
              <w:t>2pm</w:t>
            </w:r>
            <w:r w:rsidR="004C67B0">
              <w:rPr>
                <w:rFonts w:ascii="Tahoma" w:hAnsi="Tahoma" w:cs="Tahoma"/>
                <w:sz w:val="22"/>
                <w:szCs w:val="22"/>
              </w:rPr>
              <w:t xml:space="preserve"> </w:t>
            </w:r>
            <w:r w:rsidRPr="002B528E">
              <w:rPr>
                <w:rFonts w:ascii="Tahoma" w:hAnsi="Tahoma" w:cs="Tahoma"/>
                <w:sz w:val="22"/>
                <w:szCs w:val="22"/>
              </w:rPr>
              <w:t>&lt;&lt;es_&gt;&gt;</w:t>
            </w:r>
            <w:r w:rsidR="004C67B0">
              <w:rPr>
                <w:rFonts w:ascii="Tahoma" w:hAnsi="Tahoma" w:cs="Tahoma"/>
                <w:sz w:val="22"/>
                <w:szCs w:val="22"/>
              </w:rPr>
              <w:t xml:space="preserve"> </w:t>
            </w:r>
            <w:r w:rsidR="009A0F0F">
              <w:rPr>
                <w:rFonts w:ascii="Tahoma" w:hAnsi="Tahoma" w:cs="Tahoma"/>
                <w:sz w:val="22"/>
                <w:szCs w:val="22"/>
              </w:rPr>
              <w:t>to</w:t>
            </w:r>
            <w:r w:rsidRPr="002B528E">
              <w:rPr>
                <w:rFonts w:ascii="Tahoma" w:hAnsi="Tahoma" w:cs="Tahoma"/>
                <w:sz w:val="22"/>
                <w:szCs w:val="22"/>
              </w:rPr>
              <w:t xml:space="preserve"> last for</w:t>
            </w:r>
            <w:r w:rsidR="004C67B0">
              <w:rPr>
                <w:rFonts w:ascii="Tahoma" w:hAnsi="Tahoma" w:cs="Tahoma"/>
                <w:sz w:val="22"/>
                <w:szCs w:val="22"/>
              </w:rPr>
              <w:t xml:space="preserve"> </w:t>
            </w:r>
            <w:r w:rsidRPr="002B528E">
              <w:rPr>
                <w:rFonts w:ascii="Tahoma" w:hAnsi="Tahoma" w:cs="Tahoma"/>
                <w:sz w:val="22"/>
                <w:szCs w:val="22"/>
              </w:rPr>
              <w:t>&lt;&lt;cs_{</w:t>
            </w:r>
            <w:r w:rsidR="00451500" w:rsidRPr="002B528E">
              <w:rPr>
                <w:rFonts w:ascii="Tahoma" w:hAnsi="Tahoma" w:cs="Tahoma"/>
                <w:sz w:val="22"/>
                <w:szCs w:val="22"/>
              </w:rPr>
              <w:t>hearingDuration</w:t>
            </w:r>
            <w:r w:rsidR="00451500">
              <w:rPr>
                <w:rFonts w:ascii="Tahoma" w:hAnsi="Tahoma" w:cs="Tahoma"/>
                <w:sz w:val="22"/>
                <w:szCs w:val="22"/>
              </w:rPr>
              <w:t>Selection=1</w:t>
            </w:r>
            <w:r w:rsidRPr="002B528E">
              <w:rPr>
                <w:rFonts w:ascii="Tahoma" w:hAnsi="Tahoma" w:cs="Tahoma"/>
                <w:sz w:val="22"/>
                <w:szCs w:val="22"/>
              </w:rPr>
              <w:t>}&gt;&gt;</w:t>
            </w:r>
            <w:r w:rsidR="006F40D0">
              <w:rPr>
                <w:rFonts w:ascii="Tahoma" w:hAnsi="Tahoma" w:cs="Tahoma"/>
                <w:sz w:val="22"/>
                <w:szCs w:val="22"/>
              </w:rPr>
              <w:t>30 minutes</w:t>
            </w:r>
            <w:r w:rsidR="004C67B0">
              <w:rPr>
                <w:rFonts w:ascii="Tahoma" w:hAnsi="Tahoma" w:cs="Tahoma"/>
                <w:sz w:val="22"/>
                <w:szCs w:val="22"/>
              </w:rPr>
              <w:t xml:space="preserve"> </w:t>
            </w:r>
            <w:r w:rsidRPr="002B528E">
              <w:rPr>
                <w:rFonts w:ascii="Tahoma" w:hAnsi="Tahoma" w:cs="Tahoma"/>
                <w:sz w:val="22"/>
                <w:szCs w:val="22"/>
              </w:rPr>
              <w:t>&lt;&lt;es_&gt;&gt;</w:t>
            </w:r>
            <w:r w:rsidR="004C67B0">
              <w:rPr>
                <w:rFonts w:ascii="Tahoma" w:hAnsi="Tahoma" w:cs="Tahoma"/>
                <w:sz w:val="22"/>
                <w:szCs w:val="22"/>
              </w:rPr>
              <w:t xml:space="preserve"> </w:t>
            </w:r>
            <w:r w:rsidRPr="002B528E">
              <w:rPr>
                <w:rFonts w:ascii="Tahoma" w:hAnsi="Tahoma" w:cs="Tahoma"/>
                <w:sz w:val="22"/>
                <w:szCs w:val="22"/>
              </w:rPr>
              <w:t>&lt;&lt;cs_{</w:t>
            </w:r>
            <w:r w:rsidR="00451500" w:rsidRPr="002B528E">
              <w:rPr>
                <w:rFonts w:ascii="Tahoma" w:hAnsi="Tahoma" w:cs="Tahoma"/>
                <w:sz w:val="22"/>
                <w:szCs w:val="22"/>
              </w:rPr>
              <w:t>hearingDuration</w:t>
            </w:r>
            <w:r w:rsidR="00451500">
              <w:rPr>
                <w:rFonts w:ascii="Tahoma" w:hAnsi="Tahoma" w:cs="Tahoma"/>
                <w:sz w:val="22"/>
                <w:szCs w:val="22"/>
              </w:rPr>
              <w:t>Selection=2</w:t>
            </w:r>
            <w:r w:rsidRPr="002B528E">
              <w:rPr>
                <w:rFonts w:ascii="Tahoma" w:hAnsi="Tahoma" w:cs="Tahoma"/>
                <w:sz w:val="22"/>
                <w:szCs w:val="22"/>
              </w:rPr>
              <w:t>}&gt;&gt;</w:t>
            </w:r>
            <w:r w:rsidR="006F40D0">
              <w:rPr>
                <w:rFonts w:ascii="Tahoma" w:hAnsi="Tahoma" w:cs="Tahoma"/>
                <w:sz w:val="22"/>
                <w:szCs w:val="22"/>
              </w:rPr>
              <w:t>one hour</w:t>
            </w:r>
            <w:r w:rsidR="004C67B0">
              <w:rPr>
                <w:rFonts w:ascii="Tahoma" w:hAnsi="Tahoma" w:cs="Tahoma"/>
                <w:sz w:val="22"/>
                <w:szCs w:val="22"/>
              </w:rPr>
              <w:t xml:space="preserve"> </w:t>
            </w:r>
            <w:r w:rsidRPr="002B528E">
              <w:rPr>
                <w:rFonts w:ascii="Tahoma" w:hAnsi="Tahoma" w:cs="Tahoma"/>
                <w:sz w:val="22"/>
                <w:szCs w:val="22"/>
              </w:rPr>
              <w:t>&lt;&lt;es_&gt;&gt;</w:t>
            </w:r>
            <w:r w:rsidR="004C67B0">
              <w:rPr>
                <w:rFonts w:ascii="Tahoma" w:hAnsi="Tahoma" w:cs="Tahoma"/>
                <w:sz w:val="22"/>
                <w:szCs w:val="22"/>
              </w:rPr>
              <w:t xml:space="preserve"> </w:t>
            </w:r>
            <w:r w:rsidRPr="002B528E">
              <w:rPr>
                <w:rFonts w:ascii="Tahoma" w:hAnsi="Tahoma" w:cs="Tahoma"/>
                <w:sz w:val="22"/>
                <w:szCs w:val="22"/>
              </w:rPr>
              <w:t>&lt;&lt;cs_{</w:t>
            </w:r>
            <w:r w:rsidR="00451500" w:rsidRPr="002B528E">
              <w:rPr>
                <w:rFonts w:ascii="Tahoma" w:hAnsi="Tahoma" w:cs="Tahoma"/>
                <w:sz w:val="22"/>
                <w:szCs w:val="22"/>
              </w:rPr>
              <w:t>hearingDuration</w:t>
            </w:r>
            <w:r w:rsidR="00451500">
              <w:rPr>
                <w:rFonts w:ascii="Tahoma" w:hAnsi="Tahoma" w:cs="Tahoma"/>
                <w:sz w:val="22"/>
                <w:szCs w:val="22"/>
              </w:rPr>
              <w:t>Selection=3</w:t>
            </w:r>
            <w:r w:rsidRPr="002B528E">
              <w:rPr>
                <w:rFonts w:ascii="Tahoma" w:hAnsi="Tahoma" w:cs="Tahoma"/>
                <w:sz w:val="22"/>
                <w:szCs w:val="22"/>
              </w:rPr>
              <w:t xml:space="preserve">}&gt;&gt;one </w:t>
            </w:r>
            <w:r w:rsidR="006F40D0">
              <w:rPr>
                <w:rFonts w:ascii="Tahoma" w:hAnsi="Tahoma" w:cs="Tahoma"/>
                <w:sz w:val="22"/>
                <w:szCs w:val="22"/>
              </w:rPr>
              <w:t>and half hours</w:t>
            </w:r>
            <w:r w:rsidR="004C67B0">
              <w:rPr>
                <w:rFonts w:ascii="Tahoma" w:hAnsi="Tahoma" w:cs="Tahoma"/>
                <w:sz w:val="22"/>
                <w:szCs w:val="22"/>
              </w:rPr>
              <w:t xml:space="preserve"> </w:t>
            </w:r>
            <w:r w:rsidRPr="002B528E">
              <w:rPr>
                <w:rFonts w:ascii="Tahoma" w:hAnsi="Tahoma" w:cs="Tahoma"/>
                <w:sz w:val="22"/>
                <w:szCs w:val="22"/>
              </w:rPr>
              <w:t>&lt;&lt;es_&gt;&gt;</w:t>
            </w:r>
            <w:r w:rsidR="004C67B0">
              <w:rPr>
                <w:rFonts w:ascii="Tahoma" w:hAnsi="Tahoma" w:cs="Tahoma"/>
                <w:sz w:val="22"/>
                <w:szCs w:val="22"/>
              </w:rPr>
              <w:t xml:space="preserve"> </w:t>
            </w:r>
            <w:r w:rsidR="006F40D0" w:rsidRPr="002B528E">
              <w:rPr>
                <w:rFonts w:ascii="Tahoma" w:hAnsi="Tahoma" w:cs="Tahoma"/>
                <w:sz w:val="22"/>
                <w:szCs w:val="22"/>
              </w:rPr>
              <w:t>&lt;&lt;cs_{hearingDuration</w:t>
            </w:r>
            <w:r w:rsidR="006F40D0">
              <w:rPr>
                <w:rFonts w:ascii="Tahoma" w:hAnsi="Tahoma" w:cs="Tahoma"/>
                <w:sz w:val="22"/>
                <w:szCs w:val="22"/>
              </w:rPr>
              <w:t>Selection=4</w:t>
            </w:r>
            <w:r w:rsidR="006F40D0" w:rsidRPr="002B528E">
              <w:rPr>
                <w:rFonts w:ascii="Tahoma" w:hAnsi="Tahoma" w:cs="Tahoma"/>
                <w:sz w:val="22"/>
                <w:szCs w:val="22"/>
              </w:rPr>
              <w:t>}&gt;&gt;</w:t>
            </w:r>
            <w:r w:rsidR="006F40D0">
              <w:rPr>
                <w:rFonts w:ascii="Tahoma" w:hAnsi="Tahoma" w:cs="Tahoma"/>
                <w:sz w:val="22"/>
                <w:szCs w:val="22"/>
              </w:rPr>
              <w:t>two hours</w:t>
            </w:r>
            <w:r w:rsidR="004C67B0">
              <w:rPr>
                <w:rFonts w:ascii="Tahoma" w:hAnsi="Tahoma" w:cs="Tahoma"/>
                <w:sz w:val="22"/>
                <w:szCs w:val="22"/>
              </w:rPr>
              <w:t xml:space="preserve"> </w:t>
            </w:r>
            <w:r w:rsidR="006F40D0" w:rsidRPr="002B528E">
              <w:rPr>
                <w:rFonts w:ascii="Tahoma" w:hAnsi="Tahoma" w:cs="Tahoma"/>
                <w:sz w:val="22"/>
                <w:szCs w:val="22"/>
              </w:rPr>
              <w:t>&lt;&lt;es_&gt;&gt;</w:t>
            </w:r>
            <w:r w:rsidR="004C67B0">
              <w:rPr>
                <w:rFonts w:ascii="Tahoma" w:hAnsi="Tahoma" w:cs="Tahoma"/>
                <w:sz w:val="22"/>
                <w:szCs w:val="22"/>
              </w:rPr>
              <w:t xml:space="preserve"> </w:t>
            </w:r>
            <w:r w:rsidR="006F40D0" w:rsidRPr="002B528E">
              <w:rPr>
                <w:rFonts w:ascii="Tahoma" w:hAnsi="Tahoma" w:cs="Tahoma"/>
                <w:sz w:val="22"/>
                <w:szCs w:val="22"/>
              </w:rPr>
              <w:t>&lt;&lt;cs_{hearingDuration</w:t>
            </w:r>
            <w:r w:rsidR="006F40D0">
              <w:rPr>
                <w:rFonts w:ascii="Tahoma" w:hAnsi="Tahoma" w:cs="Tahoma"/>
                <w:sz w:val="22"/>
                <w:szCs w:val="22"/>
              </w:rPr>
              <w:t>Selection=5</w:t>
            </w:r>
            <w:r w:rsidR="006F40D0" w:rsidRPr="002B528E">
              <w:rPr>
                <w:rFonts w:ascii="Tahoma" w:hAnsi="Tahoma" w:cs="Tahoma"/>
                <w:sz w:val="22"/>
                <w:szCs w:val="22"/>
              </w:rPr>
              <w:t>}&gt;&gt;</w:t>
            </w:r>
            <w:r w:rsidR="006F40D0">
              <w:rPr>
                <w:rFonts w:ascii="Tahoma" w:hAnsi="Tahoma" w:cs="Tahoma"/>
                <w:sz w:val="22"/>
                <w:szCs w:val="22"/>
              </w:rPr>
              <w:t>three</w:t>
            </w:r>
            <w:r w:rsidR="006F40D0" w:rsidRPr="002B528E">
              <w:rPr>
                <w:rFonts w:ascii="Tahoma" w:hAnsi="Tahoma" w:cs="Tahoma"/>
                <w:sz w:val="22"/>
                <w:szCs w:val="22"/>
              </w:rPr>
              <w:t xml:space="preserve"> </w:t>
            </w:r>
            <w:r w:rsidR="006F40D0">
              <w:rPr>
                <w:rFonts w:ascii="Tahoma" w:hAnsi="Tahoma" w:cs="Tahoma"/>
                <w:sz w:val="22"/>
                <w:szCs w:val="22"/>
              </w:rPr>
              <w:t>hours</w:t>
            </w:r>
            <w:r w:rsidR="004C67B0">
              <w:rPr>
                <w:rFonts w:ascii="Tahoma" w:hAnsi="Tahoma" w:cs="Tahoma"/>
                <w:sz w:val="22"/>
                <w:szCs w:val="22"/>
              </w:rPr>
              <w:t xml:space="preserve"> </w:t>
            </w:r>
            <w:r w:rsidR="006F40D0" w:rsidRPr="002B528E">
              <w:rPr>
                <w:rFonts w:ascii="Tahoma" w:hAnsi="Tahoma" w:cs="Tahoma"/>
                <w:sz w:val="22"/>
                <w:szCs w:val="22"/>
              </w:rPr>
              <w:t>&lt;&lt;es_&gt;&gt;</w:t>
            </w:r>
            <w:r w:rsidR="004C67B0">
              <w:rPr>
                <w:rFonts w:ascii="Tahoma" w:hAnsi="Tahoma" w:cs="Tahoma"/>
                <w:sz w:val="22"/>
                <w:szCs w:val="22"/>
              </w:rPr>
              <w:t xml:space="preserve"> </w:t>
            </w:r>
            <w:r w:rsidR="006F40D0" w:rsidRPr="002B528E">
              <w:rPr>
                <w:rFonts w:ascii="Tahoma" w:hAnsi="Tahoma" w:cs="Tahoma"/>
                <w:sz w:val="22"/>
                <w:szCs w:val="22"/>
              </w:rPr>
              <w:t>&lt;&lt;cs_{hearingDuration</w:t>
            </w:r>
            <w:r w:rsidR="006F40D0">
              <w:rPr>
                <w:rFonts w:ascii="Tahoma" w:hAnsi="Tahoma" w:cs="Tahoma"/>
                <w:sz w:val="22"/>
                <w:szCs w:val="22"/>
              </w:rPr>
              <w:t>Selection=6</w:t>
            </w:r>
            <w:r w:rsidR="006F40D0" w:rsidRPr="002B528E">
              <w:rPr>
                <w:rFonts w:ascii="Tahoma" w:hAnsi="Tahoma" w:cs="Tahoma"/>
                <w:sz w:val="22"/>
                <w:szCs w:val="22"/>
              </w:rPr>
              <w:t>}&gt;&gt;one day</w:t>
            </w:r>
            <w:r w:rsidR="004C67B0">
              <w:rPr>
                <w:rFonts w:ascii="Tahoma" w:hAnsi="Tahoma" w:cs="Tahoma"/>
                <w:sz w:val="22"/>
                <w:szCs w:val="22"/>
              </w:rPr>
              <w:t xml:space="preserve"> </w:t>
            </w:r>
            <w:r w:rsidR="006F40D0" w:rsidRPr="002B528E">
              <w:rPr>
                <w:rFonts w:ascii="Tahoma" w:hAnsi="Tahoma" w:cs="Tahoma"/>
                <w:sz w:val="22"/>
                <w:szCs w:val="22"/>
              </w:rPr>
              <w:t>&lt;&lt;es_&gt;&gt;</w:t>
            </w:r>
          </w:p>
        </w:tc>
        <w:tc>
          <w:tcPr>
            <w:tcW w:w="1843" w:type="dxa"/>
          </w:tcPr>
          <w:p w14:paraId="4755408F" w14:textId="04C59ECE" w:rsidR="005D16D4" w:rsidRPr="002B528E" w:rsidRDefault="00DA62D6" w:rsidP="00BF28AC">
            <w:pPr>
              <w:autoSpaceDE w:val="0"/>
              <w:autoSpaceDN w:val="0"/>
              <w:adjustRightInd w:val="0"/>
              <w:rPr>
                <w:rFonts w:ascii="Tahoma" w:hAnsi="Tahoma" w:cs="Tahoma"/>
                <w:sz w:val="22"/>
                <w:szCs w:val="22"/>
              </w:rPr>
            </w:pPr>
            <w:r w:rsidRPr="002B528E">
              <w:rPr>
                <w:rFonts w:ascii="Tahoma" w:hAnsi="Tahoma" w:cs="Tahoma"/>
                <w:sz w:val="22"/>
                <w:szCs w:val="22"/>
              </w:rPr>
              <w:t>&lt;&lt;{dateFormat(hearing.</w:t>
            </w:r>
            <w:r w:rsidR="00CB0999" w:rsidRPr="002B528E">
              <w:rPr>
                <w:rFonts w:ascii="Tahoma" w:hAnsi="Tahoma" w:cs="Tahoma"/>
                <w:sz w:val="22"/>
                <w:szCs w:val="22"/>
              </w:rPr>
              <w:t>d</w:t>
            </w:r>
            <w:r w:rsidRPr="002B528E">
              <w:rPr>
                <w:rFonts w:ascii="Tahoma" w:hAnsi="Tahoma" w:cs="Tahoma"/>
                <w:sz w:val="22"/>
                <w:szCs w:val="22"/>
              </w:rPr>
              <w:t>ate, ‘dd MMMM yyyy’ , ‘</w:t>
            </w:r>
            <w:r w:rsidR="00C47970">
              <w:rPr>
                <w:rFonts w:ascii="Tahoma" w:hAnsi="Tahoma" w:cs="Tahoma"/>
                <w:sz w:val="22"/>
                <w:szCs w:val="22"/>
              </w:rPr>
              <w:t>yyyy-MM-dd</w:t>
            </w:r>
            <w:r w:rsidRPr="002B528E">
              <w:rPr>
                <w:rFonts w:ascii="Tahoma" w:hAnsi="Tahoma" w:cs="Tahoma"/>
                <w:sz w:val="22"/>
                <w:szCs w:val="22"/>
              </w:rPr>
              <w:t>’)}&gt;&gt;</w:t>
            </w:r>
            <w:r w:rsidR="005D16D4" w:rsidRPr="002B528E">
              <w:rPr>
                <w:rFonts w:ascii="Tahoma" w:hAnsi="Tahoma" w:cs="Tahoma"/>
                <w:sz w:val="22"/>
                <w:szCs w:val="22"/>
              </w:rPr>
              <w:t xml:space="preserve"> at &lt;&lt;cs_{</w:t>
            </w:r>
            <w:r w:rsidR="002D5632" w:rsidRPr="00BF46C1">
              <w:rPr>
                <w:rFonts w:ascii="Tahoma" w:hAnsi="Tahoma" w:cs="Tahoma"/>
                <w:sz w:val="22"/>
                <w:szCs w:val="22"/>
              </w:rPr>
              <w:t>hearingTimeSelection</w:t>
            </w:r>
            <w:r w:rsidR="002D5632">
              <w:rPr>
                <w:rFonts w:ascii="Tahoma" w:hAnsi="Tahoma" w:cs="Tahoma"/>
                <w:sz w:val="22"/>
                <w:szCs w:val="22"/>
              </w:rPr>
              <w:t xml:space="preserve"> </w:t>
            </w:r>
            <w:r w:rsidR="00451500">
              <w:rPr>
                <w:rFonts w:ascii="Tahoma" w:hAnsi="Tahoma" w:cs="Tahoma"/>
                <w:sz w:val="22"/>
                <w:szCs w:val="22"/>
              </w:rPr>
              <w:t>=1</w:t>
            </w:r>
            <w:r w:rsidR="005D16D4" w:rsidRPr="002B528E">
              <w:rPr>
                <w:rFonts w:ascii="Tahoma" w:hAnsi="Tahoma" w:cs="Tahoma"/>
                <w:sz w:val="22"/>
                <w:szCs w:val="22"/>
              </w:rPr>
              <w:t>}&gt;&gt;10am</w:t>
            </w:r>
          </w:p>
          <w:p w14:paraId="2C9A817F" w14:textId="17C1436C" w:rsidR="005D16D4" w:rsidRPr="002B528E" w:rsidRDefault="00147EFB" w:rsidP="00BF28AC">
            <w:pPr>
              <w:autoSpaceDE w:val="0"/>
              <w:autoSpaceDN w:val="0"/>
              <w:adjustRightInd w:val="0"/>
              <w:rPr>
                <w:rFonts w:ascii="Tahoma" w:hAnsi="Tahoma" w:cs="Tahoma"/>
                <w:sz w:val="22"/>
                <w:szCs w:val="22"/>
              </w:rPr>
            </w:pPr>
            <w:r w:rsidRPr="002B528E">
              <w:rPr>
                <w:rFonts w:ascii="Tahoma" w:hAnsi="Tahoma" w:cs="Tahoma"/>
                <w:sz w:val="22"/>
                <w:szCs w:val="22"/>
              </w:rPr>
              <w:t>&lt;&lt;es_&gt;&gt;</w:t>
            </w:r>
          </w:p>
          <w:p w14:paraId="528003C4" w14:textId="58082E20" w:rsidR="005D16D4" w:rsidRPr="002B528E" w:rsidRDefault="005D16D4" w:rsidP="00BF28AC">
            <w:pPr>
              <w:autoSpaceDE w:val="0"/>
              <w:autoSpaceDN w:val="0"/>
              <w:adjustRightInd w:val="0"/>
              <w:rPr>
                <w:rFonts w:ascii="Tahoma" w:hAnsi="Tahoma" w:cs="Tahoma"/>
                <w:sz w:val="22"/>
                <w:szCs w:val="22"/>
              </w:rPr>
            </w:pPr>
            <w:r w:rsidRPr="002B528E">
              <w:rPr>
                <w:rFonts w:ascii="Tahoma" w:hAnsi="Tahoma" w:cs="Tahoma"/>
                <w:sz w:val="22"/>
                <w:szCs w:val="22"/>
              </w:rPr>
              <w:t>&lt;&lt;cs_{</w:t>
            </w:r>
            <w:r w:rsidR="002D5632" w:rsidRPr="00BF46C1">
              <w:rPr>
                <w:rFonts w:ascii="Tahoma" w:hAnsi="Tahoma" w:cs="Tahoma"/>
                <w:sz w:val="22"/>
                <w:szCs w:val="22"/>
              </w:rPr>
              <w:t>hearingTimeSelection</w:t>
            </w:r>
            <w:r w:rsidR="002D5632">
              <w:rPr>
                <w:rFonts w:ascii="Tahoma" w:hAnsi="Tahoma" w:cs="Tahoma"/>
                <w:sz w:val="22"/>
                <w:szCs w:val="22"/>
              </w:rPr>
              <w:t xml:space="preserve"> </w:t>
            </w:r>
            <w:r w:rsidR="00451500">
              <w:rPr>
                <w:rFonts w:ascii="Tahoma" w:hAnsi="Tahoma" w:cs="Tahoma"/>
                <w:sz w:val="22"/>
                <w:szCs w:val="22"/>
              </w:rPr>
              <w:t>=2</w:t>
            </w:r>
            <w:r w:rsidRPr="002B528E">
              <w:rPr>
                <w:rFonts w:ascii="Tahoma" w:hAnsi="Tahoma" w:cs="Tahoma"/>
                <w:sz w:val="22"/>
                <w:szCs w:val="22"/>
              </w:rPr>
              <w:t>}&gt;&gt;</w:t>
            </w:r>
            <w:r w:rsidR="008C0CFA">
              <w:rPr>
                <w:rFonts w:ascii="Tahoma" w:hAnsi="Tahoma" w:cs="Tahoma"/>
                <w:sz w:val="22"/>
                <w:szCs w:val="22"/>
              </w:rPr>
              <w:t>2</w:t>
            </w:r>
            <w:r w:rsidRPr="002B528E">
              <w:rPr>
                <w:rFonts w:ascii="Tahoma" w:hAnsi="Tahoma" w:cs="Tahoma"/>
                <w:sz w:val="22"/>
                <w:szCs w:val="22"/>
              </w:rPr>
              <w:t>pm</w:t>
            </w:r>
          </w:p>
          <w:p w14:paraId="38BF5E56" w14:textId="3939FD82" w:rsidR="00FB0A98" w:rsidRPr="002B528E" w:rsidRDefault="00147EFB" w:rsidP="00BF28AC">
            <w:pPr>
              <w:autoSpaceDE w:val="0"/>
              <w:autoSpaceDN w:val="0"/>
              <w:adjustRightInd w:val="0"/>
              <w:rPr>
                <w:rFonts w:ascii="Tahoma" w:hAnsi="Tahoma" w:cs="Tahoma"/>
                <w:sz w:val="22"/>
                <w:szCs w:val="22"/>
              </w:rPr>
            </w:pPr>
            <w:r w:rsidRPr="002B528E">
              <w:rPr>
                <w:rFonts w:ascii="Tahoma" w:hAnsi="Tahoma" w:cs="Tahoma"/>
                <w:sz w:val="22"/>
                <w:szCs w:val="22"/>
              </w:rPr>
              <w:t>&lt;&lt;es_&gt;&gt;</w:t>
            </w:r>
          </w:p>
        </w:tc>
      </w:tr>
    </w:tbl>
    <w:p w14:paraId="5F155F62" w14:textId="77777777" w:rsidR="0079352A" w:rsidRPr="006153F5" w:rsidRDefault="0079352A" w:rsidP="0079352A">
      <w:pPr>
        <w:autoSpaceDE w:val="0"/>
        <w:autoSpaceDN w:val="0"/>
        <w:adjustRightInd w:val="0"/>
        <w:rPr>
          <w:rFonts w:ascii="Tahoma" w:hAnsi="Tahoma" w:cs="Tahoma"/>
          <w:sz w:val="22"/>
          <w:szCs w:val="22"/>
        </w:rPr>
      </w:pPr>
      <w:r>
        <w:rPr>
          <w:rFonts w:ascii="Tahoma" w:hAnsi="Tahoma" w:cs="Tahoma"/>
          <w:sz w:val="22"/>
          <w:szCs w:val="22"/>
        </w:rPr>
        <w:t>&lt;&lt;</w:t>
      </w:r>
      <w:r w:rsidRPr="006153F5">
        <w:rPr>
          <w:rFonts w:ascii="Tahoma" w:hAnsi="Tahoma" w:cs="Tahoma"/>
          <w:sz w:val="22"/>
          <w:szCs w:val="22"/>
        </w:rPr>
        <w:t>$</w:t>
      </w:r>
      <w:r>
        <w:rPr>
          <w:rFonts w:ascii="Tahoma" w:hAnsi="Tahoma" w:cs="Tahoma"/>
          <w:sz w:val="22"/>
          <w:szCs w:val="22"/>
        </w:rPr>
        <w:t>rowNum</w:t>
      </w:r>
      <w:r w:rsidRPr="006153F5">
        <w:rPr>
          <w:rFonts w:ascii="Tahoma" w:hAnsi="Tahoma" w:cs="Tahoma"/>
          <w:sz w:val="22"/>
          <w:szCs w:val="22"/>
        </w:rPr>
        <w:t>={round($</w:t>
      </w:r>
      <w:r>
        <w:rPr>
          <w:rFonts w:ascii="Tahoma" w:hAnsi="Tahoma" w:cs="Tahoma"/>
          <w:sz w:val="22"/>
          <w:szCs w:val="22"/>
        </w:rPr>
        <w:t>rowNum</w:t>
      </w:r>
      <w:r w:rsidRPr="006153F5">
        <w:rPr>
          <w:rFonts w:ascii="Tahoma" w:hAnsi="Tahoma" w:cs="Tahoma"/>
          <w:sz w:val="22"/>
          <w:szCs w:val="22"/>
        </w:rPr>
        <w:t>+1)}</w:t>
      </w:r>
      <w:r>
        <w:rPr>
          <w:rFonts w:ascii="Tahoma" w:hAnsi="Tahoma" w:cs="Tahoma"/>
          <w:sz w:val="22"/>
          <w:szCs w:val="22"/>
        </w:rPr>
        <w:t>&gt;&gt;</w:t>
      </w:r>
    </w:p>
    <w:tbl>
      <w:tblPr>
        <w:tblStyle w:val="TableGrid"/>
        <w:tblW w:w="9781" w:type="dxa"/>
        <w:tblInd w:w="-5" w:type="dxa"/>
        <w:tblLayout w:type="fixed"/>
        <w:tblCellMar>
          <w:left w:w="142" w:type="dxa"/>
        </w:tblCellMar>
        <w:tblLook w:val="04A0" w:firstRow="1" w:lastRow="0" w:firstColumn="1" w:lastColumn="0" w:noHBand="0" w:noVBand="1"/>
      </w:tblPr>
      <w:tblGrid>
        <w:gridCol w:w="709"/>
        <w:gridCol w:w="9072"/>
      </w:tblGrid>
      <w:tr w:rsidR="0079352A" w:rsidRPr="00B26EA8" w14:paraId="5EBCA41E" w14:textId="77777777" w:rsidTr="00B9797E">
        <w:tc>
          <w:tcPr>
            <w:tcW w:w="709" w:type="dxa"/>
          </w:tcPr>
          <w:p w14:paraId="50DD200E" w14:textId="39696353" w:rsidR="0079352A" w:rsidRPr="008A7DCB" w:rsidRDefault="0079352A" w:rsidP="00B9797E">
            <w:pPr>
              <w:jc w:val="center"/>
              <w:rPr>
                <w:rFonts w:ascii="Tahoma" w:hAnsi="Tahoma" w:cs="Tahoma"/>
                <w:sz w:val="22"/>
                <w:szCs w:val="22"/>
              </w:rPr>
            </w:pPr>
            <w:r w:rsidRPr="006153F5">
              <w:rPr>
                <w:rFonts w:ascii="Tahoma" w:hAnsi="Tahoma" w:cs="Tahoma"/>
                <w:sz w:val="22"/>
                <w:szCs w:val="22"/>
              </w:rPr>
              <w:t>&lt;&lt;$</w:t>
            </w:r>
            <w:r>
              <w:rPr>
                <w:rFonts w:ascii="Tahoma" w:hAnsi="Tahoma" w:cs="Tahoma"/>
                <w:sz w:val="22"/>
                <w:szCs w:val="22"/>
              </w:rPr>
              <w:t>rowNum</w:t>
            </w:r>
            <w:r w:rsidRPr="006153F5">
              <w:rPr>
                <w:rFonts w:ascii="Tahoma" w:hAnsi="Tahoma" w:cs="Tahoma"/>
                <w:sz w:val="22"/>
                <w:szCs w:val="22"/>
              </w:rPr>
              <w:t>&gt;&gt;</w:t>
            </w:r>
          </w:p>
        </w:tc>
        <w:tc>
          <w:tcPr>
            <w:tcW w:w="9072" w:type="dxa"/>
          </w:tcPr>
          <w:p w14:paraId="4E239DF1" w14:textId="77777777" w:rsidR="0079352A" w:rsidRPr="00156806" w:rsidRDefault="0079352A" w:rsidP="00B9797E">
            <w:pPr>
              <w:autoSpaceDE w:val="0"/>
              <w:autoSpaceDN w:val="0"/>
              <w:adjustRightInd w:val="0"/>
              <w:spacing w:after="120"/>
              <w:rPr>
                <w:rFonts w:ascii="Tahoma" w:hAnsi="Tahoma" w:cs="Tahoma"/>
                <w:sz w:val="22"/>
                <w:szCs w:val="22"/>
              </w:rPr>
            </w:pPr>
            <w:r w:rsidRPr="00156806">
              <w:rPr>
                <w:rFonts w:ascii="Tahoma" w:hAnsi="Tahoma" w:cs="Tahoma"/>
                <w:sz w:val="22"/>
                <w:szCs w:val="22"/>
              </w:rPr>
              <w:t>You should bring the following to court on the day of the hearing:</w:t>
            </w:r>
          </w:p>
          <w:p w14:paraId="476F03C3" w14:textId="77777777" w:rsidR="0079352A" w:rsidRDefault="0079352A" w:rsidP="00B9797E">
            <w:pPr>
              <w:pStyle w:val="ListParagraph"/>
              <w:numPr>
                <w:ilvl w:val="0"/>
                <w:numId w:val="9"/>
              </w:numPr>
              <w:autoSpaceDE w:val="0"/>
              <w:autoSpaceDN w:val="0"/>
              <w:adjustRightInd w:val="0"/>
              <w:spacing w:after="120"/>
              <w:rPr>
                <w:rFonts w:ascii="Tahoma" w:hAnsi="Tahoma" w:cs="Tahoma"/>
                <w:sz w:val="22"/>
                <w:szCs w:val="22"/>
              </w:rPr>
            </w:pPr>
            <w:r w:rsidRPr="00B26EA8">
              <w:rPr>
                <w:rFonts w:ascii="Tahoma" w:hAnsi="Tahoma" w:cs="Tahoma"/>
                <w:sz w:val="22"/>
                <w:szCs w:val="22"/>
              </w:rPr>
              <w:t>The original documents sent to the court in compliance with paragraphs 3 or 4 above.</w:t>
            </w:r>
          </w:p>
          <w:p w14:paraId="08F0282F" w14:textId="77777777" w:rsidR="0079352A" w:rsidRPr="00B26EA8" w:rsidRDefault="0079352A" w:rsidP="00B9797E">
            <w:pPr>
              <w:pStyle w:val="ListParagraph"/>
              <w:autoSpaceDE w:val="0"/>
              <w:autoSpaceDN w:val="0"/>
              <w:adjustRightInd w:val="0"/>
              <w:spacing w:after="120"/>
              <w:rPr>
                <w:rFonts w:ascii="Tahoma" w:hAnsi="Tahoma" w:cs="Tahoma"/>
                <w:sz w:val="22"/>
                <w:szCs w:val="22"/>
              </w:rPr>
            </w:pPr>
          </w:p>
          <w:p w14:paraId="00424C79" w14:textId="77777777" w:rsidR="0079352A" w:rsidRDefault="0079352A" w:rsidP="00B9797E">
            <w:pPr>
              <w:pStyle w:val="ListParagraph"/>
              <w:numPr>
                <w:ilvl w:val="0"/>
                <w:numId w:val="9"/>
              </w:numPr>
              <w:autoSpaceDE w:val="0"/>
              <w:autoSpaceDN w:val="0"/>
              <w:adjustRightInd w:val="0"/>
              <w:spacing w:after="120"/>
              <w:rPr>
                <w:rFonts w:ascii="Tahoma" w:hAnsi="Tahoma" w:cs="Tahoma"/>
                <w:sz w:val="22"/>
                <w:szCs w:val="22"/>
              </w:rPr>
            </w:pPr>
            <w:r w:rsidRPr="00156806">
              <w:rPr>
                <w:rFonts w:ascii="Tahoma" w:hAnsi="Tahoma" w:cs="Tahoma"/>
                <w:sz w:val="22"/>
                <w:szCs w:val="22"/>
              </w:rPr>
              <w:t>Your original witness statements sent to the court in compliance with paragraph 3 or 4 above.</w:t>
            </w:r>
          </w:p>
          <w:p w14:paraId="0A7C76AE" w14:textId="77777777" w:rsidR="0079352A" w:rsidRPr="00B26EA8" w:rsidRDefault="0079352A" w:rsidP="00B9797E">
            <w:pPr>
              <w:pStyle w:val="ListParagraph"/>
              <w:rPr>
                <w:rFonts w:ascii="Tahoma" w:hAnsi="Tahoma" w:cs="Tahoma"/>
                <w:sz w:val="22"/>
                <w:szCs w:val="22"/>
              </w:rPr>
            </w:pPr>
          </w:p>
          <w:p w14:paraId="655A92BF" w14:textId="7F0CA4BE" w:rsidR="0079352A" w:rsidRPr="00B26EA8" w:rsidRDefault="0079352A" w:rsidP="0079352A">
            <w:pPr>
              <w:pStyle w:val="ListParagraph"/>
              <w:numPr>
                <w:ilvl w:val="0"/>
                <w:numId w:val="9"/>
              </w:numPr>
              <w:spacing w:after="60"/>
              <w:rPr>
                <w:rFonts w:ascii="Tahoma" w:hAnsi="Tahoma" w:cs="Tahoma"/>
                <w:sz w:val="22"/>
                <w:szCs w:val="22"/>
              </w:rPr>
            </w:pPr>
            <w:r w:rsidRPr="00B26EA8">
              <w:rPr>
                <w:rFonts w:ascii="Tahoma" w:hAnsi="Tahoma" w:cs="Tahoma"/>
                <w:sz w:val="22"/>
                <w:szCs w:val="22"/>
              </w:rPr>
              <w:t>Any witnesses whose statements you have sent under paragraph 3 or 4.</w:t>
            </w:r>
          </w:p>
        </w:tc>
      </w:tr>
    </w:tbl>
    <w:p w14:paraId="10892638" w14:textId="1810055C" w:rsidR="00CF0442" w:rsidRDefault="00CF0442" w:rsidP="00CF0442">
      <w:pPr>
        <w:autoSpaceDE w:val="0"/>
        <w:autoSpaceDN w:val="0"/>
        <w:adjustRightInd w:val="0"/>
        <w:rPr>
          <w:rFonts w:ascii="Tahoma" w:hAnsi="Tahoma" w:cs="Tahoma"/>
          <w:sz w:val="22"/>
          <w:szCs w:val="22"/>
        </w:rPr>
      </w:pPr>
      <w:r w:rsidRPr="008A7DCB">
        <w:rPr>
          <w:rFonts w:ascii="Tahoma" w:hAnsi="Tahoma" w:cs="Tahoma"/>
          <w:sz w:val="22"/>
          <w:szCs w:val="22"/>
        </w:rPr>
        <w:t>&lt;&lt;cs_{</w:t>
      </w:r>
      <w:r>
        <w:rPr>
          <w:rFonts w:ascii="Tahoma" w:hAnsi="Tahoma" w:cs="Tahoma"/>
          <w:sz w:val="22"/>
          <w:szCs w:val="22"/>
        </w:rPr>
        <w:t>hearingStatement1=null</w:t>
      </w:r>
      <w:r w:rsidRPr="008A7DCB">
        <w:rPr>
          <w:rFonts w:ascii="Tahoma" w:hAnsi="Tahoma" w:cs="Tahoma"/>
          <w:sz w:val="22"/>
          <w:szCs w:val="22"/>
        </w:rPr>
        <w:t>}&gt;&gt;</w:t>
      </w:r>
    </w:p>
    <w:p w14:paraId="788BDA47" w14:textId="77777777" w:rsidR="00CF0442" w:rsidRDefault="00CF0442" w:rsidP="00CF0442">
      <w:pPr>
        <w:autoSpaceDE w:val="0"/>
        <w:autoSpaceDN w:val="0"/>
        <w:adjustRightInd w:val="0"/>
        <w:rPr>
          <w:rFonts w:ascii="Tahoma" w:hAnsi="Tahoma" w:cs="Tahoma"/>
          <w:sz w:val="22"/>
          <w:szCs w:val="22"/>
        </w:rPr>
      </w:pPr>
      <w:r>
        <w:rPr>
          <w:rFonts w:ascii="Tahoma" w:hAnsi="Tahoma" w:cs="Tahoma"/>
          <w:sz w:val="22"/>
          <w:szCs w:val="22"/>
        </w:rPr>
        <w:t>&lt;&lt;else&gt;&gt;</w:t>
      </w:r>
    </w:p>
    <w:p w14:paraId="2841CEE1" w14:textId="77777777" w:rsidR="00CF0442" w:rsidRPr="006153F5" w:rsidRDefault="00CF0442" w:rsidP="00CF0442">
      <w:pPr>
        <w:autoSpaceDE w:val="0"/>
        <w:autoSpaceDN w:val="0"/>
        <w:adjustRightInd w:val="0"/>
        <w:rPr>
          <w:rFonts w:ascii="Tahoma" w:hAnsi="Tahoma" w:cs="Tahoma"/>
          <w:sz w:val="22"/>
          <w:szCs w:val="22"/>
        </w:rPr>
      </w:pPr>
      <w:r>
        <w:rPr>
          <w:rFonts w:ascii="Tahoma" w:hAnsi="Tahoma" w:cs="Tahoma"/>
          <w:sz w:val="22"/>
          <w:szCs w:val="22"/>
        </w:rPr>
        <w:t>&lt;&lt;</w:t>
      </w:r>
      <w:r w:rsidRPr="006153F5">
        <w:rPr>
          <w:rFonts w:ascii="Tahoma" w:hAnsi="Tahoma" w:cs="Tahoma"/>
          <w:sz w:val="22"/>
          <w:szCs w:val="22"/>
        </w:rPr>
        <w:t>$</w:t>
      </w:r>
      <w:r>
        <w:rPr>
          <w:rFonts w:ascii="Tahoma" w:hAnsi="Tahoma" w:cs="Tahoma"/>
          <w:sz w:val="22"/>
          <w:szCs w:val="22"/>
        </w:rPr>
        <w:t>rowNum</w:t>
      </w:r>
      <w:r w:rsidRPr="006153F5">
        <w:rPr>
          <w:rFonts w:ascii="Tahoma" w:hAnsi="Tahoma" w:cs="Tahoma"/>
          <w:sz w:val="22"/>
          <w:szCs w:val="22"/>
        </w:rPr>
        <w:t>={round($</w:t>
      </w:r>
      <w:r>
        <w:rPr>
          <w:rFonts w:ascii="Tahoma" w:hAnsi="Tahoma" w:cs="Tahoma"/>
          <w:sz w:val="22"/>
          <w:szCs w:val="22"/>
        </w:rPr>
        <w:t>rowNum</w:t>
      </w:r>
      <w:r w:rsidRPr="006153F5">
        <w:rPr>
          <w:rFonts w:ascii="Tahoma" w:hAnsi="Tahoma" w:cs="Tahoma"/>
          <w:sz w:val="22"/>
          <w:szCs w:val="22"/>
        </w:rPr>
        <w:t>+1)}</w:t>
      </w:r>
      <w:r>
        <w:rPr>
          <w:rFonts w:ascii="Tahoma" w:hAnsi="Tahoma" w:cs="Tahoma"/>
          <w:sz w:val="22"/>
          <w:szCs w:val="22"/>
        </w:rPr>
        <w:t>&gt;&gt;</w:t>
      </w:r>
    </w:p>
    <w:tbl>
      <w:tblPr>
        <w:tblStyle w:val="TableGrid"/>
        <w:tblW w:w="9781" w:type="dxa"/>
        <w:tblInd w:w="-5" w:type="dxa"/>
        <w:tblLayout w:type="fixed"/>
        <w:tblCellMar>
          <w:left w:w="142" w:type="dxa"/>
        </w:tblCellMar>
        <w:tblLook w:val="04A0" w:firstRow="1" w:lastRow="0" w:firstColumn="1" w:lastColumn="0" w:noHBand="0" w:noVBand="1"/>
      </w:tblPr>
      <w:tblGrid>
        <w:gridCol w:w="709"/>
        <w:gridCol w:w="9072"/>
      </w:tblGrid>
      <w:tr w:rsidR="005708D7" w:rsidRPr="002C4823" w14:paraId="2CE37092" w14:textId="77777777" w:rsidTr="00E83CAB">
        <w:tc>
          <w:tcPr>
            <w:tcW w:w="709" w:type="dxa"/>
          </w:tcPr>
          <w:p w14:paraId="7FAA5597" w14:textId="77777777" w:rsidR="005708D7" w:rsidRPr="002C4823" w:rsidRDefault="005708D7" w:rsidP="00E83CAB">
            <w:pPr>
              <w:autoSpaceDE w:val="0"/>
              <w:autoSpaceDN w:val="0"/>
              <w:adjustRightInd w:val="0"/>
              <w:jc w:val="center"/>
              <w:rPr>
                <w:rFonts w:ascii="Tahoma" w:hAnsi="Tahoma" w:cs="Tahoma"/>
                <w:sz w:val="22"/>
                <w:szCs w:val="22"/>
              </w:rPr>
            </w:pPr>
            <w:r w:rsidRPr="006153F5">
              <w:rPr>
                <w:rFonts w:ascii="Tahoma" w:hAnsi="Tahoma" w:cs="Tahoma"/>
                <w:sz w:val="22"/>
                <w:szCs w:val="22"/>
              </w:rPr>
              <w:t>&lt;&lt;$</w:t>
            </w:r>
            <w:r>
              <w:rPr>
                <w:rFonts w:ascii="Tahoma" w:hAnsi="Tahoma" w:cs="Tahoma"/>
                <w:sz w:val="22"/>
                <w:szCs w:val="22"/>
              </w:rPr>
              <w:t>row</w:t>
            </w:r>
            <w:r>
              <w:rPr>
                <w:rFonts w:ascii="Tahoma" w:hAnsi="Tahoma" w:cs="Tahoma"/>
                <w:sz w:val="22"/>
                <w:szCs w:val="22"/>
              </w:rPr>
              <w:lastRenderedPageBreak/>
              <w:t>Num</w:t>
            </w:r>
            <w:r w:rsidRPr="006153F5">
              <w:rPr>
                <w:rFonts w:ascii="Tahoma" w:hAnsi="Tahoma" w:cs="Tahoma"/>
                <w:sz w:val="22"/>
                <w:szCs w:val="22"/>
              </w:rPr>
              <w:t>&gt;&gt;</w:t>
            </w:r>
          </w:p>
        </w:tc>
        <w:tc>
          <w:tcPr>
            <w:tcW w:w="9072" w:type="dxa"/>
          </w:tcPr>
          <w:p w14:paraId="2A80DE78" w14:textId="62F15C32" w:rsidR="005708D7" w:rsidRPr="002C4823" w:rsidRDefault="005708D7" w:rsidP="005708D7">
            <w:pPr>
              <w:autoSpaceDE w:val="0"/>
              <w:autoSpaceDN w:val="0"/>
              <w:adjustRightInd w:val="0"/>
              <w:spacing w:after="60"/>
              <w:rPr>
                <w:rFonts w:ascii="Tahoma" w:hAnsi="Tahoma" w:cs="Tahoma"/>
                <w:sz w:val="22"/>
                <w:szCs w:val="22"/>
              </w:rPr>
            </w:pPr>
            <w:r>
              <w:rPr>
                <w:rFonts w:ascii="Tahoma" w:hAnsi="Tahoma" w:cs="Tahoma"/>
                <w:sz w:val="22"/>
                <w:szCs w:val="22"/>
              </w:rPr>
              <w:lastRenderedPageBreak/>
              <w:t>&lt;&lt;hearingStatement1&gt;&gt;</w:t>
            </w:r>
          </w:p>
        </w:tc>
      </w:tr>
    </w:tbl>
    <w:p w14:paraId="2C6255C0" w14:textId="77777777" w:rsidR="00CF0442" w:rsidRDefault="00CF0442" w:rsidP="00CF0442">
      <w:pPr>
        <w:autoSpaceDE w:val="0"/>
        <w:autoSpaceDN w:val="0"/>
        <w:adjustRightInd w:val="0"/>
        <w:rPr>
          <w:rFonts w:ascii="Tahoma" w:hAnsi="Tahoma" w:cs="Tahoma"/>
          <w:sz w:val="22"/>
          <w:szCs w:val="22"/>
        </w:rPr>
      </w:pPr>
      <w:r w:rsidRPr="008A7DCB">
        <w:rPr>
          <w:rFonts w:ascii="Tahoma" w:hAnsi="Tahoma" w:cs="Tahoma"/>
          <w:sz w:val="22"/>
          <w:szCs w:val="22"/>
        </w:rPr>
        <w:t>&lt;&lt;es_&gt;&gt;</w:t>
      </w:r>
    </w:p>
    <w:p w14:paraId="3D77DEBA" w14:textId="129E6470" w:rsidR="00E4514A" w:rsidRDefault="00E4514A" w:rsidP="0079352A">
      <w:pPr>
        <w:autoSpaceDE w:val="0"/>
        <w:autoSpaceDN w:val="0"/>
        <w:adjustRightInd w:val="0"/>
        <w:rPr>
          <w:rFonts w:ascii="Tahoma" w:hAnsi="Tahoma" w:cs="Tahoma"/>
          <w:sz w:val="22"/>
          <w:szCs w:val="22"/>
        </w:rPr>
      </w:pPr>
      <w:r w:rsidRPr="008A7DCB">
        <w:rPr>
          <w:rFonts w:ascii="Tahoma" w:hAnsi="Tahoma" w:cs="Tahoma"/>
          <w:sz w:val="22"/>
          <w:szCs w:val="22"/>
        </w:rPr>
        <w:t>&lt;&lt;es_&gt;&gt;</w:t>
      </w:r>
    </w:p>
    <w:p w14:paraId="617FD841" w14:textId="66E8AC0A" w:rsidR="0095751E" w:rsidRPr="006153F5" w:rsidRDefault="0095751E" w:rsidP="0079352A">
      <w:pPr>
        <w:autoSpaceDE w:val="0"/>
        <w:autoSpaceDN w:val="0"/>
        <w:adjustRightInd w:val="0"/>
        <w:rPr>
          <w:rFonts w:ascii="Tahoma" w:hAnsi="Tahoma" w:cs="Tahoma"/>
          <w:sz w:val="22"/>
          <w:szCs w:val="22"/>
        </w:rPr>
      </w:pPr>
      <w:r>
        <w:rPr>
          <w:rFonts w:ascii="Tahoma" w:hAnsi="Tahoma" w:cs="Tahoma"/>
          <w:sz w:val="22"/>
          <w:szCs w:val="22"/>
        </w:rPr>
        <w:t>&lt;&lt;</w:t>
      </w:r>
      <w:r w:rsidRPr="006153F5">
        <w:rPr>
          <w:rFonts w:ascii="Tahoma" w:hAnsi="Tahoma" w:cs="Tahoma"/>
          <w:sz w:val="22"/>
          <w:szCs w:val="22"/>
        </w:rPr>
        <w:t>$</w:t>
      </w:r>
      <w:r>
        <w:rPr>
          <w:rFonts w:ascii="Tahoma" w:hAnsi="Tahoma" w:cs="Tahoma"/>
          <w:sz w:val="22"/>
          <w:szCs w:val="22"/>
        </w:rPr>
        <w:t>rowNum</w:t>
      </w:r>
      <w:r w:rsidRPr="006153F5">
        <w:rPr>
          <w:rFonts w:ascii="Tahoma" w:hAnsi="Tahoma" w:cs="Tahoma"/>
          <w:sz w:val="22"/>
          <w:szCs w:val="22"/>
        </w:rPr>
        <w:t>={round($</w:t>
      </w:r>
      <w:r>
        <w:rPr>
          <w:rFonts w:ascii="Tahoma" w:hAnsi="Tahoma" w:cs="Tahoma"/>
          <w:sz w:val="22"/>
          <w:szCs w:val="22"/>
        </w:rPr>
        <w:t>rowNum</w:t>
      </w:r>
      <w:r w:rsidRPr="006153F5">
        <w:rPr>
          <w:rFonts w:ascii="Tahoma" w:hAnsi="Tahoma" w:cs="Tahoma"/>
          <w:sz w:val="22"/>
          <w:szCs w:val="22"/>
        </w:rPr>
        <w:t>+1)}</w:t>
      </w:r>
      <w:r>
        <w:rPr>
          <w:rFonts w:ascii="Tahoma" w:hAnsi="Tahoma" w:cs="Tahoma"/>
          <w:sz w:val="22"/>
          <w:szCs w:val="22"/>
        </w:rPr>
        <w:t>&gt;&gt;</w:t>
      </w:r>
    </w:p>
    <w:tbl>
      <w:tblPr>
        <w:tblStyle w:val="TableGrid"/>
        <w:tblW w:w="9781" w:type="dxa"/>
        <w:tblInd w:w="-5" w:type="dxa"/>
        <w:tblLayout w:type="fixed"/>
        <w:tblCellMar>
          <w:left w:w="142" w:type="dxa"/>
        </w:tblCellMar>
        <w:tblLook w:val="04A0" w:firstRow="1" w:lastRow="0" w:firstColumn="1" w:lastColumn="0" w:noHBand="0" w:noVBand="1"/>
      </w:tblPr>
      <w:tblGrid>
        <w:gridCol w:w="709"/>
        <w:gridCol w:w="9072"/>
      </w:tblGrid>
      <w:tr w:rsidR="0079352A" w:rsidRPr="00B26EA8" w14:paraId="427D82BA" w14:textId="77777777" w:rsidTr="0079352A">
        <w:tc>
          <w:tcPr>
            <w:tcW w:w="709" w:type="dxa"/>
          </w:tcPr>
          <w:p w14:paraId="1F4BDF2E" w14:textId="71A9B1FB" w:rsidR="0079352A" w:rsidRPr="008A7DCB" w:rsidRDefault="0079352A" w:rsidP="00B9797E">
            <w:pPr>
              <w:jc w:val="center"/>
              <w:rPr>
                <w:rFonts w:ascii="Tahoma" w:hAnsi="Tahoma" w:cs="Tahoma"/>
                <w:sz w:val="22"/>
                <w:szCs w:val="22"/>
              </w:rPr>
            </w:pPr>
            <w:r w:rsidRPr="006153F5">
              <w:rPr>
                <w:rFonts w:ascii="Tahoma" w:hAnsi="Tahoma" w:cs="Tahoma"/>
                <w:sz w:val="22"/>
                <w:szCs w:val="22"/>
              </w:rPr>
              <w:t>&lt;&lt;$</w:t>
            </w:r>
            <w:r>
              <w:rPr>
                <w:rFonts w:ascii="Tahoma" w:hAnsi="Tahoma" w:cs="Tahoma"/>
                <w:sz w:val="22"/>
                <w:szCs w:val="22"/>
              </w:rPr>
              <w:t>rowNum</w:t>
            </w:r>
            <w:r w:rsidRPr="006153F5">
              <w:rPr>
                <w:rFonts w:ascii="Tahoma" w:hAnsi="Tahoma" w:cs="Tahoma"/>
                <w:sz w:val="22"/>
                <w:szCs w:val="22"/>
              </w:rPr>
              <w:t>&gt;&gt;</w:t>
            </w:r>
          </w:p>
        </w:tc>
        <w:tc>
          <w:tcPr>
            <w:tcW w:w="9072" w:type="dxa"/>
          </w:tcPr>
          <w:p w14:paraId="3CBD9AE3" w14:textId="77777777" w:rsidR="0079352A" w:rsidRPr="00B26EA8" w:rsidRDefault="0079352A" w:rsidP="00B9797E">
            <w:pPr>
              <w:autoSpaceDE w:val="0"/>
              <w:autoSpaceDN w:val="0"/>
              <w:adjustRightInd w:val="0"/>
              <w:rPr>
                <w:rFonts w:ascii="Tahoma" w:hAnsi="Tahoma" w:cs="Tahoma"/>
                <w:sz w:val="22"/>
                <w:szCs w:val="22"/>
              </w:rPr>
            </w:pPr>
            <w:r w:rsidRPr="00B26EA8">
              <w:rPr>
                <w:rFonts w:ascii="Tahoma" w:hAnsi="Tahoma" w:cs="Tahoma"/>
                <w:sz w:val="22"/>
                <w:szCs w:val="22"/>
              </w:rPr>
              <w:t xml:space="preserve">Because this </w:t>
            </w:r>
            <w:r>
              <w:rPr>
                <w:rFonts w:ascii="Tahoma" w:hAnsi="Tahoma" w:cs="Tahoma"/>
                <w:sz w:val="22"/>
                <w:szCs w:val="22"/>
              </w:rPr>
              <w:t>order</w:t>
            </w:r>
            <w:r w:rsidRPr="00B26EA8">
              <w:rPr>
                <w:rFonts w:ascii="Tahoma" w:hAnsi="Tahoma" w:cs="Tahoma"/>
                <w:sz w:val="22"/>
                <w:szCs w:val="22"/>
              </w:rPr>
              <w:t xml:space="preserve"> has been made without a hearing, the parties have the right to apply to have the </w:t>
            </w:r>
            <w:r>
              <w:rPr>
                <w:rFonts w:ascii="Tahoma" w:hAnsi="Tahoma" w:cs="Tahoma"/>
                <w:sz w:val="22"/>
                <w:szCs w:val="22"/>
              </w:rPr>
              <w:t>order</w:t>
            </w:r>
            <w:r w:rsidRPr="00B26EA8">
              <w:rPr>
                <w:rFonts w:ascii="Tahoma" w:hAnsi="Tahoma" w:cs="Tahoma"/>
                <w:sz w:val="22"/>
                <w:szCs w:val="22"/>
              </w:rPr>
              <w:t xml:space="preserve"> set aside, varied or stayed. A party making such an application must send or deliver the application to the court (together with any appropriate fee) to arrive within seven days of service of this </w:t>
            </w:r>
            <w:r>
              <w:rPr>
                <w:rFonts w:ascii="Tahoma" w:hAnsi="Tahoma" w:cs="Tahoma"/>
                <w:sz w:val="22"/>
                <w:szCs w:val="22"/>
              </w:rPr>
              <w:t>Order</w:t>
            </w:r>
          </w:p>
          <w:p w14:paraId="50EBD2A0" w14:textId="77777777" w:rsidR="0079352A" w:rsidRPr="00B26EA8" w:rsidRDefault="0079352A" w:rsidP="00B9797E">
            <w:pPr>
              <w:autoSpaceDE w:val="0"/>
              <w:autoSpaceDN w:val="0"/>
              <w:adjustRightInd w:val="0"/>
              <w:rPr>
                <w:rFonts w:ascii="Tahoma" w:hAnsi="Tahoma" w:cs="Tahoma"/>
              </w:rPr>
            </w:pPr>
          </w:p>
          <w:p w14:paraId="01FC2E01" w14:textId="77777777" w:rsidR="0079352A" w:rsidRPr="00B26EA8" w:rsidRDefault="0079352A" w:rsidP="00B9797E">
            <w:pPr>
              <w:spacing w:after="60"/>
              <w:jc w:val="center"/>
              <w:rPr>
                <w:rFonts w:ascii="Tahoma" w:hAnsi="Tahoma" w:cs="Tahoma"/>
                <w:sz w:val="22"/>
                <w:szCs w:val="22"/>
              </w:rPr>
            </w:pPr>
            <w:r w:rsidRPr="00B26EA8">
              <w:rPr>
                <w:rFonts w:ascii="Tahoma" w:hAnsi="Tahoma" w:cs="Tahoma"/>
                <w:b/>
                <w:bCs/>
              </w:rPr>
              <w:t>WARNINGS – PLEASE READ THESE CAREFULLY</w:t>
            </w:r>
          </w:p>
        </w:tc>
      </w:tr>
      <w:tr w:rsidR="0079352A" w:rsidRPr="00B26EA8" w14:paraId="7A28B623" w14:textId="77777777" w:rsidTr="0079352A">
        <w:tblPrEx>
          <w:tblCellMar>
            <w:left w:w="108" w:type="dxa"/>
          </w:tblCellMar>
        </w:tblPrEx>
        <w:tc>
          <w:tcPr>
            <w:tcW w:w="709" w:type="dxa"/>
          </w:tcPr>
          <w:p w14:paraId="7848C1C2" w14:textId="77777777" w:rsidR="0079352A" w:rsidRPr="008A7DCB" w:rsidRDefault="0079352A" w:rsidP="00B9797E">
            <w:pPr>
              <w:autoSpaceDE w:val="0"/>
              <w:autoSpaceDN w:val="0"/>
              <w:adjustRightInd w:val="0"/>
              <w:jc w:val="center"/>
              <w:rPr>
                <w:rFonts w:ascii="Tahoma" w:hAnsi="Tahoma" w:cs="Tahoma"/>
                <w:sz w:val="22"/>
                <w:szCs w:val="22"/>
              </w:rPr>
            </w:pPr>
            <w:r>
              <w:rPr>
                <w:rFonts w:ascii="Tahoma" w:hAnsi="Tahoma" w:cs="Tahoma"/>
                <w:sz w:val="22"/>
                <w:szCs w:val="22"/>
              </w:rPr>
              <w:t>1.</w:t>
            </w:r>
          </w:p>
        </w:tc>
        <w:tc>
          <w:tcPr>
            <w:tcW w:w="9072" w:type="dxa"/>
          </w:tcPr>
          <w:p w14:paraId="1A3E366D" w14:textId="77777777" w:rsidR="0079352A" w:rsidRPr="00B26EA8" w:rsidRDefault="0079352A" w:rsidP="00B9797E">
            <w:pPr>
              <w:autoSpaceDE w:val="0"/>
              <w:autoSpaceDN w:val="0"/>
              <w:adjustRightInd w:val="0"/>
              <w:rPr>
                <w:rFonts w:ascii="Tahoma" w:hAnsi="Tahoma" w:cs="Tahoma"/>
                <w:sz w:val="22"/>
                <w:szCs w:val="22"/>
              </w:rPr>
            </w:pPr>
            <w:r w:rsidRPr="00B26EA8">
              <w:rPr>
                <w:rFonts w:ascii="Tahoma" w:hAnsi="Tahoma" w:cs="Tahoma"/>
                <w:sz w:val="22"/>
                <w:szCs w:val="22"/>
              </w:rPr>
              <w:t xml:space="preserve">Warning: you must comply with the terms imposed upon you by this </w:t>
            </w:r>
            <w:r>
              <w:rPr>
                <w:rFonts w:ascii="Tahoma" w:hAnsi="Tahoma" w:cs="Tahoma"/>
                <w:sz w:val="22"/>
                <w:szCs w:val="22"/>
              </w:rPr>
              <w:t>order</w:t>
            </w:r>
            <w:r w:rsidRPr="00B26EA8">
              <w:rPr>
                <w:rFonts w:ascii="Tahoma" w:hAnsi="Tahoma" w:cs="Tahoma"/>
                <w:sz w:val="22"/>
                <w:szCs w:val="22"/>
              </w:rPr>
              <w:t>:</w:t>
            </w:r>
          </w:p>
          <w:p w14:paraId="5FBAAC51" w14:textId="77777777" w:rsidR="0079352A" w:rsidRPr="00B26EA8" w:rsidRDefault="0079352A" w:rsidP="00B9797E">
            <w:pPr>
              <w:autoSpaceDE w:val="0"/>
              <w:autoSpaceDN w:val="0"/>
              <w:adjustRightInd w:val="0"/>
              <w:rPr>
                <w:rFonts w:ascii="Tahoma" w:hAnsi="Tahoma" w:cs="Tahoma"/>
                <w:sz w:val="22"/>
                <w:szCs w:val="22"/>
              </w:rPr>
            </w:pPr>
            <w:r w:rsidRPr="00B26EA8">
              <w:rPr>
                <w:rFonts w:ascii="Tahoma" w:hAnsi="Tahoma" w:cs="Tahoma"/>
                <w:sz w:val="22"/>
                <w:szCs w:val="22"/>
              </w:rPr>
              <w:t>otherwise your case is liable to be struck out or some other sanction imposed.</w:t>
            </w:r>
          </w:p>
          <w:p w14:paraId="17718C86" w14:textId="77777777" w:rsidR="0079352A" w:rsidRPr="00B26EA8" w:rsidRDefault="0079352A" w:rsidP="00B9797E">
            <w:pPr>
              <w:autoSpaceDE w:val="0"/>
              <w:autoSpaceDN w:val="0"/>
              <w:adjustRightInd w:val="0"/>
              <w:spacing w:after="60"/>
              <w:rPr>
                <w:rFonts w:ascii="Tahoma" w:hAnsi="Tahoma" w:cs="Tahoma"/>
                <w:sz w:val="22"/>
                <w:szCs w:val="22"/>
              </w:rPr>
            </w:pPr>
            <w:r w:rsidRPr="00B26EA8">
              <w:rPr>
                <w:rFonts w:ascii="Tahoma" w:hAnsi="Tahoma" w:cs="Tahoma"/>
                <w:sz w:val="22"/>
                <w:szCs w:val="22"/>
              </w:rPr>
              <w:t>If you cannot comply you are expected to make formal application to the court before any deadline imposed upon you expires.</w:t>
            </w:r>
          </w:p>
        </w:tc>
      </w:tr>
      <w:tr w:rsidR="0079352A" w:rsidRPr="00B26EA8" w14:paraId="3DC0A0CA" w14:textId="77777777" w:rsidTr="0079352A">
        <w:tblPrEx>
          <w:tblCellMar>
            <w:left w:w="108" w:type="dxa"/>
          </w:tblCellMar>
        </w:tblPrEx>
        <w:tc>
          <w:tcPr>
            <w:tcW w:w="709" w:type="dxa"/>
          </w:tcPr>
          <w:p w14:paraId="06E0452B" w14:textId="77777777" w:rsidR="0079352A" w:rsidRPr="008A7DCB" w:rsidRDefault="0079352A" w:rsidP="00B9797E">
            <w:pPr>
              <w:autoSpaceDE w:val="0"/>
              <w:autoSpaceDN w:val="0"/>
              <w:adjustRightInd w:val="0"/>
              <w:jc w:val="center"/>
              <w:rPr>
                <w:rFonts w:ascii="Tahoma" w:hAnsi="Tahoma" w:cs="Tahoma"/>
                <w:sz w:val="22"/>
                <w:szCs w:val="22"/>
              </w:rPr>
            </w:pPr>
            <w:r>
              <w:rPr>
                <w:rFonts w:ascii="Tahoma" w:hAnsi="Tahoma" w:cs="Tahoma"/>
                <w:sz w:val="22"/>
                <w:szCs w:val="22"/>
              </w:rPr>
              <w:t>2.</w:t>
            </w:r>
          </w:p>
        </w:tc>
        <w:tc>
          <w:tcPr>
            <w:tcW w:w="9072" w:type="dxa"/>
          </w:tcPr>
          <w:p w14:paraId="64CA3E30" w14:textId="77777777" w:rsidR="0079352A" w:rsidRPr="00B26EA8" w:rsidRDefault="0079352A" w:rsidP="00B9797E">
            <w:pPr>
              <w:autoSpaceDE w:val="0"/>
              <w:autoSpaceDN w:val="0"/>
              <w:adjustRightInd w:val="0"/>
              <w:spacing w:after="60"/>
              <w:rPr>
                <w:rFonts w:ascii="Tahoma" w:hAnsi="Tahoma" w:cs="Tahoma"/>
                <w:sz w:val="22"/>
                <w:szCs w:val="22"/>
              </w:rPr>
            </w:pPr>
            <w:r w:rsidRPr="00B26EA8">
              <w:rPr>
                <w:rFonts w:ascii="Tahoma" w:hAnsi="Tahoma" w:cs="Tahoma"/>
                <w:b/>
                <w:szCs w:val="24"/>
              </w:rPr>
              <w:t>DEFENCE</w:t>
            </w:r>
            <w:r>
              <w:rPr>
                <w:rFonts w:ascii="Tahoma" w:hAnsi="Tahoma" w:cs="Tahoma"/>
                <w:b/>
                <w:szCs w:val="24"/>
              </w:rPr>
              <w:t xml:space="preserve"> - </w:t>
            </w:r>
            <w:r w:rsidRPr="00B26EA8">
              <w:rPr>
                <w:rFonts w:ascii="Tahoma" w:hAnsi="Tahoma" w:cs="Tahoma"/>
                <w:sz w:val="22"/>
                <w:szCs w:val="22"/>
              </w:rPr>
              <w:t>if you do not mention in your defence something you later rely on, the court may refuse to permit you to use that further information at the hearing.</w:t>
            </w:r>
          </w:p>
        </w:tc>
      </w:tr>
      <w:tr w:rsidR="0079352A" w:rsidRPr="00B26EA8" w14:paraId="38A963F6" w14:textId="77777777" w:rsidTr="0079352A">
        <w:tblPrEx>
          <w:tblCellMar>
            <w:left w:w="108" w:type="dxa"/>
          </w:tblCellMar>
        </w:tblPrEx>
        <w:tc>
          <w:tcPr>
            <w:tcW w:w="709" w:type="dxa"/>
          </w:tcPr>
          <w:p w14:paraId="21E527B2" w14:textId="77777777" w:rsidR="0079352A" w:rsidRPr="008A7DCB" w:rsidRDefault="0079352A" w:rsidP="00B9797E">
            <w:pPr>
              <w:autoSpaceDE w:val="0"/>
              <w:autoSpaceDN w:val="0"/>
              <w:adjustRightInd w:val="0"/>
              <w:jc w:val="center"/>
              <w:rPr>
                <w:rFonts w:ascii="Tahoma" w:hAnsi="Tahoma" w:cs="Tahoma"/>
                <w:sz w:val="22"/>
                <w:szCs w:val="22"/>
              </w:rPr>
            </w:pPr>
            <w:r>
              <w:rPr>
                <w:rFonts w:ascii="Tahoma" w:hAnsi="Tahoma" w:cs="Tahoma"/>
                <w:sz w:val="22"/>
                <w:szCs w:val="22"/>
              </w:rPr>
              <w:t>3.</w:t>
            </w:r>
          </w:p>
        </w:tc>
        <w:tc>
          <w:tcPr>
            <w:tcW w:w="9072" w:type="dxa"/>
          </w:tcPr>
          <w:p w14:paraId="6F30A7FC" w14:textId="77777777" w:rsidR="0079352A" w:rsidRPr="00B26EA8" w:rsidRDefault="0079352A" w:rsidP="00B9797E">
            <w:pPr>
              <w:autoSpaceDE w:val="0"/>
              <w:autoSpaceDN w:val="0"/>
              <w:adjustRightInd w:val="0"/>
              <w:spacing w:after="60"/>
              <w:rPr>
                <w:rFonts w:ascii="Tahoma" w:hAnsi="Tahoma" w:cs="Tahoma"/>
                <w:sz w:val="22"/>
                <w:szCs w:val="22"/>
              </w:rPr>
            </w:pPr>
            <w:r w:rsidRPr="00B26EA8">
              <w:rPr>
                <w:rFonts w:ascii="Tahoma" w:hAnsi="Tahoma" w:cs="Tahoma"/>
                <w:b/>
                <w:szCs w:val="24"/>
              </w:rPr>
              <w:t>EXPERTS</w:t>
            </w:r>
            <w:r>
              <w:rPr>
                <w:rFonts w:ascii="Tahoma" w:hAnsi="Tahoma" w:cs="Tahoma"/>
                <w:b/>
                <w:szCs w:val="24"/>
              </w:rPr>
              <w:t xml:space="preserve"> - </w:t>
            </w:r>
            <w:r w:rsidRPr="00B26EA8">
              <w:rPr>
                <w:rFonts w:ascii="Tahoma" w:hAnsi="Tahoma" w:cs="Tahoma"/>
                <w:sz w:val="22"/>
                <w:szCs w:val="22"/>
              </w:rPr>
              <w:t xml:space="preserve">No party may rely at the hearing on any report from an expert unless permission has been granted by the court beforehand. Anyone wishing to rely on an expert must write to the court immediately on receipt of this </w:t>
            </w:r>
            <w:r>
              <w:rPr>
                <w:rFonts w:ascii="Tahoma" w:hAnsi="Tahoma" w:cs="Tahoma"/>
                <w:sz w:val="22"/>
                <w:szCs w:val="22"/>
              </w:rPr>
              <w:t>Order</w:t>
            </w:r>
            <w:r w:rsidRPr="00B26EA8">
              <w:rPr>
                <w:rFonts w:ascii="Tahoma" w:hAnsi="Tahoma" w:cs="Tahoma"/>
                <w:sz w:val="22"/>
                <w:szCs w:val="22"/>
              </w:rPr>
              <w:t xml:space="preserve"> and seek permission, giving an explanation why the assistance of an expert is necessary</w:t>
            </w:r>
          </w:p>
        </w:tc>
      </w:tr>
      <w:tr w:rsidR="0079352A" w:rsidRPr="00B26EA8" w14:paraId="2B9BB20B" w14:textId="77777777" w:rsidTr="0079352A">
        <w:tblPrEx>
          <w:tblCellMar>
            <w:left w:w="108" w:type="dxa"/>
          </w:tblCellMar>
        </w:tblPrEx>
        <w:tc>
          <w:tcPr>
            <w:tcW w:w="709" w:type="dxa"/>
          </w:tcPr>
          <w:p w14:paraId="556CA01E" w14:textId="77777777" w:rsidR="0079352A" w:rsidRPr="008A7DCB" w:rsidRDefault="0079352A" w:rsidP="00B9797E">
            <w:pPr>
              <w:autoSpaceDE w:val="0"/>
              <w:autoSpaceDN w:val="0"/>
              <w:adjustRightInd w:val="0"/>
              <w:jc w:val="center"/>
              <w:rPr>
                <w:rFonts w:ascii="Tahoma" w:hAnsi="Tahoma" w:cs="Tahoma"/>
                <w:sz w:val="22"/>
                <w:szCs w:val="22"/>
              </w:rPr>
            </w:pPr>
            <w:r>
              <w:rPr>
                <w:rFonts w:ascii="Tahoma" w:hAnsi="Tahoma" w:cs="Tahoma"/>
                <w:sz w:val="22"/>
                <w:szCs w:val="22"/>
              </w:rPr>
              <w:t>4.</w:t>
            </w:r>
          </w:p>
        </w:tc>
        <w:tc>
          <w:tcPr>
            <w:tcW w:w="9072" w:type="dxa"/>
          </w:tcPr>
          <w:p w14:paraId="4347913D" w14:textId="77777777" w:rsidR="0079352A" w:rsidRPr="00B26EA8" w:rsidRDefault="0079352A" w:rsidP="00B9797E">
            <w:pPr>
              <w:autoSpaceDE w:val="0"/>
              <w:autoSpaceDN w:val="0"/>
              <w:adjustRightInd w:val="0"/>
              <w:spacing w:after="60"/>
              <w:rPr>
                <w:rFonts w:ascii="Tahoma" w:hAnsi="Tahoma" w:cs="Tahoma"/>
                <w:sz w:val="22"/>
                <w:szCs w:val="22"/>
              </w:rPr>
            </w:pPr>
            <w:r w:rsidRPr="00B26EA8">
              <w:rPr>
                <w:rFonts w:ascii="Tahoma" w:hAnsi="Tahoma" w:cs="Tahoma"/>
                <w:b/>
                <w:szCs w:val="24"/>
              </w:rPr>
              <w:t xml:space="preserve">DOCUMENTS - </w:t>
            </w:r>
            <w:r w:rsidRPr="00B26EA8">
              <w:rPr>
                <w:rFonts w:ascii="Tahoma" w:hAnsi="Tahoma" w:cs="Tahoma"/>
                <w:sz w:val="22"/>
                <w:szCs w:val="22"/>
              </w:rPr>
              <w:t xml:space="preserve">The judge may refuse to consider a document or take it into account if a copy of it has not been sent to all other parties as required by this </w:t>
            </w:r>
            <w:r>
              <w:rPr>
                <w:rFonts w:ascii="Tahoma" w:hAnsi="Tahoma" w:cs="Tahoma"/>
                <w:sz w:val="22"/>
                <w:szCs w:val="22"/>
              </w:rPr>
              <w:t>Order</w:t>
            </w:r>
            <w:r w:rsidRPr="00B26EA8">
              <w:rPr>
                <w:rFonts w:ascii="Tahoma" w:hAnsi="Tahoma" w:cs="Tahoma"/>
                <w:sz w:val="22"/>
                <w:szCs w:val="22"/>
              </w:rPr>
              <w:t>.</w:t>
            </w:r>
          </w:p>
        </w:tc>
      </w:tr>
      <w:tr w:rsidR="0079352A" w:rsidRPr="00B26EA8" w14:paraId="6543CF9F" w14:textId="77777777" w:rsidTr="0079352A">
        <w:tblPrEx>
          <w:tblCellMar>
            <w:left w:w="108" w:type="dxa"/>
          </w:tblCellMar>
        </w:tblPrEx>
        <w:tc>
          <w:tcPr>
            <w:tcW w:w="709" w:type="dxa"/>
          </w:tcPr>
          <w:p w14:paraId="0F0A2485" w14:textId="77777777" w:rsidR="0079352A" w:rsidRPr="008A7DCB" w:rsidRDefault="0079352A" w:rsidP="00B9797E">
            <w:pPr>
              <w:autoSpaceDE w:val="0"/>
              <w:autoSpaceDN w:val="0"/>
              <w:adjustRightInd w:val="0"/>
              <w:jc w:val="center"/>
              <w:rPr>
                <w:rFonts w:ascii="Tahoma" w:hAnsi="Tahoma" w:cs="Tahoma"/>
                <w:sz w:val="22"/>
                <w:szCs w:val="22"/>
              </w:rPr>
            </w:pPr>
            <w:r>
              <w:rPr>
                <w:rFonts w:ascii="Tahoma" w:hAnsi="Tahoma" w:cs="Tahoma"/>
                <w:sz w:val="22"/>
                <w:szCs w:val="22"/>
              </w:rPr>
              <w:t>5.</w:t>
            </w:r>
          </w:p>
        </w:tc>
        <w:tc>
          <w:tcPr>
            <w:tcW w:w="9072" w:type="dxa"/>
          </w:tcPr>
          <w:p w14:paraId="1327B199" w14:textId="77777777" w:rsidR="0079352A" w:rsidRPr="00B26EA8" w:rsidRDefault="0079352A" w:rsidP="00B9797E">
            <w:pPr>
              <w:autoSpaceDE w:val="0"/>
              <w:autoSpaceDN w:val="0"/>
              <w:adjustRightInd w:val="0"/>
              <w:rPr>
                <w:rFonts w:ascii="Tahoma" w:hAnsi="Tahoma" w:cs="Tahoma"/>
                <w:sz w:val="22"/>
                <w:szCs w:val="22"/>
              </w:rPr>
            </w:pPr>
            <w:r w:rsidRPr="00B26EA8">
              <w:rPr>
                <w:rFonts w:ascii="Tahoma" w:hAnsi="Tahoma" w:cs="Tahoma"/>
                <w:b/>
                <w:szCs w:val="24"/>
              </w:rPr>
              <w:t>WITNESS STATEMENTS -</w:t>
            </w:r>
            <w:r w:rsidRPr="00B26EA8">
              <w:rPr>
                <w:rFonts w:ascii="Tahoma" w:hAnsi="Tahoma" w:cs="Tahoma"/>
                <w:sz w:val="22"/>
                <w:szCs w:val="22"/>
              </w:rPr>
              <w:t xml:space="preserve"> The judge may refuse to hear the evidence or consider any statement of any witness whose statement has not been prepared and copied to all other parties and the court in accordance with the paragraphs above. “Written statements” are statements of the evidence which a party (and/or any witnesses on their behalf) wishes to give at the hearing. It is expected that at the hearing the party or witness will confirm the statement is true but not add any more information to what is in the statement. </w:t>
            </w:r>
          </w:p>
          <w:p w14:paraId="74D505A8" w14:textId="77777777" w:rsidR="0079352A" w:rsidRDefault="0079352A" w:rsidP="00B9797E">
            <w:pPr>
              <w:autoSpaceDE w:val="0"/>
              <w:autoSpaceDN w:val="0"/>
              <w:adjustRightInd w:val="0"/>
              <w:rPr>
                <w:rFonts w:ascii="Tahoma" w:hAnsi="Tahoma" w:cs="Tahoma"/>
                <w:sz w:val="22"/>
                <w:szCs w:val="22"/>
              </w:rPr>
            </w:pPr>
          </w:p>
          <w:p w14:paraId="2B46FE63" w14:textId="77777777" w:rsidR="0079352A" w:rsidRPr="00994FA7" w:rsidRDefault="0079352A" w:rsidP="00B9797E">
            <w:pPr>
              <w:autoSpaceDE w:val="0"/>
              <w:autoSpaceDN w:val="0"/>
              <w:adjustRightInd w:val="0"/>
              <w:rPr>
                <w:rFonts w:ascii="Tahoma" w:hAnsi="Tahoma" w:cs="Tahoma"/>
                <w:sz w:val="22"/>
                <w:szCs w:val="22"/>
              </w:rPr>
            </w:pPr>
            <w:r w:rsidRPr="00994FA7">
              <w:rPr>
                <w:rFonts w:ascii="Tahoma" w:hAnsi="Tahoma" w:cs="Tahoma"/>
                <w:sz w:val="22"/>
                <w:szCs w:val="22"/>
              </w:rPr>
              <w:t>The following points should be noted:</w:t>
            </w:r>
          </w:p>
          <w:p w14:paraId="5D99D549" w14:textId="77777777" w:rsidR="0079352A" w:rsidRPr="00994FA7" w:rsidRDefault="0079352A" w:rsidP="00B9797E">
            <w:pPr>
              <w:autoSpaceDE w:val="0"/>
              <w:autoSpaceDN w:val="0"/>
              <w:adjustRightInd w:val="0"/>
              <w:rPr>
                <w:rFonts w:ascii="Tahoma" w:hAnsi="Tahoma" w:cs="Tahoma"/>
                <w:sz w:val="22"/>
                <w:szCs w:val="22"/>
              </w:rPr>
            </w:pPr>
          </w:p>
          <w:p w14:paraId="719829A2" w14:textId="77777777" w:rsidR="0079352A" w:rsidRPr="00994FA7" w:rsidRDefault="0079352A" w:rsidP="00B9797E">
            <w:pPr>
              <w:pStyle w:val="ListParagraph"/>
              <w:numPr>
                <w:ilvl w:val="0"/>
                <w:numId w:val="19"/>
              </w:numPr>
              <w:autoSpaceDE w:val="0"/>
              <w:autoSpaceDN w:val="0"/>
              <w:adjustRightInd w:val="0"/>
              <w:rPr>
                <w:rFonts w:ascii="Tahoma" w:hAnsi="Tahoma" w:cs="Tahoma"/>
                <w:sz w:val="22"/>
                <w:szCs w:val="22"/>
              </w:rPr>
            </w:pPr>
            <w:r w:rsidRPr="00994FA7">
              <w:rPr>
                <w:rFonts w:ascii="Tahoma" w:hAnsi="Tahoma" w:cs="Tahoma"/>
                <w:sz w:val="22"/>
                <w:szCs w:val="22"/>
              </w:rPr>
              <w:t>The statement must have the court case number at the top</w:t>
            </w:r>
          </w:p>
          <w:p w14:paraId="75821D11" w14:textId="77777777" w:rsidR="0079352A" w:rsidRPr="00994FA7" w:rsidRDefault="0079352A" w:rsidP="00B9797E">
            <w:pPr>
              <w:autoSpaceDE w:val="0"/>
              <w:autoSpaceDN w:val="0"/>
              <w:adjustRightInd w:val="0"/>
              <w:rPr>
                <w:rFonts w:ascii="Tahoma" w:hAnsi="Tahoma" w:cs="Tahoma"/>
                <w:sz w:val="22"/>
                <w:szCs w:val="22"/>
              </w:rPr>
            </w:pPr>
          </w:p>
          <w:p w14:paraId="1BA200B3" w14:textId="77777777" w:rsidR="0079352A" w:rsidRPr="00994FA7" w:rsidRDefault="0079352A" w:rsidP="00B9797E">
            <w:pPr>
              <w:pStyle w:val="ListParagraph"/>
              <w:numPr>
                <w:ilvl w:val="0"/>
                <w:numId w:val="19"/>
              </w:numPr>
              <w:autoSpaceDE w:val="0"/>
              <w:autoSpaceDN w:val="0"/>
              <w:adjustRightInd w:val="0"/>
              <w:rPr>
                <w:rFonts w:ascii="Tahoma" w:hAnsi="Tahoma" w:cs="Tahoma"/>
                <w:sz w:val="22"/>
                <w:szCs w:val="22"/>
              </w:rPr>
            </w:pPr>
            <w:r w:rsidRPr="00994FA7">
              <w:rPr>
                <w:rFonts w:ascii="Tahoma" w:hAnsi="Tahoma" w:cs="Tahoma"/>
                <w:sz w:val="22"/>
                <w:szCs w:val="22"/>
              </w:rPr>
              <w:t>Must start with the person’s name and address</w:t>
            </w:r>
          </w:p>
          <w:p w14:paraId="31019FAE" w14:textId="77777777" w:rsidR="0079352A" w:rsidRPr="00994FA7" w:rsidRDefault="0079352A" w:rsidP="00B9797E">
            <w:pPr>
              <w:autoSpaceDE w:val="0"/>
              <w:autoSpaceDN w:val="0"/>
              <w:adjustRightInd w:val="0"/>
              <w:rPr>
                <w:rFonts w:ascii="Tahoma" w:hAnsi="Tahoma" w:cs="Tahoma"/>
                <w:sz w:val="22"/>
                <w:szCs w:val="22"/>
              </w:rPr>
            </w:pPr>
          </w:p>
          <w:p w14:paraId="2657A915" w14:textId="77777777" w:rsidR="0079352A" w:rsidRPr="00994FA7" w:rsidRDefault="0079352A" w:rsidP="00B9797E">
            <w:pPr>
              <w:pStyle w:val="ListParagraph"/>
              <w:numPr>
                <w:ilvl w:val="0"/>
                <w:numId w:val="19"/>
              </w:numPr>
              <w:autoSpaceDE w:val="0"/>
              <w:autoSpaceDN w:val="0"/>
              <w:adjustRightInd w:val="0"/>
              <w:rPr>
                <w:rFonts w:ascii="Tahoma" w:hAnsi="Tahoma" w:cs="Tahoma"/>
                <w:sz w:val="22"/>
                <w:szCs w:val="22"/>
              </w:rPr>
            </w:pPr>
            <w:r w:rsidRPr="00994FA7">
              <w:rPr>
                <w:rFonts w:ascii="Tahoma" w:hAnsi="Tahoma" w:cs="Tahoma"/>
                <w:sz w:val="22"/>
                <w:szCs w:val="22"/>
              </w:rPr>
              <w:t>Must finish with the words “I make this statement believing the contents to be true and knowing that it may be placed before the court”, the date of the statement and the person’s signature.</w:t>
            </w:r>
          </w:p>
          <w:p w14:paraId="0BFE606D" w14:textId="77777777" w:rsidR="0079352A" w:rsidRPr="00994FA7" w:rsidRDefault="0079352A" w:rsidP="00B9797E">
            <w:pPr>
              <w:autoSpaceDE w:val="0"/>
              <w:autoSpaceDN w:val="0"/>
              <w:adjustRightInd w:val="0"/>
              <w:rPr>
                <w:rFonts w:ascii="Tahoma" w:hAnsi="Tahoma" w:cs="Tahoma"/>
                <w:sz w:val="22"/>
                <w:szCs w:val="22"/>
              </w:rPr>
            </w:pPr>
          </w:p>
          <w:p w14:paraId="38C5E840" w14:textId="77777777" w:rsidR="0079352A" w:rsidRPr="00994FA7" w:rsidRDefault="0079352A" w:rsidP="00B9797E">
            <w:pPr>
              <w:pStyle w:val="ListParagraph"/>
              <w:numPr>
                <w:ilvl w:val="0"/>
                <w:numId w:val="19"/>
              </w:numPr>
              <w:autoSpaceDE w:val="0"/>
              <w:autoSpaceDN w:val="0"/>
              <w:adjustRightInd w:val="0"/>
              <w:rPr>
                <w:rFonts w:ascii="Tahoma" w:hAnsi="Tahoma" w:cs="Tahoma"/>
                <w:sz w:val="22"/>
                <w:szCs w:val="22"/>
              </w:rPr>
            </w:pPr>
            <w:r w:rsidRPr="00994FA7">
              <w:rPr>
                <w:rFonts w:ascii="Tahoma" w:hAnsi="Tahoma" w:cs="Tahoma"/>
                <w:sz w:val="22"/>
                <w:szCs w:val="22"/>
              </w:rPr>
              <w:t>It must contain numbered paragraphs and should be typed and double spaced. If</w:t>
            </w:r>
            <w:r>
              <w:rPr>
                <w:rFonts w:ascii="Tahoma" w:hAnsi="Tahoma" w:cs="Tahoma"/>
                <w:sz w:val="22"/>
                <w:szCs w:val="22"/>
              </w:rPr>
              <w:t xml:space="preserve"> </w:t>
            </w:r>
            <w:r w:rsidRPr="00994FA7">
              <w:rPr>
                <w:rFonts w:ascii="Tahoma" w:hAnsi="Tahoma" w:cs="Tahoma"/>
                <w:sz w:val="22"/>
                <w:szCs w:val="22"/>
              </w:rPr>
              <w:t>not typed, it must be written clearly in block capitals or printed.</w:t>
            </w:r>
          </w:p>
          <w:p w14:paraId="1B6BB100" w14:textId="77777777" w:rsidR="0079352A" w:rsidRPr="00994FA7" w:rsidRDefault="0079352A" w:rsidP="00B9797E">
            <w:pPr>
              <w:autoSpaceDE w:val="0"/>
              <w:autoSpaceDN w:val="0"/>
              <w:adjustRightInd w:val="0"/>
              <w:rPr>
                <w:rFonts w:ascii="Tahoma" w:hAnsi="Tahoma" w:cs="Tahoma"/>
                <w:sz w:val="22"/>
                <w:szCs w:val="22"/>
              </w:rPr>
            </w:pPr>
          </w:p>
          <w:p w14:paraId="0D7206FF" w14:textId="77777777" w:rsidR="0079352A" w:rsidRPr="00994FA7" w:rsidRDefault="0079352A" w:rsidP="00B9797E">
            <w:pPr>
              <w:pStyle w:val="ListParagraph"/>
              <w:numPr>
                <w:ilvl w:val="0"/>
                <w:numId w:val="19"/>
              </w:numPr>
              <w:autoSpaceDE w:val="0"/>
              <w:autoSpaceDN w:val="0"/>
              <w:adjustRightInd w:val="0"/>
              <w:rPr>
                <w:rFonts w:ascii="Tahoma" w:hAnsi="Tahoma" w:cs="Tahoma"/>
                <w:sz w:val="22"/>
                <w:szCs w:val="22"/>
              </w:rPr>
            </w:pPr>
            <w:r w:rsidRPr="00994FA7">
              <w:rPr>
                <w:rFonts w:ascii="Tahoma" w:hAnsi="Tahoma" w:cs="Tahoma"/>
                <w:sz w:val="22"/>
                <w:szCs w:val="22"/>
              </w:rPr>
              <w:t>The original statement must be sent to the court (“filed”)</w:t>
            </w:r>
          </w:p>
          <w:p w14:paraId="6A832EBD" w14:textId="77777777" w:rsidR="0079352A" w:rsidRPr="00994FA7" w:rsidRDefault="0079352A" w:rsidP="00B9797E">
            <w:pPr>
              <w:autoSpaceDE w:val="0"/>
              <w:autoSpaceDN w:val="0"/>
              <w:adjustRightInd w:val="0"/>
              <w:rPr>
                <w:rFonts w:ascii="Tahoma" w:hAnsi="Tahoma" w:cs="Tahoma"/>
                <w:sz w:val="22"/>
                <w:szCs w:val="22"/>
              </w:rPr>
            </w:pPr>
          </w:p>
          <w:p w14:paraId="45A4FB27" w14:textId="77777777" w:rsidR="0079352A" w:rsidRPr="00B26EA8" w:rsidRDefault="0079352A" w:rsidP="00B9797E">
            <w:pPr>
              <w:pStyle w:val="ListParagraph"/>
              <w:numPr>
                <w:ilvl w:val="0"/>
                <w:numId w:val="19"/>
              </w:numPr>
              <w:autoSpaceDE w:val="0"/>
              <w:autoSpaceDN w:val="0"/>
              <w:adjustRightInd w:val="0"/>
              <w:spacing w:after="60"/>
              <w:rPr>
                <w:rFonts w:ascii="Tahoma" w:hAnsi="Tahoma" w:cs="Tahoma"/>
                <w:sz w:val="22"/>
                <w:szCs w:val="22"/>
              </w:rPr>
            </w:pPr>
            <w:r w:rsidRPr="00994FA7">
              <w:rPr>
                <w:rFonts w:ascii="Tahoma" w:hAnsi="Tahoma" w:cs="Tahoma"/>
                <w:sz w:val="22"/>
                <w:szCs w:val="22"/>
              </w:rPr>
              <w:t>Copies must be sent (“served”) to the other side</w:t>
            </w:r>
          </w:p>
        </w:tc>
      </w:tr>
    </w:tbl>
    <w:p w14:paraId="15AFE655" w14:textId="18240BD8" w:rsidR="0079352A" w:rsidRDefault="0079352A" w:rsidP="00994FA7">
      <w:pPr>
        <w:autoSpaceDE w:val="0"/>
        <w:autoSpaceDN w:val="0"/>
        <w:adjustRightInd w:val="0"/>
        <w:rPr>
          <w:rFonts w:ascii="Tahoma" w:hAnsi="Tahoma" w:cs="Tahoma"/>
          <w:sz w:val="22"/>
          <w:szCs w:val="22"/>
        </w:rPr>
      </w:pPr>
    </w:p>
    <w:p w14:paraId="22E593BD" w14:textId="226DB4D3" w:rsidR="00091E18" w:rsidRPr="006A0122" w:rsidRDefault="00091E18" w:rsidP="00091E18">
      <w:pPr>
        <w:autoSpaceDE w:val="0"/>
        <w:autoSpaceDN w:val="0"/>
        <w:adjustRightInd w:val="0"/>
        <w:rPr>
          <w:rFonts w:ascii="Tahoma" w:hAnsi="Tahoma" w:cs="Tahoma"/>
          <w:sz w:val="20"/>
        </w:rPr>
      </w:pPr>
      <w:r w:rsidRPr="006A0122">
        <w:rPr>
          <w:rFonts w:ascii="Tahoma" w:hAnsi="Tahoma" w:cs="Tahoma"/>
          <w:sz w:val="20"/>
        </w:rPr>
        <w:t>&lt;&lt;cs_{display</w:t>
      </w:r>
      <w:r>
        <w:rPr>
          <w:rFonts w:ascii="Tahoma" w:hAnsi="Tahoma" w:cs="Tahoma"/>
          <w:sz w:val="20"/>
        </w:rPr>
        <w:t>Comments</w:t>
      </w:r>
      <w:r w:rsidRPr="006A0122">
        <w:rPr>
          <w:rFonts w:ascii="Tahoma" w:hAnsi="Tahoma" w:cs="Tahoma"/>
          <w:sz w:val="20"/>
        </w:rPr>
        <w:t>}&gt;&gt;</w:t>
      </w:r>
    </w:p>
    <w:p w14:paraId="1D3E6D7A" w14:textId="77777777" w:rsidR="009B6DB4" w:rsidRPr="00363039" w:rsidRDefault="009B6DB4" w:rsidP="00D765AC">
      <w:pPr>
        <w:rPr>
          <w:rFonts w:ascii="Tahoma" w:hAnsi="Tahoma" w:cs="Tahoma"/>
          <w:sz w:val="20"/>
        </w:rPr>
      </w:pPr>
    </w:p>
    <w:p w14:paraId="1F35404F" w14:textId="2E197B4D" w:rsidR="00D765AC" w:rsidRPr="00363039" w:rsidRDefault="00D765AC" w:rsidP="00994FA7">
      <w:pPr>
        <w:autoSpaceDE w:val="0"/>
        <w:autoSpaceDN w:val="0"/>
        <w:adjustRightInd w:val="0"/>
        <w:rPr>
          <w:rFonts w:ascii="Tahoma" w:hAnsi="Tahoma" w:cs="Tahoma"/>
          <w:sz w:val="20"/>
        </w:rPr>
      </w:pPr>
      <w:r w:rsidRPr="00363039">
        <w:rPr>
          <w:rFonts w:ascii="Tahoma" w:hAnsi="Tahoma" w:cs="Tahoma"/>
          <w:sz w:val="20"/>
        </w:rPr>
        <w:t>Note: Conditional section – Cloud version</w:t>
      </w:r>
    </w:p>
    <w:p w14:paraId="42BB6E91" w14:textId="77777777" w:rsidR="00363039" w:rsidRPr="00363039" w:rsidRDefault="00363039" w:rsidP="00363039">
      <w:pPr>
        <w:rPr>
          <w:rFonts w:ascii="Tahoma" w:hAnsi="Tahoma" w:cs="Tahoma"/>
          <w:sz w:val="20"/>
        </w:rPr>
      </w:pPr>
    </w:p>
    <w:p w14:paraId="6F137D9E" w14:textId="328793E7" w:rsidR="00363039" w:rsidRPr="00363039" w:rsidRDefault="00363039" w:rsidP="00363039">
      <w:pPr>
        <w:rPr>
          <w:rFonts w:ascii="Tahoma" w:hAnsi="Tahoma" w:cs="Tahoma"/>
          <w:sz w:val="20"/>
        </w:rPr>
      </w:pPr>
      <w:r w:rsidRPr="00363039">
        <w:rPr>
          <w:rFonts w:ascii="Tahoma" w:hAnsi="Tahoma" w:cs="Tahoma"/>
          <w:sz w:val="20"/>
        </w:rPr>
        <w:t>UI syntax manually defined within template and surfaced by Expert UI (input of fields by HMCTS or professional users)</w:t>
      </w:r>
    </w:p>
    <w:p w14:paraId="450E6B74" w14:textId="77777777" w:rsidR="00363039" w:rsidRPr="00363039" w:rsidRDefault="00363039" w:rsidP="00363039">
      <w:pPr>
        <w:rPr>
          <w:rFonts w:ascii="Tahoma" w:hAnsi="Tahoma" w:cs="Tahoma"/>
          <w:sz w:val="20"/>
        </w:rPr>
      </w:pPr>
    </w:p>
    <w:p w14:paraId="7ECB2C0C" w14:textId="16542602" w:rsidR="00363039" w:rsidRPr="006C423F" w:rsidRDefault="00363039" w:rsidP="00363039">
      <w:pPr>
        <w:rPr>
          <w:rFonts w:ascii="Tahoma" w:hAnsi="Tahoma" w:cs="Tahoma"/>
          <w:sz w:val="20"/>
          <w:u w:val="single"/>
        </w:rPr>
      </w:pPr>
      <w:r w:rsidRPr="006C423F">
        <w:rPr>
          <w:rFonts w:ascii="Tahoma" w:hAnsi="Tahoma" w:cs="Tahoma"/>
          <w:sz w:val="20"/>
          <w:u w:val="single"/>
        </w:rPr>
        <w:t>Input fields as follows:</w:t>
      </w:r>
    </w:p>
    <w:p w14:paraId="3542E07C" w14:textId="61AAD301" w:rsidR="002A6E2E" w:rsidRDefault="002A6E2E" w:rsidP="00363039">
      <w:pPr>
        <w:rPr>
          <w:rFonts w:ascii="Tahoma" w:hAnsi="Tahoma" w:cs="Tahoma"/>
          <w:sz w:val="20"/>
        </w:rPr>
      </w:pPr>
    </w:p>
    <w:p w14:paraId="716DC505" w14:textId="7E7F7AAE" w:rsidR="002A6E2E" w:rsidRDefault="002A6E2E" w:rsidP="00363039">
      <w:pPr>
        <w:rPr>
          <w:rFonts w:ascii="Tahoma" w:hAnsi="Tahoma" w:cs="Tahoma"/>
          <w:sz w:val="20"/>
        </w:rPr>
      </w:pPr>
      <w:r>
        <w:rPr>
          <w:rFonts w:ascii="Tahoma" w:hAnsi="Tahoma" w:cs="Tahoma"/>
          <w:sz w:val="20"/>
        </w:rPr>
        <w:t xml:space="preserve">Input control &gt; </w:t>
      </w:r>
      <w:r w:rsidR="00A45605">
        <w:rPr>
          <w:rFonts w:ascii="Tahoma" w:hAnsi="Tahoma" w:cs="Tahoma"/>
          <w:sz w:val="20"/>
        </w:rPr>
        <w:t xml:space="preserve">input </w:t>
      </w:r>
      <w:r>
        <w:rPr>
          <w:rFonts w:ascii="Tahoma" w:hAnsi="Tahoma" w:cs="Tahoma"/>
          <w:sz w:val="20"/>
        </w:rPr>
        <w:t xml:space="preserve">label &gt; </w:t>
      </w:r>
      <w:r w:rsidR="00A45605">
        <w:rPr>
          <w:rFonts w:ascii="Tahoma" w:hAnsi="Tahoma" w:cs="Tahoma"/>
          <w:sz w:val="20"/>
        </w:rPr>
        <w:t xml:space="preserve">input </w:t>
      </w:r>
      <w:r>
        <w:rPr>
          <w:rFonts w:ascii="Tahoma" w:hAnsi="Tahoma" w:cs="Tahoma"/>
          <w:sz w:val="20"/>
        </w:rPr>
        <w:t>field</w:t>
      </w:r>
    </w:p>
    <w:p w14:paraId="457DE5C0" w14:textId="09E3C6B4" w:rsidR="00363039" w:rsidRDefault="00363039" w:rsidP="00363039">
      <w:pPr>
        <w:rPr>
          <w:rFonts w:ascii="Tahoma" w:hAnsi="Tahoma" w:cs="Tahoma"/>
          <w:sz w:val="20"/>
        </w:rPr>
      </w:pPr>
    </w:p>
    <w:p w14:paraId="024A939A" w14:textId="4DB9D1A0" w:rsidR="00363039" w:rsidRPr="00D42D40" w:rsidRDefault="002A6E2E" w:rsidP="00D42D40">
      <w:pPr>
        <w:pStyle w:val="ListParagraph"/>
        <w:numPr>
          <w:ilvl w:val="0"/>
          <w:numId w:val="20"/>
        </w:numPr>
        <w:rPr>
          <w:rFonts w:ascii="Tahoma" w:hAnsi="Tahoma" w:cs="Tahoma"/>
          <w:sz w:val="20"/>
        </w:rPr>
      </w:pPr>
      <w:r>
        <w:rPr>
          <w:rFonts w:ascii="Tahoma" w:hAnsi="Tahoma" w:cs="Tahoma"/>
          <w:sz w:val="20"/>
        </w:rPr>
        <w:t xml:space="preserve">Date picker &gt; Select </w:t>
      </w:r>
      <w:r w:rsidR="0083662C">
        <w:rPr>
          <w:rFonts w:ascii="Tahoma" w:hAnsi="Tahoma" w:cs="Tahoma"/>
          <w:sz w:val="20"/>
        </w:rPr>
        <w:t xml:space="preserve">the </w:t>
      </w:r>
      <w:r w:rsidR="00B46719">
        <w:rPr>
          <w:rFonts w:ascii="Tahoma" w:hAnsi="Tahoma" w:cs="Tahoma"/>
          <w:sz w:val="20"/>
        </w:rPr>
        <w:t>order</w:t>
      </w:r>
      <w:r w:rsidR="0083662C">
        <w:rPr>
          <w:rFonts w:ascii="Tahoma" w:hAnsi="Tahoma" w:cs="Tahoma"/>
          <w:sz w:val="20"/>
        </w:rPr>
        <w:t xml:space="preserve"> date</w:t>
      </w:r>
      <w:r w:rsidR="00363039" w:rsidRPr="00D42D40">
        <w:rPr>
          <w:rFonts w:ascii="Tahoma" w:hAnsi="Tahoma" w:cs="Tahoma"/>
          <w:sz w:val="20"/>
        </w:rPr>
        <w:t xml:space="preserve"> &gt; </w:t>
      </w:r>
      <w:r w:rsidR="00B46719">
        <w:rPr>
          <w:rFonts w:ascii="Tahoma" w:hAnsi="Tahoma" w:cs="Tahoma"/>
          <w:sz w:val="20"/>
        </w:rPr>
        <w:t>order</w:t>
      </w:r>
      <w:r w:rsidR="00363039" w:rsidRPr="00D42D40">
        <w:rPr>
          <w:rFonts w:ascii="Tahoma" w:hAnsi="Tahoma" w:cs="Tahoma"/>
          <w:sz w:val="20"/>
        </w:rPr>
        <w:t>.Date</w:t>
      </w:r>
    </w:p>
    <w:p w14:paraId="3CD5AD5F" w14:textId="4508D38D" w:rsidR="00363039" w:rsidRDefault="00D42D40" w:rsidP="00D42D40">
      <w:pPr>
        <w:ind w:left="720"/>
        <w:rPr>
          <w:rFonts w:ascii="Tahoma" w:hAnsi="Tahoma" w:cs="Tahoma"/>
          <w:sz w:val="20"/>
        </w:rPr>
      </w:pPr>
      <w:r>
        <w:rPr>
          <w:rFonts w:ascii="Tahoma" w:hAnsi="Tahoma" w:cs="Tahoma"/>
          <w:sz w:val="20"/>
        </w:rPr>
        <w:t xml:space="preserve">Assumes JUI date picker using </w:t>
      </w:r>
      <w:r w:rsidR="00561D0C">
        <w:rPr>
          <w:rFonts w:ascii="Tahoma" w:hAnsi="Tahoma" w:cs="Tahoma"/>
          <w:sz w:val="20"/>
        </w:rPr>
        <w:t>three input boxes ‘dd mm yyyy’</w:t>
      </w:r>
      <w:r>
        <w:rPr>
          <w:rFonts w:ascii="Tahoma" w:hAnsi="Tahoma" w:cs="Tahoma"/>
          <w:sz w:val="20"/>
        </w:rPr>
        <w:t xml:space="preserve"> entry, single date only, </w:t>
      </w:r>
      <w:r w:rsidRPr="00DC40C2">
        <w:rPr>
          <w:rFonts w:ascii="Tahoma" w:hAnsi="Tahoma" w:cs="Tahoma"/>
          <w:sz w:val="20"/>
          <w:highlight w:val="yellow"/>
        </w:rPr>
        <w:t>default date highlighted = today’s date</w:t>
      </w:r>
      <w:r>
        <w:rPr>
          <w:rFonts w:ascii="Tahoma" w:hAnsi="Tahoma" w:cs="Tahoma"/>
          <w:sz w:val="20"/>
        </w:rPr>
        <w:t xml:space="preserve">. </w:t>
      </w:r>
      <w:r w:rsidR="00561D0C" w:rsidRPr="00561D0C">
        <w:rPr>
          <w:rFonts w:ascii="Tahoma" w:hAnsi="Tahoma" w:cs="Tahoma"/>
          <w:sz w:val="20"/>
          <w:highlight w:val="yellow"/>
        </w:rPr>
        <w:t>For demo dd mm yy not populated and no validation</w:t>
      </w:r>
      <w:r w:rsidR="00561D0C">
        <w:rPr>
          <w:rFonts w:ascii="Tahoma" w:hAnsi="Tahoma" w:cs="Tahoma"/>
          <w:sz w:val="20"/>
        </w:rPr>
        <w:t xml:space="preserve">. </w:t>
      </w:r>
      <w:r>
        <w:rPr>
          <w:rFonts w:ascii="Tahoma" w:hAnsi="Tahoma" w:cs="Tahoma"/>
          <w:sz w:val="20"/>
        </w:rPr>
        <w:t xml:space="preserve">User </w:t>
      </w:r>
      <w:r w:rsidR="00561D0C">
        <w:rPr>
          <w:rFonts w:ascii="Tahoma" w:hAnsi="Tahoma" w:cs="Tahoma"/>
          <w:sz w:val="20"/>
        </w:rPr>
        <w:t>enters</w:t>
      </w:r>
      <w:r>
        <w:rPr>
          <w:rFonts w:ascii="Tahoma" w:hAnsi="Tahoma" w:cs="Tahoma"/>
          <w:sz w:val="20"/>
        </w:rPr>
        <w:t xml:space="preserve"> date to select date</w:t>
      </w:r>
      <w:r w:rsidR="00DD5F8C">
        <w:rPr>
          <w:rFonts w:ascii="Tahoma" w:hAnsi="Tahoma" w:cs="Tahoma"/>
          <w:sz w:val="20"/>
        </w:rPr>
        <w:t xml:space="preserve">. Date </w:t>
      </w:r>
      <w:r w:rsidR="00561D0C">
        <w:rPr>
          <w:rFonts w:ascii="Tahoma" w:hAnsi="Tahoma" w:cs="Tahoma"/>
          <w:sz w:val="20"/>
        </w:rPr>
        <w:t xml:space="preserve">field </w:t>
      </w:r>
      <w:r w:rsidR="00DD5F8C">
        <w:rPr>
          <w:rFonts w:ascii="Tahoma" w:hAnsi="Tahoma" w:cs="Tahoma"/>
          <w:sz w:val="20"/>
        </w:rPr>
        <w:t xml:space="preserve">format = </w:t>
      </w:r>
      <w:r w:rsidR="00C47970">
        <w:rPr>
          <w:rFonts w:ascii="Tahoma" w:hAnsi="Tahoma" w:cs="Tahoma"/>
          <w:sz w:val="20"/>
        </w:rPr>
        <w:t>yyyy-MM-dd</w:t>
      </w:r>
    </w:p>
    <w:p w14:paraId="2622AD6E" w14:textId="77777777" w:rsidR="000010E3" w:rsidRDefault="000010E3" w:rsidP="000010E3">
      <w:pPr>
        <w:pStyle w:val="ListParagraph"/>
        <w:rPr>
          <w:rFonts w:ascii="Tahoma" w:hAnsi="Tahoma" w:cs="Tahoma"/>
          <w:sz w:val="20"/>
        </w:rPr>
      </w:pPr>
    </w:p>
    <w:p w14:paraId="6695D46E" w14:textId="23EDA10C" w:rsidR="000010E3" w:rsidRDefault="000010E3" w:rsidP="000010E3">
      <w:pPr>
        <w:pStyle w:val="ListParagraph"/>
        <w:numPr>
          <w:ilvl w:val="0"/>
          <w:numId w:val="20"/>
        </w:numPr>
        <w:rPr>
          <w:rFonts w:ascii="Tahoma" w:hAnsi="Tahoma" w:cs="Tahoma"/>
          <w:sz w:val="20"/>
        </w:rPr>
      </w:pPr>
      <w:r>
        <w:rPr>
          <w:rFonts w:ascii="Tahoma" w:hAnsi="Tahoma" w:cs="Tahoma"/>
          <w:sz w:val="20"/>
        </w:rPr>
        <w:t>Text field &gt;Judicial Name &gt; judicial</w:t>
      </w:r>
      <w:r w:rsidRPr="00125E68">
        <w:rPr>
          <w:rFonts w:ascii="Tahoma" w:hAnsi="Tahoma" w:cs="Tahoma"/>
          <w:sz w:val="20"/>
        </w:rPr>
        <w:t>.</w:t>
      </w:r>
      <w:r>
        <w:rPr>
          <w:rFonts w:ascii="Tahoma" w:hAnsi="Tahoma" w:cs="Tahoma"/>
          <w:sz w:val="20"/>
        </w:rPr>
        <w:t>lastName</w:t>
      </w:r>
    </w:p>
    <w:p w14:paraId="46840B04" w14:textId="52A76315" w:rsidR="00D42D40" w:rsidRDefault="00D42D40" w:rsidP="00D42D40">
      <w:pPr>
        <w:ind w:left="360"/>
        <w:rPr>
          <w:rFonts w:ascii="Tahoma" w:hAnsi="Tahoma" w:cs="Tahoma"/>
          <w:sz w:val="20"/>
        </w:rPr>
      </w:pPr>
    </w:p>
    <w:p w14:paraId="7A90F32B" w14:textId="17DFB048" w:rsidR="00D42D40" w:rsidRDefault="002A6E2E" w:rsidP="00D42D40">
      <w:pPr>
        <w:pStyle w:val="ListParagraph"/>
        <w:numPr>
          <w:ilvl w:val="0"/>
          <w:numId w:val="20"/>
        </w:numPr>
        <w:rPr>
          <w:rFonts w:ascii="Tahoma" w:hAnsi="Tahoma" w:cs="Tahoma"/>
          <w:sz w:val="20"/>
        </w:rPr>
      </w:pPr>
      <w:r>
        <w:rPr>
          <w:rFonts w:ascii="Tahoma" w:hAnsi="Tahoma" w:cs="Tahoma"/>
          <w:sz w:val="20"/>
        </w:rPr>
        <w:t>Checkbox &gt;</w:t>
      </w:r>
      <w:r w:rsidR="00A45605">
        <w:rPr>
          <w:rFonts w:ascii="Tahoma" w:hAnsi="Tahoma" w:cs="Tahoma"/>
          <w:sz w:val="20"/>
        </w:rPr>
        <w:t xml:space="preserve">The defendant </w:t>
      </w:r>
      <w:r w:rsidR="0083662C" w:rsidRPr="0083662C">
        <w:rPr>
          <w:rFonts w:ascii="Tahoma" w:hAnsi="Tahoma" w:cs="Tahoma"/>
          <w:sz w:val="20"/>
        </w:rPr>
        <w:t>may be helped b</w:t>
      </w:r>
      <w:r w:rsidR="00A45605">
        <w:rPr>
          <w:rFonts w:ascii="Tahoma" w:hAnsi="Tahoma" w:cs="Tahoma"/>
          <w:sz w:val="20"/>
        </w:rPr>
        <w:t xml:space="preserve">y </w:t>
      </w:r>
      <w:r w:rsidR="0083662C" w:rsidRPr="0083662C">
        <w:rPr>
          <w:rFonts w:ascii="Tahoma" w:hAnsi="Tahoma" w:cs="Tahoma"/>
          <w:sz w:val="20"/>
        </w:rPr>
        <w:t xml:space="preserve">small claims mediation service &gt; </w:t>
      </w:r>
      <w:r w:rsidR="00A45605">
        <w:rPr>
          <w:rFonts w:ascii="Tahoma" w:hAnsi="Tahoma" w:cs="Tahoma"/>
          <w:sz w:val="20"/>
        </w:rPr>
        <w:t>d</w:t>
      </w:r>
      <w:r w:rsidR="00A45605" w:rsidRPr="00A45605">
        <w:rPr>
          <w:rFonts w:ascii="Tahoma" w:hAnsi="Tahoma" w:cs="Tahoma"/>
          <w:sz w:val="20"/>
        </w:rPr>
        <w:t>irectionsStatement1is</w:t>
      </w:r>
      <w:r w:rsidR="00E0244D">
        <w:rPr>
          <w:rFonts w:ascii="Tahoma" w:hAnsi="Tahoma" w:cs="Tahoma"/>
          <w:sz w:val="20"/>
        </w:rPr>
        <w:t>Included</w:t>
      </w:r>
    </w:p>
    <w:p w14:paraId="25725D92" w14:textId="24C37355" w:rsidR="00A45605" w:rsidRDefault="00A45605" w:rsidP="00A45605">
      <w:pPr>
        <w:pStyle w:val="ListParagraph"/>
        <w:rPr>
          <w:rFonts w:ascii="Tahoma" w:hAnsi="Tahoma" w:cs="Tahoma"/>
          <w:sz w:val="20"/>
        </w:rPr>
      </w:pPr>
      <w:r w:rsidRPr="00E37301">
        <w:rPr>
          <w:rFonts w:ascii="Tahoma" w:hAnsi="Tahoma" w:cs="Tahoma"/>
          <w:sz w:val="20"/>
        </w:rPr>
        <w:t xml:space="preserve">Default entry </w:t>
      </w:r>
      <w:r w:rsidR="00DC40C2" w:rsidRPr="00E37301">
        <w:rPr>
          <w:rFonts w:ascii="Tahoma" w:hAnsi="Tahoma" w:cs="Tahoma"/>
          <w:sz w:val="20"/>
        </w:rPr>
        <w:t>checkbox ticked</w:t>
      </w:r>
    </w:p>
    <w:p w14:paraId="2BD24F73" w14:textId="77777777" w:rsidR="00A45605" w:rsidRDefault="00A45605" w:rsidP="00A45605">
      <w:pPr>
        <w:pStyle w:val="ListParagraph"/>
        <w:rPr>
          <w:rFonts w:ascii="Tahoma" w:hAnsi="Tahoma" w:cs="Tahoma"/>
          <w:sz w:val="20"/>
        </w:rPr>
      </w:pPr>
    </w:p>
    <w:p w14:paraId="7F5F5593" w14:textId="3F8DB4DF" w:rsidR="00363039" w:rsidRDefault="00A45605" w:rsidP="00A45605">
      <w:pPr>
        <w:pStyle w:val="ListParagraph"/>
        <w:numPr>
          <w:ilvl w:val="0"/>
          <w:numId w:val="20"/>
        </w:numPr>
        <w:rPr>
          <w:rFonts w:ascii="Tahoma" w:hAnsi="Tahoma" w:cs="Tahoma"/>
          <w:sz w:val="20"/>
        </w:rPr>
      </w:pPr>
      <w:r>
        <w:rPr>
          <w:rFonts w:ascii="Tahoma" w:hAnsi="Tahoma" w:cs="Tahoma"/>
          <w:sz w:val="20"/>
        </w:rPr>
        <w:t>Checkbox &gt;</w:t>
      </w:r>
      <w:r w:rsidRPr="00A45605">
        <w:rPr>
          <w:rFonts w:ascii="Tahoma" w:hAnsi="Tahoma" w:cs="Tahoma"/>
          <w:sz w:val="20"/>
        </w:rPr>
        <w:t xml:space="preserve">The </w:t>
      </w:r>
      <w:r w:rsidR="00B46719">
        <w:rPr>
          <w:rFonts w:ascii="Tahoma" w:hAnsi="Tahoma" w:cs="Tahoma"/>
          <w:sz w:val="20"/>
        </w:rPr>
        <w:t>d</w:t>
      </w:r>
      <w:r w:rsidRPr="00A45605">
        <w:rPr>
          <w:rFonts w:ascii="Tahoma" w:hAnsi="Tahoma" w:cs="Tahoma"/>
          <w:sz w:val="20"/>
        </w:rPr>
        <w:t>efendant may be helped by</w:t>
      </w:r>
      <w:r w:rsidR="00B46719">
        <w:rPr>
          <w:rFonts w:ascii="Tahoma" w:hAnsi="Tahoma" w:cs="Tahoma"/>
          <w:sz w:val="20"/>
        </w:rPr>
        <w:t xml:space="preserve"> </w:t>
      </w:r>
      <w:r w:rsidRPr="00A45605">
        <w:rPr>
          <w:rFonts w:ascii="Tahoma" w:hAnsi="Tahoma" w:cs="Tahoma"/>
          <w:sz w:val="20"/>
        </w:rPr>
        <w:t>speaking to a friend… &gt;</w:t>
      </w:r>
      <w:r>
        <w:rPr>
          <w:rFonts w:ascii="Tahoma" w:hAnsi="Tahoma" w:cs="Tahoma"/>
          <w:sz w:val="22"/>
          <w:szCs w:val="22"/>
        </w:rPr>
        <w:t xml:space="preserve"> </w:t>
      </w:r>
      <w:r>
        <w:rPr>
          <w:rFonts w:ascii="Tahoma" w:hAnsi="Tahoma" w:cs="Tahoma"/>
          <w:sz w:val="20"/>
        </w:rPr>
        <w:t>d</w:t>
      </w:r>
      <w:r w:rsidRPr="00A45605">
        <w:rPr>
          <w:rFonts w:ascii="Tahoma" w:hAnsi="Tahoma" w:cs="Tahoma"/>
          <w:sz w:val="20"/>
        </w:rPr>
        <w:t>irectionsStatement</w:t>
      </w:r>
      <w:r>
        <w:rPr>
          <w:rFonts w:ascii="Tahoma" w:hAnsi="Tahoma" w:cs="Tahoma"/>
          <w:sz w:val="20"/>
        </w:rPr>
        <w:t>2</w:t>
      </w:r>
      <w:r w:rsidRPr="00A45605">
        <w:rPr>
          <w:rFonts w:ascii="Tahoma" w:hAnsi="Tahoma" w:cs="Tahoma"/>
          <w:sz w:val="20"/>
        </w:rPr>
        <w:t>i</w:t>
      </w:r>
      <w:r w:rsidR="00E0244D">
        <w:rPr>
          <w:rFonts w:ascii="Tahoma" w:hAnsi="Tahoma" w:cs="Tahoma"/>
          <w:sz w:val="20"/>
        </w:rPr>
        <w:t>sIncluded</w:t>
      </w:r>
    </w:p>
    <w:p w14:paraId="04E8FD85" w14:textId="77777777" w:rsidR="00A45605" w:rsidRDefault="00A45605" w:rsidP="00A45605">
      <w:pPr>
        <w:pStyle w:val="ListParagraph"/>
        <w:rPr>
          <w:rFonts w:ascii="Tahoma" w:hAnsi="Tahoma" w:cs="Tahoma"/>
          <w:sz w:val="20"/>
        </w:rPr>
      </w:pPr>
    </w:p>
    <w:p w14:paraId="3BDF3565" w14:textId="3A60B477" w:rsidR="00B46719" w:rsidRDefault="00A45605" w:rsidP="00B46719">
      <w:pPr>
        <w:pStyle w:val="ListParagraph"/>
        <w:numPr>
          <w:ilvl w:val="0"/>
          <w:numId w:val="20"/>
        </w:numPr>
        <w:rPr>
          <w:rFonts w:ascii="Tahoma" w:hAnsi="Tahoma" w:cs="Tahoma"/>
          <w:sz w:val="20"/>
        </w:rPr>
      </w:pPr>
      <w:r>
        <w:rPr>
          <w:rFonts w:ascii="Tahoma" w:hAnsi="Tahoma" w:cs="Tahoma"/>
          <w:sz w:val="20"/>
        </w:rPr>
        <w:t>Checkbox &gt;</w:t>
      </w:r>
      <w:r w:rsidR="00B46719" w:rsidRPr="00A45605">
        <w:rPr>
          <w:rFonts w:ascii="Tahoma" w:hAnsi="Tahoma" w:cs="Tahoma"/>
          <w:sz w:val="20"/>
        </w:rPr>
        <w:t xml:space="preserve">The </w:t>
      </w:r>
      <w:r w:rsidR="00B46719">
        <w:rPr>
          <w:rFonts w:ascii="Tahoma" w:hAnsi="Tahoma" w:cs="Tahoma"/>
          <w:sz w:val="20"/>
        </w:rPr>
        <w:t>d</w:t>
      </w:r>
      <w:r w:rsidR="00B46719" w:rsidRPr="00A45605">
        <w:rPr>
          <w:rFonts w:ascii="Tahoma" w:hAnsi="Tahoma" w:cs="Tahoma"/>
          <w:sz w:val="20"/>
        </w:rPr>
        <w:t>efendant may be helped by</w:t>
      </w:r>
      <w:r w:rsidR="00B46719">
        <w:rPr>
          <w:rFonts w:ascii="Tahoma" w:hAnsi="Tahoma" w:cs="Tahoma"/>
          <w:sz w:val="20"/>
        </w:rPr>
        <w:t xml:space="preserve"> </w:t>
      </w:r>
      <w:r w:rsidR="00B46719" w:rsidRPr="00B46719">
        <w:rPr>
          <w:rFonts w:ascii="Tahoma" w:hAnsi="Tahoma" w:cs="Tahoma"/>
          <w:sz w:val="20"/>
        </w:rPr>
        <w:t>going to Shelter or the CAB</w:t>
      </w:r>
      <w:r w:rsidR="00B46719" w:rsidRPr="00A45605">
        <w:rPr>
          <w:rFonts w:ascii="Tahoma" w:hAnsi="Tahoma" w:cs="Tahoma"/>
          <w:sz w:val="20"/>
        </w:rPr>
        <w:t xml:space="preserve"> &gt;</w:t>
      </w:r>
      <w:r w:rsidR="00B46719">
        <w:rPr>
          <w:rFonts w:ascii="Tahoma" w:hAnsi="Tahoma" w:cs="Tahoma"/>
          <w:sz w:val="22"/>
          <w:szCs w:val="22"/>
        </w:rPr>
        <w:t xml:space="preserve"> </w:t>
      </w:r>
      <w:r w:rsidR="00B46719">
        <w:rPr>
          <w:rFonts w:ascii="Tahoma" w:hAnsi="Tahoma" w:cs="Tahoma"/>
          <w:sz w:val="20"/>
        </w:rPr>
        <w:t>d</w:t>
      </w:r>
      <w:r w:rsidR="00B46719" w:rsidRPr="00A45605">
        <w:rPr>
          <w:rFonts w:ascii="Tahoma" w:hAnsi="Tahoma" w:cs="Tahoma"/>
          <w:sz w:val="20"/>
        </w:rPr>
        <w:t>irectionsStatement</w:t>
      </w:r>
      <w:r w:rsidR="00B46719">
        <w:rPr>
          <w:rFonts w:ascii="Tahoma" w:hAnsi="Tahoma" w:cs="Tahoma"/>
          <w:sz w:val="20"/>
        </w:rPr>
        <w:t>3</w:t>
      </w:r>
      <w:r w:rsidR="00B46719" w:rsidRPr="00A45605">
        <w:rPr>
          <w:rFonts w:ascii="Tahoma" w:hAnsi="Tahoma" w:cs="Tahoma"/>
          <w:sz w:val="20"/>
        </w:rPr>
        <w:t>is</w:t>
      </w:r>
      <w:r w:rsidR="00E0244D">
        <w:rPr>
          <w:rFonts w:ascii="Tahoma" w:hAnsi="Tahoma" w:cs="Tahoma"/>
          <w:sz w:val="20"/>
        </w:rPr>
        <w:t>Included</w:t>
      </w:r>
    </w:p>
    <w:p w14:paraId="563BFD73" w14:textId="77777777" w:rsidR="00B46719" w:rsidRPr="00B46719" w:rsidRDefault="00B46719" w:rsidP="00B46719">
      <w:pPr>
        <w:pStyle w:val="ListParagraph"/>
        <w:rPr>
          <w:rFonts w:ascii="Tahoma" w:hAnsi="Tahoma" w:cs="Tahoma"/>
          <w:sz w:val="20"/>
        </w:rPr>
      </w:pPr>
    </w:p>
    <w:p w14:paraId="7E799CC1" w14:textId="49C00280" w:rsidR="00A45605" w:rsidRDefault="00B46719" w:rsidP="00A45605">
      <w:pPr>
        <w:pStyle w:val="ListParagraph"/>
        <w:numPr>
          <w:ilvl w:val="0"/>
          <w:numId w:val="20"/>
        </w:numPr>
        <w:rPr>
          <w:rFonts w:ascii="Tahoma" w:hAnsi="Tahoma" w:cs="Tahoma"/>
          <w:sz w:val="20"/>
        </w:rPr>
      </w:pPr>
      <w:r>
        <w:rPr>
          <w:rFonts w:ascii="Tahoma" w:hAnsi="Tahoma" w:cs="Tahoma"/>
          <w:sz w:val="20"/>
        </w:rPr>
        <w:t>Checkbox &gt;</w:t>
      </w:r>
      <w:r w:rsidR="004E5FB3">
        <w:rPr>
          <w:rFonts w:ascii="Tahoma" w:hAnsi="Tahoma" w:cs="Tahoma"/>
          <w:sz w:val="20"/>
        </w:rPr>
        <w:t>T</w:t>
      </w:r>
      <w:r w:rsidRPr="001C5AB5">
        <w:rPr>
          <w:rFonts w:ascii="Tahoma" w:hAnsi="Tahoma" w:cs="Tahoma"/>
          <w:sz w:val="20"/>
        </w:rPr>
        <w:t>he Advice Now website may help the defendant what to do next</w:t>
      </w:r>
      <w:r w:rsidR="001C5AB5">
        <w:rPr>
          <w:rFonts w:ascii="Tahoma" w:hAnsi="Tahoma" w:cs="Tahoma"/>
          <w:sz w:val="20"/>
        </w:rPr>
        <w:t xml:space="preserve"> &gt; d</w:t>
      </w:r>
      <w:r w:rsidR="001C5AB5" w:rsidRPr="00A45605">
        <w:rPr>
          <w:rFonts w:ascii="Tahoma" w:hAnsi="Tahoma" w:cs="Tahoma"/>
          <w:sz w:val="20"/>
        </w:rPr>
        <w:t>irectionsStatement</w:t>
      </w:r>
      <w:r w:rsidR="003437BD">
        <w:rPr>
          <w:rFonts w:ascii="Tahoma" w:hAnsi="Tahoma" w:cs="Tahoma"/>
          <w:sz w:val="20"/>
        </w:rPr>
        <w:t>4</w:t>
      </w:r>
      <w:r w:rsidR="001C5AB5" w:rsidRPr="00A45605">
        <w:rPr>
          <w:rFonts w:ascii="Tahoma" w:hAnsi="Tahoma" w:cs="Tahoma"/>
          <w:sz w:val="20"/>
        </w:rPr>
        <w:t>is</w:t>
      </w:r>
      <w:r w:rsidR="00E0244D">
        <w:rPr>
          <w:rFonts w:ascii="Tahoma" w:hAnsi="Tahoma" w:cs="Tahoma"/>
          <w:sz w:val="20"/>
        </w:rPr>
        <w:t>Included</w:t>
      </w:r>
    </w:p>
    <w:p w14:paraId="115368CE" w14:textId="77777777" w:rsidR="001C5AB5" w:rsidRPr="001C5AB5" w:rsidRDefault="001C5AB5" w:rsidP="001C5AB5">
      <w:pPr>
        <w:pStyle w:val="ListParagraph"/>
        <w:rPr>
          <w:rFonts w:ascii="Tahoma" w:hAnsi="Tahoma" w:cs="Tahoma"/>
          <w:sz w:val="20"/>
        </w:rPr>
      </w:pPr>
    </w:p>
    <w:p w14:paraId="66C43C8A" w14:textId="09AA2F18" w:rsidR="001C5AB5" w:rsidRDefault="001C5AB5" w:rsidP="00A45605">
      <w:pPr>
        <w:pStyle w:val="ListParagraph"/>
        <w:numPr>
          <w:ilvl w:val="0"/>
          <w:numId w:val="20"/>
        </w:numPr>
        <w:rPr>
          <w:rFonts w:ascii="Tahoma" w:hAnsi="Tahoma" w:cs="Tahoma"/>
          <w:sz w:val="20"/>
        </w:rPr>
      </w:pPr>
      <w:r>
        <w:rPr>
          <w:rFonts w:ascii="Tahoma" w:hAnsi="Tahoma" w:cs="Tahoma"/>
          <w:sz w:val="20"/>
        </w:rPr>
        <w:t xml:space="preserve">Text field &gt;Additional direction statement &gt; </w:t>
      </w:r>
      <w:r w:rsidRPr="001C5AB5">
        <w:rPr>
          <w:rFonts w:ascii="Tahoma" w:hAnsi="Tahoma" w:cs="Tahoma"/>
          <w:sz w:val="20"/>
        </w:rPr>
        <w:t>directionsAdditionalStatement1</w:t>
      </w:r>
    </w:p>
    <w:p w14:paraId="5F0DCB8B" w14:textId="77777777" w:rsidR="00686A1E" w:rsidRPr="00686A1E" w:rsidRDefault="00686A1E" w:rsidP="00686A1E">
      <w:pPr>
        <w:pStyle w:val="ListParagraph"/>
        <w:rPr>
          <w:rFonts w:ascii="Tahoma" w:hAnsi="Tahoma" w:cs="Tahoma"/>
          <w:sz w:val="20"/>
        </w:rPr>
      </w:pPr>
    </w:p>
    <w:p w14:paraId="37735843" w14:textId="60DD6749" w:rsidR="00686A1E" w:rsidRDefault="00686A1E" w:rsidP="00A45605">
      <w:pPr>
        <w:pStyle w:val="ListParagraph"/>
        <w:numPr>
          <w:ilvl w:val="0"/>
          <w:numId w:val="20"/>
        </w:numPr>
        <w:rPr>
          <w:rFonts w:ascii="Tahoma" w:hAnsi="Tahoma" w:cs="Tahoma"/>
          <w:sz w:val="20"/>
        </w:rPr>
      </w:pPr>
      <w:r>
        <w:rPr>
          <w:rFonts w:ascii="Tahoma" w:hAnsi="Tahoma" w:cs="Tahoma"/>
          <w:sz w:val="20"/>
        </w:rPr>
        <w:t>Checkbox &gt;</w:t>
      </w:r>
      <w:r w:rsidRPr="00686A1E">
        <w:rPr>
          <w:rFonts w:ascii="Tahoma" w:hAnsi="Tahoma" w:cs="Tahoma"/>
          <w:sz w:val="20"/>
        </w:rPr>
        <w:t>The defendant must send to the court</w:t>
      </w:r>
      <w:r w:rsidR="00E0244D">
        <w:rPr>
          <w:rFonts w:ascii="Tahoma" w:hAnsi="Tahoma" w:cs="Tahoma"/>
          <w:sz w:val="20"/>
        </w:rPr>
        <w:t xml:space="preserve"> and to the defence &gt; </w:t>
      </w:r>
      <w:r w:rsidR="00E0244D" w:rsidRPr="00E0244D">
        <w:rPr>
          <w:rFonts w:ascii="Tahoma" w:hAnsi="Tahoma" w:cs="Tahoma"/>
          <w:sz w:val="20"/>
        </w:rPr>
        <w:t>orderDirections1isIncluded</w:t>
      </w:r>
    </w:p>
    <w:p w14:paraId="5A379BC2" w14:textId="77777777" w:rsidR="00E0244D" w:rsidRPr="00E0244D" w:rsidRDefault="00E0244D" w:rsidP="00E0244D">
      <w:pPr>
        <w:pStyle w:val="ListParagraph"/>
        <w:rPr>
          <w:rFonts w:ascii="Tahoma" w:hAnsi="Tahoma" w:cs="Tahoma"/>
          <w:sz w:val="20"/>
        </w:rPr>
      </w:pPr>
    </w:p>
    <w:p w14:paraId="6F1DFA4E" w14:textId="28D044DF" w:rsidR="00E0244D" w:rsidRPr="00D42D40" w:rsidRDefault="00E0244D" w:rsidP="00E0244D">
      <w:pPr>
        <w:pStyle w:val="ListParagraph"/>
        <w:numPr>
          <w:ilvl w:val="0"/>
          <w:numId w:val="20"/>
        </w:numPr>
        <w:rPr>
          <w:rFonts w:ascii="Tahoma" w:hAnsi="Tahoma" w:cs="Tahoma"/>
          <w:sz w:val="20"/>
        </w:rPr>
      </w:pPr>
      <w:r>
        <w:rPr>
          <w:rFonts w:ascii="Tahoma" w:hAnsi="Tahoma" w:cs="Tahoma"/>
          <w:sz w:val="20"/>
        </w:rPr>
        <w:t>Date picker &gt;Select the final date</w:t>
      </w:r>
      <w:r w:rsidRPr="00D42D40">
        <w:rPr>
          <w:rFonts w:ascii="Tahoma" w:hAnsi="Tahoma" w:cs="Tahoma"/>
          <w:sz w:val="20"/>
        </w:rPr>
        <w:t xml:space="preserve"> &gt; </w:t>
      </w:r>
      <w:r w:rsidRPr="00E0244D">
        <w:rPr>
          <w:rFonts w:ascii="Tahoma" w:hAnsi="Tahoma" w:cs="Tahoma"/>
          <w:sz w:val="20"/>
        </w:rPr>
        <w:t>orderDirections1.date</w:t>
      </w:r>
    </w:p>
    <w:p w14:paraId="6C187413" w14:textId="2872E5CE" w:rsidR="00E0244D" w:rsidRDefault="00E0244D" w:rsidP="00E0244D">
      <w:pPr>
        <w:ind w:left="720"/>
        <w:rPr>
          <w:rFonts w:ascii="Tahoma" w:hAnsi="Tahoma" w:cs="Tahoma"/>
          <w:sz w:val="20"/>
        </w:rPr>
      </w:pPr>
      <w:r>
        <w:rPr>
          <w:rFonts w:ascii="Tahoma" w:hAnsi="Tahoma" w:cs="Tahoma"/>
          <w:sz w:val="20"/>
        </w:rPr>
        <w:t xml:space="preserve">User clicks date to select date. Date format = </w:t>
      </w:r>
      <w:r w:rsidR="00C47970">
        <w:rPr>
          <w:rFonts w:ascii="Tahoma" w:hAnsi="Tahoma" w:cs="Tahoma"/>
          <w:sz w:val="20"/>
        </w:rPr>
        <w:t>yyyy-MM-dd</w:t>
      </w:r>
    </w:p>
    <w:p w14:paraId="78A45295" w14:textId="64C8243D" w:rsidR="00E0244D" w:rsidRDefault="00E0244D" w:rsidP="00E0244D">
      <w:pPr>
        <w:ind w:left="720"/>
        <w:rPr>
          <w:rFonts w:ascii="Tahoma" w:hAnsi="Tahoma" w:cs="Tahoma"/>
          <w:sz w:val="20"/>
        </w:rPr>
      </w:pPr>
      <w:r>
        <w:rPr>
          <w:rFonts w:ascii="Tahoma" w:hAnsi="Tahoma" w:cs="Tahoma"/>
          <w:sz w:val="20"/>
        </w:rPr>
        <w:t xml:space="preserve">Assumes JUI date picker using calendar entry, single date only, default date highlighted = Order.date. User clicks date to select date. Date format = </w:t>
      </w:r>
      <w:r w:rsidR="00C47970">
        <w:rPr>
          <w:rFonts w:ascii="Tahoma" w:hAnsi="Tahoma" w:cs="Tahoma"/>
          <w:sz w:val="20"/>
        </w:rPr>
        <w:t>yyyy-MM-dd</w:t>
      </w:r>
    </w:p>
    <w:p w14:paraId="7EB91629" w14:textId="0B7893EE" w:rsidR="00957684" w:rsidRDefault="00957684" w:rsidP="00E0244D">
      <w:pPr>
        <w:ind w:left="720"/>
        <w:rPr>
          <w:rFonts w:ascii="Tahoma" w:hAnsi="Tahoma" w:cs="Tahoma"/>
          <w:sz w:val="20"/>
          <w:highlight w:val="yellow"/>
        </w:rPr>
      </w:pPr>
      <w:r>
        <w:rPr>
          <w:rFonts w:ascii="Tahoma" w:hAnsi="Tahoma" w:cs="Tahoma"/>
          <w:sz w:val="20"/>
          <w:highlight w:val="yellow"/>
        </w:rPr>
        <w:t>Confirm is date can be displayed on same line as Order Direction or next line only ?</w:t>
      </w:r>
    </w:p>
    <w:p w14:paraId="688E76D9" w14:textId="2BCFBFC5" w:rsidR="00E0244D" w:rsidRDefault="00E0244D" w:rsidP="00E0244D">
      <w:pPr>
        <w:ind w:left="720"/>
        <w:rPr>
          <w:rFonts w:ascii="Tahoma" w:hAnsi="Tahoma" w:cs="Tahoma"/>
          <w:sz w:val="20"/>
        </w:rPr>
      </w:pPr>
      <w:r w:rsidRPr="00E0244D">
        <w:rPr>
          <w:rFonts w:ascii="Tahoma" w:hAnsi="Tahoma" w:cs="Tahoma"/>
          <w:sz w:val="20"/>
          <w:highlight w:val="yellow"/>
        </w:rPr>
        <w:t>Preference for date 10 working days from order date – not implemented</w:t>
      </w:r>
    </w:p>
    <w:p w14:paraId="5BFCA5C8" w14:textId="35C00A34" w:rsidR="00957684" w:rsidRDefault="00957684" w:rsidP="00E0244D">
      <w:pPr>
        <w:ind w:left="720"/>
        <w:rPr>
          <w:rFonts w:ascii="Tahoma" w:hAnsi="Tahoma" w:cs="Tahoma"/>
          <w:sz w:val="20"/>
        </w:rPr>
      </w:pPr>
      <w:r w:rsidRPr="00957684">
        <w:rPr>
          <w:rFonts w:ascii="Tahoma" w:hAnsi="Tahoma" w:cs="Tahoma"/>
          <w:sz w:val="20"/>
          <w:highlight w:val="yellow"/>
        </w:rPr>
        <w:t xml:space="preserve">Same applies to all Directions </w:t>
      </w:r>
      <w:r w:rsidRPr="00E37301">
        <w:rPr>
          <w:rFonts w:ascii="Tahoma" w:hAnsi="Tahoma" w:cs="Tahoma"/>
          <w:sz w:val="20"/>
          <w:highlight w:val="yellow"/>
        </w:rPr>
        <w:t>dates</w:t>
      </w:r>
      <w:r w:rsidR="00E37301" w:rsidRPr="00E37301">
        <w:rPr>
          <w:rFonts w:ascii="Tahoma" w:hAnsi="Tahoma" w:cs="Tahoma"/>
          <w:sz w:val="20"/>
          <w:highlight w:val="yellow"/>
        </w:rPr>
        <w:t>. For demo &gt; next only for all input fields</w:t>
      </w:r>
    </w:p>
    <w:p w14:paraId="271B2765" w14:textId="77777777" w:rsidR="00E0244D" w:rsidRDefault="00E0244D" w:rsidP="00E0244D">
      <w:pPr>
        <w:ind w:left="720"/>
        <w:rPr>
          <w:rFonts w:ascii="Tahoma" w:hAnsi="Tahoma" w:cs="Tahoma"/>
          <w:sz w:val="20"/>
        </w:rPr>
      </w:pPr>
    </w:p>
    <w:p w14:paraId="2F7D6622" w14:textId="58EEE152" w:rsidR="00E0244D" w:rsidRPr="009B6DB4" w:rsidRDefault="00E0244D" w:rsidP="00E0244D">
      <w:pPr>
        <w:pStyle w:val="ListParagraph"/>
        <w:numPr>
          <w:ilvl w:val="0"/>
          <w:numId w:val="20"/>
        </w:numPr>
        <w:rPr>
          <w:rFonts w:ascii="Tahoma" w:hAnsi="Tahoma" w:cs="Tahoma"/>
          <w:sz w:val="20"/>
        </w:rPr>
      </w:pPr>
      <w:r w:rsidRPr="009B6DB4">
        <w:rPr>
          <w:rFonts w:ascii="Tahoma" w:hAnsi="Tahoma" w:cs="Tahoma"/>
          <w:sz w:val="20"/>
        </w:rPr>
        <w:t>Checkbox &gt;The claimant must send witness statements &gt; orderDirections2isIncluded</w:t>
      </w:r>
    </w:p>
    <w:p w14:paraId="78C3FA92" w14:textId="77777777" w:rsidR="00E0244D" w:rsidRPr="009B6DB4" w:rsidRDefault="00E0244D" w:rsidP="00E0244D">
      <w:pPr>
        <w:pStyle w:val="ListParagraph"/>
        <w:rPr>
          <w:rFonts w:ascii="Tahoma" w:hAnsi="Tahoma" w:cs="Tahoma"/>
          <w:sz w:val="20"/>
        </w:rPr>
      </w:pPr>
    </w:p>
    <w:p w14:paraId="1170AA2E" w14:textId="3F6ECEA7" w:rsidR="00E0244D" w:rsidRPr="009B6DB4" w:rsidRDefault="00E0244D" w:rsidP="00E0244D">
      <w:pPr>
        <w:pStyle w:val="ListParagraph"/>
        <w:numPr>
          <w:ilvl w:val="0"/>
          <w:numId w:val="20"/>
        </w:numPr>
        <w:rPr>
          <w:rFonts w:ascii="Tahoma" w:hAnsi="Tahoma" w:cs="Tahoma"/>
          <w:sz w:val="20"/>
        </w:rPr>
      </w:pPr>
      <w:r w:rsidRPr="009B6DB4">
        <w:rPr>
          <w:rFonts w:ascii="Tahoma" w:hAnsi="Tahoma" w:cs="Tahoma"/>
          <w:sz w:val="20"/>
        </w:rPr>
        <w:t>Date picker &gt; Select the final date &gt; orderDirections2.date</w:t>
      </w:r>
    </w:p>
    <w:p w14:paraId="2A3D52FF" w14:textId="766AB0AD" w:rsidR="00E0244D" w:rsidRDefault="00E0244D" w:rsidP="00E0244D">
      <w:pPr>
        <w:ind w:left="720"/>
        <w:rPr>
          <w:rFonts w:ascii="Tahoma" w:hAnsi="Tahoma" w:cs="Tahoma"/>
          <w:sz w:val="20"/>
        </w:rPr>
      </w:pPr>
      <w:r w:rsidRPr="009B6DB4">
        <w:rPr>
          <w:rFonts w:ascii="Tahoma" w:hAnsi="Tahoma" w:cs="Tahoma"/>
          <w:sz w:val="20"/>
        </w:rPr>
        <w:t xml:space="preserve">User clicks date to select date. Date format = </w:t>
      </w:r>
      <w:r w:rsidR="00C47970">
        <w:rPr>
          <w:rFonts w:ascii="Tahoma" w:hAnsi="Tahoma" w:cs="Tahoma"/>
          <w:sz w:val="20"/>
        </w:rPr>
        <w:t>yyyy-MM-dd</w:t>
      </w:r>
    </w:p>
    <w:p w14:paraId="2D637C77" w14:textId="5CAA9C7F" w:rsidR="00E0244D" w:rsidRDefault="00E0244D" w:rsidP="00E0244D">
      <w:pPr>
        <w:pStyle w:val="ListParagraph"/>
        <w:rPr>
          <w:rFonts w:ascii="Tahoma" w:hAnsi="Tahoma" w:cs="Tahoma"/>
          <w:sz w:val="20"/>
        </w:rPr>
      </w:pPr>
    </w:p>
    <w:p w14:paraId="5032F49E" w14:textId="5B3CDA3A" w:rsidR="00E0244D" w:rsidRDefault="00E0244D" w:rsidP="00E0244D">
      <w:pPr>
        <w:pStyle w:val="ListParagraph"/>
        <w:numPr>
          <w:ilvl w:val="0"/>
          <w:numId w:val="20"/>
        </w:numPr>
        <w:rPr>
          <w:rFonts w:ascii="Tahoma" w:hAnsi="Tahoma" w:cs="Tahoma"/>
          <w:sz w:val="20"/>
        </w:rPr>
      </w:pPr>
      <w:r>
        <w:rPr>
          <w:rFonts w:ascii="Tahoma" w:hAnsi="Tahoma" w:cs="Tahoma"/>
          <w:sz w:val="20"/>
        </w:rPr>
        <w:t>Checkbox &gt;</w:t>
      </w:r>
      <w:r w:rsidRPr="007D5EDA">
        <w:rPr>
          <w:rFonts w:ascii="Tahoma" w:hAnsi="Tahoma" w:cs="Tahoma"/>
          <w:sz w:val="20"/>
        </w:rPr>
        <w:t xml:space="preserve">The </w:t>
      </w:r>
      <w:r w:rsidR="0086400A">
        <w:rPr>
          <w:rFonts w:ascii="Tahoma" w:hAnsi="Tahoma" w:cs="Tahoma"/>
          <w:sz w:val="20"/>
        </w:rPr>
        <w:t>defendant</w:t>
      </w:r>
      <w:r w:rsidRPr="007D5EDA">
        <w:rPr>
          <w:rFonts w:ascii="Tahoma" w:hAnsi="Tahoma" w:cs="Tahoma"/>
          <w:sz w:val="20"/>
        </w:rPr>
        <w:t xml:space="preserve"> must send witness statements </w:t>
      </w:r>
      <w:r>
        <w:rPr>
          <w:rFonts w:ascii="Tahoma" w:hAnsi="Tahoma" w:cs="Tahoma"/>
          <w:sz w:val="20"/>
        </w:rPr>
        <w:t xml:space="preserve">&gt; </w:t>
      </w:r>
      <w:r w:rsidRPr="00E0244D">
        <w:rPr>
          <w:rFonts w:ascii="Tahoma" w:hAnsi="Tahoma" w:cs="Tahoma"/>
          <w:sz w:val="20"/>
        </w:rPr>
        <w:t>orderDirections</w:t>
      </w:r>
      <w:r>
        <w:rPr>
          <w:rFonts w:ascii="Tahoma" w:hAnsi="Tahoma" w:cs="Tahoma"/>
          <w:sz w:val="20"/>
        </w:rPr>
        <w:t>3</w:t>
      </w:r>
      <w:r w:rsidRPr="00E0244D">
        <w:rPr>
          <w:rFonts w:ascii="Tahoma" w:hAnsi="Tahoma" w:cs="Tahoma"/>
          <w:sz w:val="20"/>
        </w:rPr>
        <w:t>isIncluded</w:t>
      </w:r>
    </w:p>
    <w:p w14:paraId="4DDF2039" w14:textId="77777777" w:rsidR="00E0244D" w:rsidRPr="00E0244D" w:rsidRDefault="00E0244D" w:rsidP="00E0244D">
      <w:pPr>
        <w:pStyle w:val="ListParagraph"/>
        <w:rPr>
          <w:rFonts w:ascii="Tahoma" w:hAnsi="Tahoma" w:cs="Tahoma"/>
          <w:sz w:val="20"/>
        </w:rPr>
      </w:pPr>
    </w:p>
    <w:p w14:paraId="03E407D9" w14:textId="4177005F" w:rsidR="00E0244D" w:rsidRPr="00D42D40" w:rsidRDefault="00E0244D" w:rsidP="00E0244D">
      <w:pPr>
        <w:pStyle w:val="ListParagraph"/>
        <w:numPr>
          <w:ilvl w:val="0"/>
          <w:numId w:val="20"/>
        </w:numPr>
        <w:rPr>
          <w:rFonts w:ascii="Tahoma" w:hAnsi="Tahoma" w:cs="Tahoma"/>
          <w:sz w:val="20"/>
        </w:rPr>
      </w:pPr>
      <w:r>
        <w:rPr>
          <w:rFonts w:ascii="Tahoma" w:hAnsi="Tahoma" w:cs="Tahoma"/>
          <w:sz w:val="20"/>
        </w:rPr>
        <w:t>Date picker &gt;Select the final date</w:t>
      </w:r>
      <w:r w:rsidRPr="00D42D40">
        <w:rPr>
          <w:rFonts w:ascii="Tahoma" w:hAnsi="Tahoma" w:cs="Tahoma"/>
          <w:sz w:val="20"/>
        </w:rPr>
        <w:t xml:space="preserve"> &gt; </w:t>
      </w:r>
      <w:r w:rsidRPr="00E0244D">
        <w:rPr>
          <w:rFonts w:ascii="Tahoma" w:hAnsi="Tahoma" w:cs="Tahoma"/>
          <w:sz w:val="20"/>
        </w:rPr>
        <w:t>orderDirections</w:t>
      </w:r>
      <w:r>
        <w:rPr>
          <w:rFonts w:ascii="Tahoma" w:hAnsi="Tahoma" w:cs="Tahoma"/>
          <w:sz w:val="20"/>
        </w:rPr>
        <w:t>3</w:t>
      </w:r>
      <w:r w:rsidRPr="00E0244D">
        <w:rPr>
          <w:rFonts w:ascii="Tahoma" w:hAnsi="Tahoma" w:cs="Tahoma"/>
          <w:sz w:val="20"/>
        </w:rPr>
        <w:t>.date</w:t>
      </w:r>
    </w:p>
    <w:p w14:paraId="5E0DBAD7" w14:textId="4C4616C8" w:rsidR="00E0244D" w:rsidRDefault="00E0244D" w:rsidP="00E0244D">
      <w:pPr>
        <w:ind w:left="720"/>
        <w:rPr>
          <w:rFonts w:ascii="Tahoma" w:hAnsi="Tahoma" w:cs="Tahoma"/>
          <w:sz w:val="20"/>
        </w:rPr>
      </w:pPr>
      <w:r>
        <w:rPr>
          <w:rFonts w:ascii="Tahoma" w:hAnsi="Tahoma" w:cs="Tahoma"/>
          <w:sz w:val="20"/>
        </w:rPr>
        <w:t xml:space="preserve">User clicks date to select date. Date format = </w:t>
      </w:r>
      <w:r w:rsidR="00C47970">
        <w:rPr>
          <w:rFonts w:ascii="Tahoma" w:hAnsi="Tahoma" w:cs="Tahoma"/>
          <w:sz w:val="20"/>
        </w:rPr>
        <w:t>yyyy-MM-dd</w:t>
      </w:r>
    </w:p>
    <w:p w14:paraId="7F867A92" w14:textId="65192095" w:rsidR="00E0244D" w:rsidRDefault="00E0244D" w:rsidP="00E0244D">
      <w:pPr>
        <w:pStyle w:val="ListParagraph"/>
        <w:rPr>
          <w:rFonts w:ascii="Tahoma" w:hAnsi="Tahoma" w:cs="Tahoma"/>
          <w:sz w:val="20"/>
        </w:rPr>
      </w:pPr>
    </w:p>
    <w:p w14:paraId="003D4F86" w14:textId="0D560831" w:rsidR="00E0244D" w:rsidRDefault="00E0244D" w:rsidP="00E0244D">
      <w:pPr>
        <w:pStyle w:val="ListParagraph"/>
        <w:numPr>
          <w:ilvl w:val="0"/>
          <w:numId w:val="20"/>
        </w:numPr>
        <w:rPr>
          <w:rFonts w:ascii="Tahoma" w:hAnsi="Tahoma" w:cs="Tahoma"/>
          <w:sz w:val="20"/>
        </w:rPr>
      </w:pPr>
      <w:r>
        <w:rPr>
          <w:rFonts w:ascii="Tahoma" w:hAnsi="Tahoma" w:cs="Tahoma"/>
          <w:sz w:val="20"/>
        </w:rPr>
        <w:t>Checkbox &gt;</w:t>
      </w:r>
      <w:r w:rsidR="00125E68" w:rsidRPr="007D5EDA">
        <w:rPr>
          <w:rFonts w:ascii="Tahoma" w:hAnsi="Tahoma" w:cs="Tahoma"/>
          <w:sz w:val="20"/>
        </w:rPr>
        <w:t>The claimant must send copies of their housing file</w:t>
      </w:r>
      <w:r>
        <w:rPr>
          <w:rFonts w:ascii="Tahoma" w:hAnsi="Tahoma" w:cs="Tahoma"/>
          <w:sz w:val="20"/>
        </w:rPr>
        <w:t xml:space="preserve"> &gt; </w:t>
      </w:r>
      <w:r w:rsidRPr="00E0244D">
        <w:rPr>
          <w:rFonts w:ascii="Tahoma" w:hAnsi="Tahoma" w:cs="Tahoma"/>
          <w:sz w:val="20"/>
        </w:rPr>
        <w:t>orderDirections</w:t>
      </w:r>
      <w:r w:rsidR="00125E68">
        <w:rPr>
          <w:rFonts w:ascii="Tahoma" w:hAnsi="Tahoma" w:cs="Tahoma"/>
          <w:sz w:val="20"/>
        </w:rPr>
        <w:t>4</w:t>
      </w:r>
      <w:r w:rsidRPr="00E0244D">
        <w:rPr>
          <w:rFonts w:ascii="Tahoma" w:hAnsi="Tahoma" w:cs="Tahoma"/>
          <w:sz w:val="20"/>
        </w:rPr>
        <w:t>isIncluded</w:t>
      </w:r>
    </w:p>
    <w:p w14:paraId="4B207D1A" w14:textId="77777777" w:rsidR="00E0244D" w:rsidRPr="00E0244D" w:rsidRDefault="00E0244D" w:rsidP="00E0244D">
      <w:pPr>
        <w:pStyle w:val="ListParagraph"/>
        <w:rPr>
          <w:rFonts w:ascii="Tahoma" w:hAnsi="Tahoma" w:cs="Tahoma"/>
          <w:sz w:val="20"/>
        </w:rPr>
      </w:pPr>
    </w:p>
    <w:p w14:paraId="386C3BD8" w14:textId="388504CF" w:rsidR="00E0244D" w:rsidRPr="00D42D40" w:rsidRDefault="00E0244D" w:rsidP="00E0244D">
      <w:pPr>
        <w:pStyle w:val="ListParagraph"/>
        <w:numPr>
          <w:ilvl w:val="0"/>
          <w:numId w:val="20"/>
        </w:numPr>
        <w:rPr>
          <w:rFonts w:ascii="Tahoma" w:hAnsi="Tahoma" w:cs="Tahoma"/>
          <w:sz w:val="20"/>
        </w:rPr>
      </w:pPr>
      <w:r>
        <w:rPr>
          <w:rFonts w:ascii="Tahoma" w:hAnsi="Tahoma" w:cs="Tahoma"/>
          <w:sz w:val="20"/>
        </w:rPr>
        <w:lastRenderedPageBreak/>
        <w:t>Date picker &gt;Select the final date</w:t>
      </w:r>
      <w:r w:rsidRPr="00D42D40">
        <w:rPr>
          <w:rFonts w:ascii="Tahoma" w:hAnsi="Tahoma" w:cs="Tahoma"/>
          <w:sz w:val="20"/>
        </w:rPr>
        <w:t xml:space="preserve"> &gt; </w:t>
      </w:r>
      <w:r w:rsidRPr="00E0244D">
        <w:rPr>
          <w:rFonts w:ascii="Tahoma" w:hAnsi="Tahoma" w:cs="Tahoma"/>
          <w:sz w:val="20"/>
        </w:rPr>
        <w:t>orderDirections</w:t>
      </w:r>
      <w:r w:rsidR="00125E68">
        <w:rPr>
          <w:rFonts w:ascii="Tahoma" w:hAnsi="Tahoma" w:cs="Tahoma"/>
          <w:sz w:val="20"/>
        </w:rPr>
        <w:t>4</w:t>
      </w:r>
      <w:r w:rsidRPr="00E0244D">
        <w:rPr>
          <w:rFonts w:ascii="Tahoma" w:hAnsi="Tahoma" w:cs="Tahoma"/>
          <w:sz w:val="20"/>
        </w:rPr>
        <w:t>.date</w:t>
      </w:r>
    </w:p>
    <w:p w14:paraId="2B4096D3" w14:textId="5F957004" w:rsidR="00E0244D" w:rsidRDefault="00E0244D" w:rsidP="00E0244D">
      <w:pPr>
        <w:ind w:left="720"/>
        <w:rPr>
          <w:rFonts w:ascii="Tahoma" w:hAnsi="Tahoma" w:cs="Tahoma"/>
          <w:sz w:val="20"/>
        </w:rPr>
      </w:pPr>
      <w:r>
        <w:rPr>
          <w:rFonts w:ascii="Tahoma" w:hAnsi="Tahoma" w:cs="Tahoma"/>
          <w:sz w:val="20"/>
        </w:rPr>
        <w:t xml:space="preserve">User clicks date to select date. Date format = </w:t>
      </w:r>
      <w:r w:rsidR="00C47970">
        <w:rPr>
          <w:rFonts w:ascii="Tahoma" w:hAnsi="Tahoma" w:cs="Tahoma"/>
          <w:sz w:val="20"/>
        </w:rPr>
        <w:t>yyyy-MM-dd</w:t>
      </w:r>
    </w:p>
    <w:p w14:paraId="3A949A04" w14:textId="71E55DCC" w:rsidR="00E0244D" w:rsidRDefault="00E0244D" w:rsidP="00E0244D">
      <w:pPr>
        <w:pStyle w:val="ListParagraph"/>
        <w:rPr>
          <w:rFonts w:ascii="Tahoma" w:hAnsi="Tahoma" w:cs="Tahoma"/>
          <w:sz w:val="20"/>
        </w:rPr>
      </w:pPr>
    </w:p>
    <w:p w14:paraId="14660EBF" w14:textId="62165E33" w:rsidR="00125E68" w:rsidRDefault="00125E68" w:rsidP="00125E68">
      <w:pPr>
        <w:pStyle w:val="ListParagraph"/>
        <w:numPr>
          <w:ilvl w:val="0"/>
          <w:numId w:val="20"/>
        </w:numPr>
        <w:rPr>
          <w:rFonts w:ascii="Tahoma" w:hAnsi="Tahoma" w:cs="Tahoma"/>
          <w:sz w:val="20"/>
        </w:rPr>
      </w:pPr>
      <w:r>
        <w:rPr>
          <w:rFonts w:ascii="Tahoma" w:hAnsi="Tahoma" w:cs="Tahoma"/>
          <w:sz w:val="20"/>
        </w:rPr>
        <w:t xml:space="preserve">Text field &gt;Additional direction (1) &gt; </w:t>
      </w:r>
      <w:r w:rsidRPr="00125E68">
        <w:rPr>
          <w:rFonts w:ascii="Tahoma" w:hAnsi="Tahoma" w:cs="Tahoma"/>
          <w:sz w:val="20"/>
        </w:rPr>
        <w:t>orderDirections5.order</w:t>
      </w:r>
    </w:p>
    <w:p w14:paraId="7DD23987" w14:textId="77777777" w:rsidR="00E0244D" w:rsidRPr="00E0244D" w:rsidRDefault="00E0244D" w:rsidP="00E0244D">
      <w:pPr>
        <w:pStyle w:val="ListParagraph"/>
        <w:rPr>
          <w:rFonts w:ascii="Tahoma" w:hAnsi="Tahoma" w:cs="Tahoma"/>
          <w:sz w:val="20"/>
        </w:rPr>
      </w:pPr>
    </w:p>
    <w:p w14:paraId="04F5E0D0" w14:textId="0F28C50A" w:rsidR="00E0244D" w:rsidRPr="00D42D40" w:rsidRDefault="00E0244D" w:rsidP="00E0244D">
      <w:pPr>
        <w:pStyle w:val="ListParagraph"/>
        <w:numPr>
          <w:ilvl w:val="0"/>
          <w:numId w:val="20"/>
        </w:numPr>
        <w:rPr>
          <w:rFonts w:ascii="Tahoma" w:hAnsi="Tahoma" w:cs="Tahoma"/>
          <w:sz w:val="20"/>
        </w:rPr>
      </w:pPr>
      <w:r>
        <w:rPr>
          <w:rFonts w:ascii="Tahoma" w:hAnsi="Tahoma" w:cs="Tahoma"/>
          <w:sz w:val="20"/>
        </w:rPr>
        <w:t>Date picker &gt;Select the final date</w:t>
      </w:r>
      <w:r w:rsidRPr="00D42D40">
        <w:rPr>
          <w:rFonts w:ascii="Tahoma" w:hAnsi="Tahoma" w:cs="Tahoma"/>
          <w:sz w:val="20"/>
        </w:rPr>
        <w:t xml:space="preserve"> &gt; </w:t>
      </w:r>
      <w:r w:rsidRPr="00E0244D">
        <w:rPr>
          <w:rFonts w:ascii="Tahoma" w:hAnsi="Tahoma" w:cs="Tahoma"/>
          <w:sz w:val="20"/>
        </w:rPr>
        <w:t>orderDirections</w:t>
      </w:r>
      <w:r w:rsidR="00125E68">
        <w:rPr>
          <w:rFonts w:ascii="Tahoma" w:hAnsi="Tahoma" w:cs="Tahoma"/>
          <w:sz w:val="20"/>
        </w:rPr>
        <w:t>5</w:t>
      </w:r>
      <w:r w:rsidRPr="00E0244D">
        <w:rPr>
          <w:rFonts w:ascii="Tahoma" w:hAnsi="Tahoma" w:cs="Tahoma"/>
          <w:sz w:val="20"/>
        </w:rPr>
        <w:t>.date</w:t>
      </w:r>
    </w:p>
    <w:p w14:paraId="67BE4D46" w14:textId="5EE67C59" w:rsidR="00E0244D" w:rsidRDefault="00E0244D" w:rsidP="00E0244D">
      <w:pPr>
        <w:ind w:left="720"/>
        <w:rPr>
          <w:rFonts w:ascii="Tahoma" w:hAnsi="Tahoma" w:cs="Tahoma"/>
          <w:sz w:val="20"/>
        </w:rPr>
      </w:pPr>
      <w:r>
        <w:rPr>
          <w:rFonts w:ascii="Tahoma" w:hAnsi="Tahoma" w:cs="Tahoma"/>
          <w:sz w:val="20"/>
        </w:rPr>
        <w:t xml:space="preserve">User clicks date to select date. Date format = </w:t>
      </w:r>
      <w:r w:rsidR="00C47970">
        <w:rPr>
          <w:rFonts w:ascii="Tahoma" w:hAnsi="Tahoma" w:cs="Tahoma"/>
          <w:sz w:val="20"/>
        </w:rPr>
        <w:t>yyyy-MM-dd</w:t>
      </w:r>
    </w:p>
    <w:p w14:paraId="75DB723E" w14:textId="77777777" w:rsidR="00957684" w:rsidRDefault="00957684" w:rsidP="00E0244D">
      <w:pPr>
        <w:ind w:left="720"/>
        <w:rPr>
          <w:rFonts w:ascii="Tahoma" w:hAnsi="Tahoma" w:cs="Tahoma"/>
          <w:sz w:val="20"/>
        </w:rPr>
      </w:pPr>
    </w:p>
    <w:p w14:paraId="2B644349" w14:textId="2A1BC370" w:rsidR="00125E68" w:rsidRPr="00125E68" w:rsidRDefault="00125E68" w:rsidP="00125E68">
      <w:pPr>
        <w:pStyle w:val="ListParagraph"/>
        <w:numPr>
          <w:ilvl w:val="0"/>
          <w:numId w:val="20"/>
        </w:numPr>
        <w:rPr>
          <w:rFonts w:ascii="Tahoma" w:hAnsi="Tahoma" w:cs="Tahoma"/>
          <w:sz w:val="20"/>
        </w:rPr>
      </w:pPr>
      <w:r w:rsidRPr="00125E68">
        <w:rPr>
          <w:rFonts w:ascii="Tahoma" w:hAnsi="Tahoma" w:cs="Tahoma"/>
          <w:sz w:val="20"/>
        </w:rPr>
        <w:t>Text field &gt;Additional direction (2) &gt; orderDirections6.order</w:t>
      </w:r>
    </w:p>
    <w:p w14:paraId="40760FFA" w14:textId="77777777" w:rsidR="00125E68" w:rsidRPr="00E0244D" w:rsidRDefault="00125E68" w:rsidP="00125E68">
      <w:pPr>
        <w:pStyle w:val="ListParagraph"/>
        <w:rPr>
          <w:rFonts w:ascii="Tahoma" w:hAnsi="Tahoma" w:cs="Tahoma"/>
          <w:sz w:val="20"/>
        </w:rPr>
      </w:pPr>
    </w:p>
    <w:p w14:paraId="0C4FB61A" w14:textId="06255903" w:rsidR="00125E68" w:rsidRPr="00D42D40" w:rsidRDefault="00125E68" w:rsidP="00125E68">
      <w:pPr>
        <w:pStyle w:val="ListParagraph"/>
        <w:numPr>
          <w:ilvl w:val="0"/>
          <w:numId w:val="20"/>
        </w:numPr>
        <w:rPr>
          <w:rFonts w:ascii="Tahoma" w:hAnsi="Tahoma" w:cs="Tahoma"/>
          <w:sz w:val="20"/>
        </w:rPr>
      </w:pPr>
      <w:r>
        <w:rPr>
          <w:rFonts w:ascii="Tahoma" w:hAnsi="Tahoma" w:cs="Tahoma"/>
          <w:sz w:val="20"/>
        </w:rPr>
        <w:t>Date picker &gt;Select the final date</w:t>
      </w:r>
      <w:r w:rsidRPr="00D42D40">
        <w:rPr>
          <w:rFonts w:ascii="Tahoma" w:hAnsi="Tahoma" w:cs="Tahoma"/>
          <w:sz w:val="20"/>
        </w:rPr>
        <w:t xml:space="preserve"> &gt; </w:t>
      </w:r>
      <w:r w:rsidRPr="00E0244D">
        <w:rPr>
          <w:rFonts w:ascii="Tahoma" w:hAnsi="Tahoma" w:cs="Tahoma"/>
          <w:sz w:val="20"/>
        </w:rPr>
        <w:t>orderDirections</w:t>
      </w:r>
      <w:r>
        <w:rPr>
          <w:rFonts w:ascii="Tahoma" w:hAnsi="Tahoma" w:cs="Tahoma"/>
          <w:sz w:val="20"/>
        </w:rPr>
        <w:t>6</w:t>
      </w:r>
      <w:r w:rsidRPr="00E0244D">
        <w:rPr>
          <w:rFonts w:ascii="Tahoma" w:hAnsi="Tahoma" w:cs="Tahoma"/>
          <w:sz w:val="20"/>
        </w:rPr>
        <w:t>.date</w:t>
      </w:r>
    </w:p>
    <w:p w14:paraId="6909B379" w14:textId="0773CA14" w:rsidR="00125E68" w:rsidRDefault="00125E68" w:rsidP="00125E68">
      <w:pPr>
        <w:ind w:left="720"/>
        <w:rPr>
          <w:rFonts w:ascii="Tahoma" w:hAnsi="Tahoma" w:cs="Tahoma"/>
          <w:sz w:val="20"/>
        </w:rPr>
      </w:pPr>
      <w:r>
        <w:rPr>
          <w:rFonts w:ascii="Tahoma" w:hAnsi="Tahoma" w:cs="Tahoma"/>
          <w:sz w:val="20"/>
        </w:rPr>
        <w:t xml:space="preserve">User clicks date to select date. Date format = </w:t>
      </w:r>
      <w:r w:rsidR="00C47970">
        <w:rPr>
          <w:rFonts w:ascii="Tahoma" w:hAnsi="Tahoma" w:cs="Tahoma"/>
          <w:sz w:val="20"/>
        </w:rPr>
        <w:t>yyyy-MM-dd</w:t>
      </w:r>
    </w:p>
    <w:p w14:paraId="792BEC7F" w14:textId="2F21EF79" w:rsidR="00363039" w:rsidRDefault="00363039" w:rsidP="00363039">
      <w:pPr>
        <w:rPr>
          <w:rFonts w:ascii="Tahoma" w:hAnsi="Tahoma" w:cs="Tahoma"/>
          <w:sz w:val="20"/>
        </w:rPr>
      </w:pPr>
    </w:p>
    <w:p w14:paraId="68B6E4E7" w14:textId="6415A35F" w:rsidR="00125E68" w:rsidRPr="00125E68" w:rsidRDefault="00125E68" w:rsidP="00125E68">
      <w:pPr>
        <w:pStyle w:val="ListParagraph"/>
        <w:numPr>
          <w:ilvl w:val="0"/>
          <w:numId w:val="20"/>
        </w:numPr>
        <w:rPr>
          <w:rFonts w:ascii="Tahoma" w:hAnsi="Tahoma" w:cs="Tahoma"/>
          <w:sz w:val="20"/>
        </w:rPr>
      </w:pPr>
      <w:r w:rsidRPr="00125E68">
        <w:rPr>
          <w:rFonts w:ascii="Tahoma" w:hAnsi="Tahoma" w:cs="Tahoma"/>
          <w:sz w:val="20"/>
        </w:rPr>
        <w:t>Text field &gt;Additional direction (</w:t>
      </w:r>
      <w:r w:rsidR="004A2BA7">
        <w:rPr>
          <w:rFonts w:ascii="Tahoma" w:hAnsi="Tahoma" w:cs="Tahoma"/>
          <w:sz w:val="20"/>
        </w:rPr>
        <w:t>3</w:t>
      </w:r>
      <w:r w:rsidRPr="00125E68">
        <w:rPr>
          <w:rFonts w:ascii="Tahoma" w:hAnsi="Tahoma" w:cs="Tahoma"/>
          <w:sz w:val="20"/>
        </w:rPr>
        <w:t>) &gt; orderDirections</w:t>
      </w:r>
      <w:r>
        <w:rPr>
          <w:rFonts w:ascii="Tahoma" w:hAnsi="Tahoma" w:cs="Tahoma"/>
          <w:sz w:val="20"/>
        </w:rPr>
        <w:t>7</w:t>
      </w:r>
      <w:r w:rsidRPr="00125E68">
        <w:rPr>
          <w:rFonts w:ascii="Tahoma" w:hAnsi="Tahoma" w:cs="Tahoma"/>
          <w:sz w:val="20"/>
        </w:rPr>
        <w:t>.order</w:t>
      </w:r>
    </w:p>
    <w:p w14:paraId="4B786D53" w14:textId="77777777" w:rsidR="00125E68" w:rsidRPr="00E0244D" w:rsidRDefault="00125E68" w:rsidP="00125E68">
      <w:pPr>
        <w:pStyle w:val="ListParagraph"/>
        <w:rPr>
          <w:rFonts w:ascii="Tahoma" w:hAnsi="Tahoma" w:cs="Tahoma"/>
          <w:sz w:val="20"/>
        </w:rPr>
      </w:pPr>
    </w:p>
    <w:p w14:paraId="6606E935" w14:textId="2F531E53" w:rsidR="00125E68" w:rsidRPr="00D42D40" w:rsidRDefault="00125E68" w:rsidP="009F50BF">
      <w:pPr>
        <w:pStyle w:val="ListParagraph"/>
        <w:numPr>
          <w:ilvl w:val="0"/>
          <w:numId w:val="20"/>
        </w:numPr>
        <w:rPr>
          <w:rFonts w:ascii="Tahoma" w:hAnsi="Tahoma" w:cs="Tahoma"/>
          <w:sz w:val="20"/>
        </w:rPr>
      </w:pPr>
      <w:r>
        <w:rPr>
          <w:rFonts w:ascii="Tahoma" w:hAnsi="Tahoma" w:cs="Tahoma"/>
          <w:sz w:val="20"/>
        </w:rPr>
        <w:t>Date picker &gt;Select the final date</w:t>
      </w:r>
      <w:r w:rsidRPr="00D42D40">
        <w:rPr>
          <w:rFonts w:ascii="Tahoma" w:hAnsi="Tahoma" w:cs="Tahoma"/>
          <w:sz w:val="20"/>
        </w:rPr>
        <w:t xml:space="preserve"> &gt; </w:t>
      </w:r>
      <w:r w:rsidRPr="00E0244D">
        <w:rPr>
          <w:rFonts w:ascii="Tahoma" w:hAnsi="Tahoma" w:cs="Tahoma"/>
          <w:sz w:val="20"/>
        </w:rPr>
        <w:t>orderDirections</w:t>
      </w:r>
      <w:r>
        <w:rPr>
          <w:rFonts w:ascii="Tahoma" w:hAnsi="Tahoma" w:cs="Tahoma"/>
          <w:sz w:val="20"/>
        </w:rPr>
        <w:t>7</w:t>
      </w:r>
      <w:r w:rsidRPr="00E0244D">
        <w:rPr>
          <w:rFonts w:ascii="Tahoma" w:hAnsi="Tahoma" w:cs="Tahoma"/>
          <w:sz w:val="20"/>
        </w:rPr>
        <w:t>.date</w:t>
      </w:r>
    </w:p>
    <w:p w14:paraId="322D9136" w14:textId="4E0D08F3" w:rsidR="00125E68" w:rsidRDefault="00125E68" w:rsidP="00125E68">
      <w:pPr>
        <w:ind w:left="720"/>
        <w:rPr>
          <w:rFonts w:ascii="Tahoma" w:hAnsi="Tahoma" w:cs="Tahoma"/>
          <w:sz w:val="20"/>
        </w:rPr>
      </w:pPr>
      <w:r>
        <w:rPr>
          <w:rFonts w:ascii="Tahoma" w:hAnsi="Tahoma" w:cs="Tahoma"/>
          <w:sz w:val="20"/>
        </w:rPr>
        <w:t xml:space="preserve">User clicks date to select date. Date format = </w:t>
      </w:r>
      <w:r w:rsidR="00C47970">
        <w:rPr>
          <w:rFonts w:ascii="Tahoma" w:hAnsi="Tahoma" w:cs="Tahoma"/>
          <w:sz w:val="20"/>
        </w:rPr>
        <w:t>yyyy-MM-dd</w:t>
      </w:r>
    </w:p>
    <w:p w14:paraId="43ECCC19" w14:textId="0A9A9E48" w:rsidR="00125E68" w:rsidRDefault="00125E68" w:rsidP="00363039">
      <w:pPr>
        <w:rPr>
          <w:rFonts w:ascii="Tahoma" w:hAnsi="Tahoma" w:cs="Tahoma"/>
          <w:sz w:val="20"/>
        </w:rPr>
      </w:pPr>
    </w:p>
    <w:p w14:paraId="26F0C0B6" w14:textId="56A97CF2" w:rsidR="00125E68" w:rsidRDefault="009F50BF" w:rsidP="009F50BF">
      <w:pPr>
        <w:pStyle w:val="ListParagraph"/>
        <w:rPr>
          <w:rFonts w:ascii="Tahoma" w:hAnsi="Tahoma" w:cs="Tahoma"/>
          <w:sz w:val="20"/>
          <w:highlight w:val="yellow"/>
        </w:rPr>
      </w:pPr>
      <w:r w:rsidRPr="009F50BF">
        <w:rPr>
          <w:rFonts w:ascii="Tahoma" w:hAnsi="Tahoma" w:cs="Tahoma"/>
          <w:sz w:val="20"/>
          <w:highlight w:val="yellow"/>
        </w:rPr>
        <w:t xml:space="preserve">Advanced Document Assembly will allow drop down list to allow user to select preferred court </w:t>
      </w:r>
      <w:r>
        <w:rPr>
          <w:rFonts w:ascii="Tahoma" w:hAnsi="Tahoma" w:cs="Tahoma"/>
          <w:sz w:val="20"/>
          <w:highlight w:val="yellow"/>
        </w:rPr>
        <w:t xml:space="preserve">(from a predefined list in CCD) </w:t>
      </w:r>
      <w:r w:rsidRPr="009F50BF">
        <w:rPr>
          <w:rFonts w:ascii="Tahoma" w:hAnsi="Tahoma" w:cs="Tahoma"/>
          <w:sz w:val="20"/>
          <w:highlight w:val="yellow"/>
        </w:rPr>
        <w:t xml:space="preserve">and mapped to </w:t>
      </w:r>
      <w:r>
        <w:rPr>
          <w:rFonts w:ascii="Tahoma" w:hAnsi="Tahoma" w:cs="Tahoma"/>
          <w:sz w:val="20"/>
          <w:highlight w:val="yellow"/>
        </w:rPr>
        <w:t xml:space="preserve">(CCD field) </w:t>
      </w:r>
      <w:r w:rsidRPr="009F50BF">
        <w:rPr>
          <w:rFonts w:ascii="Tahoma" w:hAnsi="Tahoma" w:cs="Tahoma"/>
          <w:sz w:val="20"/>
          <w:highlight w:val="yellow"/>
        </w:rPr>
        <w:t>court address. Not implemented for this template</w:t>
      </w:r>
    </w:p>
    <w:p w14:paraId="706C9C9D" w14:textId="2B6004DA" w:rsidR="009F50BF" w:rsidRDefault="009F50BF" w:rsidP="009F50BF">
      <w:pPr>
        <w:pStyle w:val="ListParagraph"/>
        <w:rPr>
          <w:rFonts w:ascii="Tahoma" w:hAnsi="Tahoma" w:cs="Tahoma"/>
          <w:sz w:val="20"/>
          <w:highlight w:val="yellow"/>
        </w:rPr>
      </w:pPr>
    </w:p>
    <w:p w14:paraId="0AA0A0AF" w14:textId="046C5508" w:rsidR="00E4514A" w:rsidRDefault="00E4514A" w:rsidP="00E4514A">
      <w:pPr>
        <w:pStyle w:val="ListParagraph"/>
        <w:numPr>
          <w:ilvl w:val="0"/>
          <w:numId w:val="20"/>
        </w:numPr>
        <w:rPr>
          <w:rFonts w:ascii="Tahoma" w:hAnsi="Tahoma" w:cs="Tahoma"/>
          <w:sz w:val="20"/>
        </w:rPr>
      </w:pPr>
      <w:r>
        <w:rPr>
          <w:rFonts w:ascii="Tahoma" w:hAnsi="Tahoma" w:cs="Tahoma"/>
          <w:sz w:val="20"/>
        </w:rPr>
        <w:t>Checkbox &gt;Court hearing required  &gt; hearingisRequired</w:t>
      </w:r>
    </w:p>
    <w:p w14:paraId="05FFE881" w14:textId="77777777" w:rsidR="00E4514A" w:rsidRDefault="00E4514A" w:rsidP="009F50BF">
      <w:pPr>
        <w:pStyle w:val="ListParagraph"/>
        <w:rPr>
          <w:rFonts w:ascii="Tahoma" w:hAnsi="Tahoma" w:cs="Tahoma"/>
          <w:sz w:val="20"/>
          <w:highlight w:val="yellow"/>
        </w:rPr>
      </w:pPr>
    </w:p>
    <w:p w14:paraId="2005F8BE" w14:textId="72A9424A" w:rsidR="00B42943" w:rsidRDefault="00B42943" w:rsidP="00B42943">
      <w:pPr>
        <w:pStyle w:val="ListParagraph"/>
        <w:numPr>
          <w:ilvl w:val="0"/>
          <w:numId w:val="20"/>
        </w:numPr>
        <w:rPr>
          <w:rFonts w:ascii="Tahoma" w:hAnsi="Tahoma" w:cs="Tahoma"/>
          <w:sz w:val="20"/>
        </w:rPr>
      </w:pPr>
      <w:r w:rsidRPr="00125E68">
        <w:rPr>
          <w:rFonts w:ascii="Tahoma" w:hAnsi="Tahoma" w:cs="Tahoma"/>
          <w:sz w:val="20"/>
        </w:rPr>
        <w:t>Text field &gt;</w:t>
      </w:r>
      <w:r>
        <w:rPr>
          <w:rFonts w:ascii="Tahoma" w:hAnsi="Tahoma" w:cs="Tahoma"/>
          <w:sz w:val="20"/>
        </w:rPr>
        <w:t>Preferred Court</w:t>
      </w:r>
      <w:r w:rsidRPr="00125E68">
        <w:rPr>
          <w:rFonts w:ascii="Tahoma" w:hAnsi="Tahoma" w:cs="Tahoma"/>
          <w:sz w:val="20"/>
        </w:rPr>
        <w:t xml:space="preserve"> &gt; </w:t>
      </w:r>
      <w:r>
        <w:rPr>
          <w:rFonts w:ascii="Tahoma" w:hAnsi="Tahoma" w:cs="Tahoma"/>
          <w:sz w:val="20"/>
        </w:rPr>
        <w:t>preferredCourt (CCD field)</w:t>
      </w:r>
    </w:p>
    <w:p w14:paraId="7E0C602B" w14:textId="77777777" w:rsidR="00B42943" w:rsidRDefault="00B42943" w:rsidP="00B42943">
      <w:pPr>
        <w:pStyle w:val="ListParagraph"/>
        <w:rPr>
          <w:rFonts w:ascii="Tahoma" w:hAnsi="Tahoma" w:cs="Tahoma"/>
          <w:sz w:val="20"/>
        </w:rPr>
      </w:pPr>
    </w:p>
    <w:p w14:paraId="1459E575" w14:textId="0AF26C01" w:rsidR="00B42943" w:rsidRDefault="00B42943" w:rsidP="00B42943">
      <w:pPr>
        <w:pStyle w:val="ListParagraph"/>
        <w:numPr>
          <w:ilvl w:val="0"/>
          <w:numId w:val="20"/>
        </w:numPr>
        <w:rPr>
          <w:rFonts w:ascii="Tahoma" w:hAnsi="Tahoma" w:cs="Tahoma"/>
          <w:sz w:val="20"/>
        </w:rPr>
      </w:pPr>
      <w:r w:rsidRPr="00125E68">
        <w:rPr>
          <w:rFonts w:ascii="Tahoma" w:hAnsi="Tahoma" w:cs="Tahoma"/>
          <w:sz w:val="20"/>
        </w:rPr>
        <w:t>Text field &gt;</w:t>
      </w:r>
      <w:r>
        <w:rPr>
          <w:rFonts w:ascii="Tahoma" w:hAnsi="Tahoma" w:cs="Tahoma"/>
          <w:sz w:val="20"/>
        </w:rPr>
        <w:t>Preferred Court</w:t>
      </w:r>
      <w:r w:rsidRPr="00125E68">
        <w:rPr>
          <w:rFonts w:ascii="Tahoma" w:hAnsi="Tahoma" w:cs="Tahoma"/>
          <w:sz w:val="20"/>
        </w:rPr>
        <w:t xml:space="preserve"> </w:t>
      </w:r>
      <w:r>
        <w:rPr>
          <w:rFonts w:ascii="Tahoma" w:hAnsi="Tahoma" w:cs="Tahoma"/>
          <w:sz w:val="20"/>
        </w:rPr>
        <w:t>Address</w:t>
      </w:r>
      <w:r w:rsidRPr="00125E68">
        <w:rPr>
          <w:rFonts w:ascii="Tahoma" w:hAnsi="Tahoma" w:cs="Tahoma"/>
          <w:sz w:val="20"/>
        </w:rPr>
        <w:t xml:space="preserve">&gt; </w:t>
      </w:r>
      <w:r>
        <w:rPr>
          <w:rFonts w:ascii="Tahoma" w:hAnsi="Tahoma" w:cs="Tahoma"/>
          <w:sz w:val="20"/>
        </w:rPr>
        <w:t>preferredCourtAddress</w:t>
      </w:r>
    </w:p>
    <w:p w14:paraId="5DAD328B" w14:textId="77777777" w:rsidR="00B42943" w:rsidRPr="00B42943" w:rsidRDefault="00B42943" w:rsidP="00B42943">
      <w:pPr>
        <w:pStyle w:val="ListParagraph"/>
        <w:rPr>
          <w:rFonts w:ascii="Tahoma" w:hAnsi="Tahoma" w:cs="Tahoma"/>
          <w:sz w:val="20"/>
        </w:rPr>
      </w:pPr>
    </w:p>
    <w:p w14:paraId="43183182" w14:textId="18CD88CE" w:rsidR="009F50BF" w:rsidRPr="00D42D40" w:rsidRDefault="009F50BF" w:rsidP="009F50BF">
      <w:pPr>
        <w:pStyle w:val="ListParagraph"/>
        <w:numPr>
          <w:ilvl w:val="0"/>
          <w:numId w:val="20"/>
        </w:numPr>
        <w:rPr>
          <w:rFonts w:ascii="Tahoma" w:hAnsi="Tahoma" w:cs="Tahoma"/>
          <w:sz w:val="20"/>
        </w:rPr>
      </w:pPr>
      <w:r>
        <w:rPr>
          <w:rFonts w:ascii="Tahoma" w:hAnsi="Tahoma" w:cs="Tahoma"/>
          <w:sz w:val="20"/>
        </w:rPr>
        <w:t xml:space="preserve">Date picker &gt;Select the hearing </w:t>
      </w:r>
      <w:r w:rsidRPr="00D42D40">
        <w:rPr>
          <w:rFonts w:ascii="Tahoma" w:hAnsi="Tahoma" w:cs="Tahoma"/>
          <w:sz w:val="20"/>
        </w:rPr>
        <w:t xml:space="preserve"> </w:t>
      </w:r>
      <w:r>
        <w:rPr>
          <w:rFonts w:ascii="Tahoma" w:hAnsi="Tahoma" w:cs="Tahoma"/>
          <w:sz w:val="20"/>
        </w:rPr>
        <w:t xml:space="preserve">date </w:t>
      </w:r>
      <w:r w:rsidRPr="00D42D40">
        <w:rPr>
          <w:rFonts w:ascii="Tahoma" w:hAnsi="Tahoma" w:cs="Tahoma"/>
          <w:sz w:val="20"/>
        </w:rPr>
        <w:t xml:space="preserve">&gt; </w:t>
      </w:r>
      <w:r w:rsidR="005D16D4">
        <w:rPr>
          <w:rFonts w:ascii="Tahoma" w:hAnsi="Tahoma" w:cs="Tahoma"/>
          <w:sz w:val="20"/>
        </w:rPr>
        <w:t>hearing</w:t>
      </w:r>
      <w:r w:rsidRPr="00E0244D">
        <w:rPr>
          <w:rFonts w:ascii="Tahoma" w:hAnsi="Tahoma" w:cs="Tahoma"/>
          <w:sz w:val="20"/>
        </w:rPr>
        <w:t>.date</w:t>
      </w:r>
    </w:p>
    <w:p w14:paraId="4421A6CE" w14:textId="2F27B2BD" w:rsidR="009F50BF" w:rsidRDefault="009F50BF" w:rsidP="009F50BF">
      <w:pPr>
        <w:pStyle w:val="ListParagraph"/>
        <w:rPr>
          <w:rFonts w:ascii="Tahoma" w:hAnsi="Tahoma" w:cs="Tahoma"/>
          <w:sz w:val="20"/>
        </w:rPr>
      </w:pPr>
      <w:r w:rsidRPr="009F50BF">
        <w:rPr>
          <w:rFonts w:ascii="Tahoma" w:hAnsi="Tahoma" w:cs="Tahoma"/>
          <w:sz w:val="20"/>
        </w:rPr>
        <w:t xml:space="preserve">Assumes JUI date picker using calendar entry, single date only, default date highlighted = </w:t>
      </w:r>
      <w:r>
        <w:rPr>
          <w:rFonts w:ascii="Tahoma" w:hAnsi="Tahoma" w:cs="Tahoma"/>
          <w:sz w:val="20"/>
        </w:rPr>
        <w:t>order</w:t>
      </w:r>
      <w:r w:rsidRPr="009F50BF">
        <w:rPr>
          <w:rFonts w:ascii="Tahoma" w:hAnsi="Tahoma" w:cs="Tahoma"/>
          <w:sz w:val="20"/>
        </w:rPr>
        <w:t xml:space="preserve"> date. User clicks date to select date. Date format = </w:t>
      </w:r>
      <w:r w:rsidR="00C47970">
        <w:rPr>
          <w:rFonts w:ascii="Tahoma" w:hAnsi="Tahoma" w:cs="Tahoma"/>
          <w:sz w:val="20"/>
        </w:rPr>
        <w:t>yyyy-MM-dd</w:t>
      </w:r>
    </w:p>
    <w:p w14:paraId="2100BA07" w14:textId="77777777" w:rsidR="003D729F" w:rsidRPr="009F50BF" w:rsidRDefault="003D729F" w:rsidP="009F50BF">
      <w:pPr>
        <w:pStyle w:val="ListParagraph"/>
        <w:rPr>
          <w:rFonts w:ascii="Tahoma" w:hAnsi="Tahoma" w:cs="Tahoma"/>
          <w:sz w:val="20"/>
        </w:rPr>
      </w:pPr>
    </w:p>
    <w:p w14:paraId="65128939" w14:textId="2A8DC296" w:rsidR="003D729F" w:rsidRDefault="003D729F" w:rsidP="007D5EDA">
      <w:pPr>
        <w:pStyle w:val="ListParagraph"/>
        <w:numPr>
          <w:ilvl w:val="0"/>
          <w:numId w:val="20"/>
        </w:numPr>
        <w:rPr>
          <w:rFonts w:ascii="Tahoma" w:hAnsi="Tahoma" w:cs="Tahoma"/>
          <w:sz w:val="20"/>
        </w:rPr>
      </w:pPr>
      <w:r>
        <w:rPr>
          <w:rFonts w:ascii="Tahoma" w:hAnsi="Tahoma" w:cs="Tahoma"/>
          <w:sz w:val="20"/>
        </w:rPr>
        <w:t xml:space="preserve">Radio button &gt;The hearing will last 30 minutes &gt; </w:t>
      </w:r>
      <w:r w:rsidRPr="007D5EDA">
        <w:rPr>
          <w:rFonts w:ascii="Tahoma" w:hAnsi="Tahoma" w:cs="Tahoma"/>
          <w:sz w:val="20"/>
        </w:rPr>
        <w:t>hearingDuration</w:t>
      </w:r>
      <w:r w:rsidR="00C2066C">
        <w:rPr>
          <w:rFonts w:ascii="Tahoma" w:hAnsi="Tahoma" w:cs="Tahoma"/>
          <w:sz w:val="20"/>
        </w:rPr>
        <w:t>Selection = 1</w:t>
      </w:r>
    </w:p>
    <w:p w14:paraId="21913CFB" w14:textId="77777777" w:rsidR="003D729F" w:rsidRDefault="003D729F" w:rsidP="003D729F">
      <w:pPr>
        <w:pStyle w:val="ListParagraph"/>
        <w:rPr>
          <w:rFonts w:ascii="Tahoma" w:hAnsi="Tahoma" w:cs="Tahoma"/>
          <w:sz w:val="20"/>
        </w:rPr>
      </w:pPr>
    </w:p>
    <w:p w14:paraId="7979C179" w14:textId="6DF2F3DB" w:rsidR="00125E68" w:rsidRDefault="003F0F80" w:rsidP="007D5EDA">
      <w:pPr>
        <w:pStyle w:val="ListParagraph"/>
        <w:numPr>
          <w:ilvl w:val="0"/>
          <w:numId w:val="20"/>
        </w:numPr>
        <w:rPr>
          <w:rFonts w:ascii="Tahoma" w:hAnsi="Tahoma" w:cs="Tahoma"/>
          <w:sz w:val="20"/>
        </w:rPr>
      </w:pPr>
      <w:r>
        <w:rPr>
          <w:rFonts w:ascii="Tahoma" w:hAnsi="Tahoma" w:cs="Tahoma"/>
          <w:sz w:val="20"/>
        </w:rPr>
        <w:t xml:space="preserve">Radio button &gt;The hearing will last one hour &gt; </w:t>
      </w:r>
      <w:r w:rsidR="00C2066C" w:rsidRPr="007D5EDA">
        <w:rPr>
          <w:rFonts w:ascii="Tahoma" w:hAnsi="Tahoma" w:cs="Tahoma"/>
          <w:sz w:val="20"/>
        </w:rPr>
        <w:t>hearingDuration</w:t>
      </w:r>
      <w:r w:rsidR="00C2066C">
        <w:rPr>
          <w:rFonts w:ascii="Tahoma" w:hAnsi="Tahoma" w:cs="Tahoma"/>
          <w:sz w:val="20"/>
        </w:rPr>
        <w:t>Selection = 2</w:t>
      </w:r>
    </w:p>
    <w:p w14:paraId="79CE668A" w14:textId="77777777" w:rsidR="007D5EDA" w:rsidRPr="007D5EDA" w:rsidRDefault="007D5EDA" w:rsidP="007D5EDA">
      <w:pPr>
        <w:pStyle w:val="ListParagraph"/>
        <w:rPr>
          <w:rFonts w:ascii="Tahoma" w:hAnsi="Tahoma" w:cs="Tahoma"/>
          <w:sz w:val="20"/>
        </w:rPr>
      </w:pPr>
    </w:p>
    <w:p w14:paraId="171D99F0" w14:textId="15DE7090" w:rsidR="003D729F" w:rsidRDefault="003D729F" w:rsidP="003D729F">
      <w:pPr>
        <w:pStyle w:val="ListParagraph"/>
        <w:numPr>
          <w:ilvl w:val="0"/>
          <w:numId w:val="20"/>
        </w:numPr>
        <w:rPr>
          <w:rFonts w:ascii="Tahoma" w:hAnsi="Tahoma" w:cs="Tahoma"/>
          <w:sz w:val="20"/>
        </w:rPr>
      </w:pPr>
      <w:r>
        <w:rPr>
          <w:rFonts w:ascii="Tahoma" w:hAnsi="Tahoma" w:cs="Tahoma"/>
          <w:sz w:val="20"/>
        </w:rPr>
        <w:t>Radio button &gt;The hearing will last one and half hours &gt;</w:t>
      </w:r>
      <w:r w:rsidR="00C64648" w:rsidRPr="00C64648">
        <w:rPr>
          <w:rFonts w:ascii="Tahoma" w:hAnsi="Tahoma" w:cs="Tahoma"/>
          <w:sz w:val="20"/>
        </w:rPr>
        <w:t xml:space="preserve"> </w:t>
      </w:r>
      <w:r w:rsidR="00C64648" w:rsidRPr="007D5EDA">
        <w:rPr>
          <w:rFonts w:ascii="Tahoma" w:hAnsi="Tahoma" w:cs="Tahoma"/>
          <w:sz w:val="20"/>
        </w:rPr>
        <w:t>hearingDuration</w:t>
      </w:r>
      <w:r w:rsidR="00C64648">
        <w:rPr>
          <w:rFonts w:ascii="Tahoma" w:hAnsi="Tahoma" w:cs="Tahoma"/>
          <w:sz w:val="20"/>
        </w:rPr>
        <w:t>Selection = 3</w:t>
      </w:r>
    </w:p>
    <w:p w14:paraId="65A740E6" w14:textId="77777777" w:rsidR="003D729F" w:rsidRPr="007D5EDA" w:rsidRDefault="003D729F" w:rsidP="003D729F">
      <w:pPr>
        <w:pStyle w:val="ListParagraph"/>
        <w:rPr>
          <w:rFonts w:ascii="Tahoma" w:hAnsi="Tahoma" w:cs="Tahoma"/>
          <w:sz w:val="20"/>
        </w:rPr>
      </w:pPr>
    </w:p>
    <w:p w14:paraId="6D375655" w14:textId="03FFD538" w:rsidR="007D5EDA" w:rsidRDefault="00F67EEC" w:rsidP="007D5EDA">
      <w:pPr>
        <w:pStyle w:val="ListParagraph"/>
        <w:numPr>
          <w:ilvl w:val="0"/>
          <w:numId w:val="20"/>
        </w:numPr>
        <w:rPr>
          <w:rFonts w:ascii="Tahoma" w:hAnsi="Tahoma" w:cs="Tahoma"/>
          <w:sz w:val="20"/>
        </w:rPr>
      </w:pPr>
      <w:r>
        <w:rPr>
          <w:rFonts w:ascii="Tahoma" w:hAnsi="Tahoma" w:cs="Tahoma"/>
          <w:sz w:val="20"/>
        </w:rPr>
        <w:t>Radio button</w:t>
      </w:r>
      <w:r w:rsidR="007D5EDA">
        <w:rPr>
          <w:rFonts w:ascii="Tahoma" w:hAnsi="Tahoma" w:cs="Tahoma"/>
          <w:sz w:val="20"/>
        </w:rPr>
        <w:t xml:space="preserve"> &gt;The hearing will last two hours</w:t>
      </w:r>
      <w:r w:rsidR="00B4096D">
        <w:rPr>
          <w:rFonts w:ascii="Tahoma" w:hAnsi="Tahoma" w:cs="Tahoma"/>
          <w:sz w:val="20"/>
        </w:rPr>
        <w:t xml:space="preserve"> </w:t>
      </w:r>
      <w:r w:rsidR="007D5EDA">
        <w:rPr>
          <w:rFonts w:ascii="Tahoma" w:hAnsi="Tahoma" w:cs="Tahoma"/>
          <w:sz w:val="20"/>
        </w:rPr>
        <w:t>&gt;</w:t>
      </w:r>
      <w:r w:rsidR="00B4096D">
        <w:rPr>
          <w:rFonts w:ascii="Tahoma" w:hAnsi="Tahoma" w:cs="Tahoma"/>
          <w:sz w:val="20"/>
        </w:rPr>
        <w:t xml:space="preserve"> </w:t>
      </w:r>
      <w:r w:rsidR="00C64648" w:rsidRPr="007D5EDA">
        <w:rPr>
          <w:rFonts w:ascii="Tahoma" w:hAnsi="Tahoma" w:cs="Tahoma"/>
          <w:sz w:val="20"/>
        </w:rPr>
        <w:t>hearingDuration</w:t>
      </w:r>
      <w:r w:rsidR="00C64648">
        <w:rPr>
          <w:rFonts w:ascii="Tahoma" w:hAnsi="Tahoma" w:cs="Tahoma"/>
          <w:sz w:val="20"/>
        </w:rPr>
        <w:t>Selection = 4</w:t>
      </w:r>
    </w:p>
    <w:p w14:paraId="40842725" w14:textId="77777777" w:rsidR="003D729F" w:rsidRPr="003D729F" w:rsidRDefault="003D729F" w:rsidP="003D729F">
      <w:pPr>
        <w:pStyle w:val="ListParagraph"/>
        <w:rPr>
          <w:rFonts w:ascii="Tahoma" w:hAnsi="Tahoma" w:cs="Tahoma"/>
          <w:sz w:val="20"/>
        </w:rPr>
      </w:pPr>
    </w:p>
    <w:p w14:paraId="2EDE2655" w14:textId="028FBFC4" w:rsidR="003D729F" w:rsidRDefault="003D729F" w:rsidP="003D729F">
      <w:pPr>
        <w:pStyle w:val="ListParagraph"/>
        <w:numPr>
          <w:ilvl w:val="0"/>
          <w:numId w:val="20"/>
        </w:numPr>
        <w:rPr>
          <w:rFonts w:ascii="Tahoma" w:hAnsi="Tahoma" w:cs="Tahoma"/>
          <w:sz w:val="20"/>
        </w:rPr>
      </w:pPr>
      <w:r>
        <w:rPr>
          <w:rFonts w:ascii="Tahoma" w:hAnsi="Tahoma" w:cs="Tahoma"/>
          <w:sz w:val="20"/>
        </w:rPr>
        <w:t xml:space="preserve">Radio button &gt;The hearing will last three hours &gt; </w:t>
      </w:r>
      <w:r w:rsidR="00C64648" w:rsidRPr="007D5EDA">
        <w:rPr>
          <w:rFonts w:ascii="Tahoma" w:hAnsi="Tahoma" w:cs="Tahoma"/>
          <w:sz w:val="20"/>
        </w:rPr>
        <w:t>hearingDuration</w:t>
      </w:r>
      <w:r w:rsidR="00C64648">
        <w:rPr>
          <w:rFonts w:ascii="Tahoma" w:hAnsi="Tahoma" w:cs="Tahoma"/>
          <w:sz w:val="20"/>
        </w:rPr>
        <w:t>Selection = 5</w:t>
      </w:r>
    </w:p>
    <w:p w14:paraId="55AC6EDA" w14:textId="532572DE" w:rsidR="00125E68" w:rsidRDefault="00125E68" w:rsidP="00363039">
      <w:pPr>
        <w:rPr>
          <w:rFonts w:ascii="Tahoma" w:hAnsi="Tahoma" w:cs="Tahoma"/>
          <w:sz w:val="20"/>
        </w:rPr>
      </w:pPr>
    </w:p>
    <w:p w14:paraId="5EB48809" w14:textId="5CE9FB26" w:rsidR="00125E68" w:rsidRDefault="00F67EEC" w:rsidP="007D5EDA">
      <w:pPr>
        <w:pStyle w:val="ListParagraph"/>
        <w:numPr>
          <w:ilvl w:val="0"/>
          <w:numId w:val="20"/>
        </w:numPr>
        <w:rPr>
          <w:rFonts w:ascii="Tahoma" w:hAnsi="Tahoma" w:cs="Tahoma"/>
          <w:sz w:val="20"/>
        </w:rPr>
      </w:pPr>
      <w:r>
        <w:rPr>
          <w:rFonts w:ascii="Tahoma" w:hAnsi="Tahoma" w:cs="Tahoma"/>
          <w:sz w:val="20"/>
        </w:rPr>
        <w:t>Radio button</w:t>
      </w:r>
      <w:r w:rsidR="007D5EDA">
        <w:rPr>
          <w:rFonts w:ascii="Tahoma" w:hAnsi="Tahoma" w:cs="Tahoma"/>
          <w:sz w:val="20"/>
        </w:rPr>
        <w:t xml:space="preserve"> &gt;The hearing will last one day &gt; </w:t>
      </w:r>
      <w:r w:rsidR="00C64648" w:rsidRPr="007D5EDA">
        <w:rPr>
          <w:rFonts w:ascii="Tahoma" w:hAnsi="Tahoma" w:cs="Tahoma"/>
          <w:sz w:val="20"/>
        </w:rPr>
        <w:t>hearingDuration</w:t>
      </w:r>
      <w:r w:rsidR="00C64648">
        <w:rPr>
          <w:rFonts w:ascii="Tahoma" w:hAnsi="Tahoma" w:cs="Tahoma"/>
          <w:sz w:val="20"/>
        </w:rPr>
        <w:t>Selection = 6</w:t>
      </w:r>
    </w:p>
    <w:p w14:paraId="6FBDE3CF" w14:textId="77777777" w:rsidR="007D5EDA" w:rsidRPr="007D5EDA" w:rsidRDefault="007D5EDA" w:rsidP="007D5EDA">
      <w:pPr>
        <w:pStyle w:val="ListParagraph"/>
        <w:rPr>
          <w:rFonts w:ascii="Tahoma" w:hAnsi="Tahoma" w:cs="Tahoma"/>
          <w:sz w:val="20"/>
        </w:rPr>
      </w:pPr>
    </w:p>
    <w:p w14:paraId="7B478263" w14:textId="2BA69509" w:rsidR="007D5EDA" w:rsidRDefault="00F67EEC" w:rsidP="007D5EDA">
      <w:pPr>
        <w:pStyle w:val="ListParagraph"/>
        <w:numPr>
          <w:ilvl w:val="0"/>
          <w:numId w:val="20"/>
        </w:numPr>
        <w:rPr>
          <w:rFonts w:ascii="Tahoma" w:hAnsi="Tahoma" w:cs="Tahoma"/>
          <w:sz w:val="20"/>
        </w:rPr>
      </w:pPr>
      <w:r>
        <w:rPr>
          <w:rFonts w:ascii="Tahoma" w:hAnsi="Tahoma" w:cs="Tahoma"/>
          <w:sz w:val="20"/>
        </w:rPr>
        <w:t>Radio button</w:t>
      </w:r>
      <w:r w:rsidR="007D5EDA">
        <w:rPr>
          <w:rFonts w:ascii="Tahoma" w:hAnsi="Tahoma" w:cs="Tahoma"/>
          <w:sz w:val="20"/>
        </w:rPr>
        <w:t xml:space="preserve"> &gt;The hearing </w:t>
      </w:r>
      <w:r w:rsidR="005D16D4">
        <w:rPr>
          <w:rFonts w:ascii="Tahoma" w:hAnsi="Tahoma" w:cs="Tahoma"/>
          <w:sz w:val="20"/>
        </w:rPr>
        <w:t>start at 10am</w:t>
      </w:r>
      <w:r w:rsidR="007D5EDA">
        <w:rPr>
          <w:rFonts w:ascii="Tahoma" w:hAnsi="Tahoma" w:cs="Tahoma"/>
          <w:sz w:val="20"/>
        </w:rPr>
        <w:t xml:space="preserve"> &gt; </w:t>
      </w:r>
      <w:r w:rsidR="007D5EDA" w:rsidRPr="007D5EDA">
        <w:rPr>
          <w:rFonts w:ascii="Tahoma" w:hAnsi="Tahoma" w:cs="Tahoma"/>
          <w:sz w:val="20"/>
        </w:rPr>
        <w:t>hearing</w:t>
      </w:r>
      <w:r w:rsidR="00C2066C">
        <w:rPr>
          <w:rFonts w:ascii="Tahoma" w:hAnsi="Tahoma" w:cs="Tahoma"/>
          <w:sz w:val="20"/>
        </w:rPr>
        <w:t>TimeSelection = 1</w:t>
      </w:r>
    </w:p>
    <w:p w14:paraId="66B79635" w14:textId="77777777" w:rsidR="005D16D4" w:rsidRPr="005D16D4" w:rsidRDefault="005D16D4" w:rsidP="005D16D4">
      <w:pPr>
        <w:pStyle w:val="ListParagraph"/>
        <w:rPr>
          <w:rFonts w:ascii="Tahoma" w:hAnsi="Tahoma" w:cs="Tahoma"/>
          <w:sz w:val="20"/>
        </w:rPr>
      </w:pPr>
    </w:p>
    <w:p w14:paraId="077693A2" w14:textId="37810754" w:rsidR="005D16D4" w:rsidRDefault="00F67EEC" w:rsidP="005D16D4">
      <w:pPr>
        <w:pStyle w:val="ListParagraph"/>
        <w:numPr>
          <w:ilvl w:val="0"/>
          <w:numId w:val="20"/>
        </w:numPr>
        <w:rPr>
          <w:rFonts w:ascii="Tahoma" w:hAnsi="Tahoma" w:cs="Tahoma"/>
          <w:sz w:val="20"/>
        </w:rPr>
      </w:pPr>
      <w:r>
        <w:rPr>
          <w:rFonts w:ascii="Tahoma" w:hAnsi="Tahoma" w:cs="Tahoma"/>
          <w:sz w:val="20"/>
        </w:rPr>
        <w:t>Radio button</w:t>
      </w:r>
      <w:r w:rsidR="005D16D4">
        <w:rPr>
          <w:rFonts w:ascii="Tahoma" w:hAnsi="Tahoma" w:cs="Tahoma"/>
          <w:sz w:val="20"/>
        </w:rPr>
        <w:t xml:space="preserve"> &gt;The hearing start at 2pm &gt; </w:t>
      </w:r>
      <w:r w:rsidR="00C2066C" w:rsidRPr="007D5EDA">
        <w:rPr>
          <w:rFonts w:ascii="Tahoma" w:hAnsi="Tahoma" w:cs="Tahoma"/>
          <w:sz w:val="20"/>
        </w:rPr>
        <w:t>hearing</w:t>
      </w:r>
      <w:r w:rsidR="00C2066C">
        <w:rPr>
          <w:rFonts w:ascii="Tahoma" w:hAnsi="Tahoma" w:cs="Tahoma"/>
          <w:sz w:val="20"/>
        </w:rPr>
        <w:t>TimeSelection = 2</w:t>
      </w:r>
    </w:p>
    <w:p w14:paraId="2AD12337" w14:textId="77777777" w:rsidR="0028717D" w:rsidRPr="0028717D" w:rsidRDefault="0028717D" w:rsidP="0028717D">
      <w:pPr>
        <w:pStyle w:val="ListParagraph"/>
        <w:rPr>
          <w:rFonts w:ascii="Tahoma" w:hAnsi="Tahoma" w:cs="Tahoma"/>
          <w:sz w:val="20"/>
        </w:rPr>
      </w:pPr>
    </w:p>
    <w:p w14:paraId="47317A2A" w14:textId="46F9D513" w:rsidR="0028717D" w:rsidRDefault="0028717D" w:rsidP="0028717D">
      <w:pPr>
        <w:pStyle w:val="ListParagraph"/>
        <w:numPr>
          <w:ilvl w:val="0"/>
          <w:numId w:val="20"/>
        </w:numPr>
        <w:rPr>
          <w:rFonts w:ascii="Tahoma" w:hAnsi="Tahoma" w:cs="Tahoma"/>
          <w:sz w:val="20"/>
        </w:rPr>
      </w:pPr>
      <w:r w:rsidRPr="00125E68">
        <w:rPr>
          <w:rFonts w:ascii="Tahoma" w:hAnsi="Tahoma" w:cs="Tahoma"/>
          <w:sz w:val="20"/>
        </w:rPr>
        <w:t>Text field &gt;</w:t>
      </w:r>
      <w:r>
        <w:rPr>
          <w:rFonts w:ascii="Tahoma" w:hAnsi="Tahoma" w:cs="Tahoma"/>
          <w:sz w:val="20"/>
        </w:rPr>
        <w:t>Hearing Step</w:t>
      </w:r>
      <w:r w:rsidRPr="00125E68">
        <w:rPr>
          <w:rFonts w:ascii="Tahoma" w:hAnsi="Tahoma" w:cs="Tahoma"/>
          <w:sz w:val="20"/>
        </w:rPr>
        <w:t xml:space="preserve">&gt; </w:t>
      </w:r>
      <w:r w:rsidR="00EA2C4F" w:rsidRPr="00EA2C4F">
        <w:rPr>
          <w:rFonts w:ascii="Tahoma" w:hAnsi="Tahoma" w:cs="Tahoma"/>
          <w:sz w:val="20"/>
        </w:rPr>
        <w:t>hearingStatement1</w:t>
      </w:r>
    </w:p>
    <w:p w14:paraId="24DC19A9" w14:textId="77777777" w:rsidR="0028717D" w:rsidRDefault="0028717D" w:rsidP="00EA2C4F">
      <w:pPr>
        <w:pStyle w:val="ListParagraph"/>
        <w:rPr>
          <w:rFonts w:ascii="Tahoma" w:hAnsi="Tahoma" w:cs="Tahoma"/>
          <w:sz w:val="20"/>
        </w:rPr>
      </w:pPr>
    </w:p>
    <w:p w14:paraId="7598533B" w14:textId="77777777" w:rsidR="007D5EDA" w:rsidRPr="007D5EDA" w:rsidRDefault="007D5EDA" w:rsidP="00DC40C2">
      <w:pPr>
        <w:pStyle w:val="ListParagraph"/>
        <w:rPr>
          <w:rFonts w:ascii="Tahoma" w:hAnsi="Tahoma" w:cs="Tahoma"/>
          <w:sz w:val="20"/>
        </w:rPr>
      </w:pPr>
    </w:p>
    <w:p w14:paraId="5BB92E85" w14:textId="11165801" w:rsidR="00363039" w:rsidRDefault="00DC40C2" w:rsidP="00363039">
      <w:pPr>
        <w:rPr>
          <w:rFonts w:ascii="Tahoma" w:hAnsi="Tahoma" w:cs="Tahoma"/>
          <w:sz w:val="20"/>
          <w:u w:val="single"/>
        </w:rPr>
      </w:pPr>
      <w:r w:rsidRPr="00DC40C2">
        <w:rPr>
          <w:rFonts w:ascii="Tahoma" w:hAnsi="Tahoma" w:cs="Tahoma"/>
          <w:sz w:val="20"/>
          <w:u w:val="single"/>
        </w:rPr>
        <w:t>UI Syntax as follows:</w:t>
      </w:r>
    </w:p>
    <w:p w14:paraId="213ADE94" w14:textId="6A79A0CA" w:rsidR="00561D0C" w:rsidRDefault="00561D0C" w:rsidP="00363039">
      <w:pPr>
        <w:rPr>
          <w:rFonts w:ascii="Tahoma" w:hAnsi="Tahoma" w:cs="Tahoma"/>
          <w:sz w:val="20"/>
          <w:u w:val="single"/>
        </w:rPr>
      </w:pPr>
    </w:p>
    <w:p w14:paraId="107346B9" w14:textId="3FEA1F17" w:rsidR="009B6DB4" w:rsidRDefault="009B6DB4" w:rsidP="009B6DB4">
      <w:pPr>
        <w:rPr>
          <w:rFonts w:ascii="Tahoma" w:hAnsi="Tahoma" w:cs="Tahoma"/>
          <w:sz w:val="20"/>
        </w:rPr>
      </w:pPr>
      <w:r>
        <w:rPr>
          <w:rFonts w:ascii="Tahoma" w:hAnsi="Tahoma" w:cs="Tahoma"/>
          <w:sz w:val="20"/>
        </w:rPr>
        <w:t>Conditional statement below required for Tornado version</w:t>
      </w:r>
    </w:p>
    <w:p w14:paraId="571A5B18" w14:textId="0BF350E6" w:rsidR="00561D0C" w:rsidRPr="009B6DB4" w:rsidRDefault="00561D0C" w:rsidP="009B6DB4">
      <w:pPr>
        <w:rPr>
          <w:rFonts w:ascii="Tahoma" w:hAnsi="Tahoma" w:cs="Tahoma"/>
          <w:sz w:val="20"/>
        </w:rPr>
      </w:pPr>
      <w:r w:rsidRPr="009B6DB4">
        <w:rPr>
          <w:rFonts w:ascii="Tahoma" w:hAnsi="Tahoma" w:cs="Tahoma"/>
          <w:sz w:val="20"/>
        </w:rPr>
        <w:t>&lt;&lt;es_&gt;&gt;</w:t>
      </w:r>
    </w:p>
    <w:p w14:paraId="31A3C20A" w14:textId="77777777" w:rsidR="00BF46C1" w:rsidRDefault="00561D0C" w:rsidP="00BB165E">
      <w:pPr>
        <w:rPr>
          <w:rFonts w:ascii="Tahoma" w:hAnsi="Tahoma" w:cs="Tahoma"/>
          <w:sz w:val="20"/>
        </w:rPr>
      </w:pPr>
      <w:r w:rsidRPr="009B6DB4">
        <w:rPr>
          <w:rFonts w:ascii="Tahoma" w:hAnsi="Tahoma" w:cs="Tahoma"/>
          <w:sz w:val="20"/>
        </w:rPr>
        <w:lastRenderedPageBreak/>
        <w:t>&lt;&lt;cs_{displaycode=‘1’}&gt;&gt;</w:t>
      </w:r>
    </w:p>
    <w:p w14:paraId="53EE4797" w14:textId="77777777" w:rsidR="00AA6577" w:rsidRPr="00AA6577" w:rsidRDefault="00AA6577" w:rsidP="00AA6577">
      <w:pPr>
        <w:rPr>
          <w:rFonts w:ascii="Tahoma" w:hAnsi="Tahoma" w:cs="Tahoma"/>
          <w:sz w:val="22"/>
          <w:szCs w:val="22"/>
        </w:rPr>
      </w:pPr>
      <w:r w:rsidRPr="00AA6577">
        <w:rPr>
          <w:rFonts w:ascii="Tahoma" w:hAnsi="Tahoma" w:cs="Tahoma"/>
          <w:sz w:val="22"/>
          <w:szCs w:val="22"/>
        </w:rPr>
        <w:t>[</w:t>
      </w:r>
    </w:p>
    <w:p w14:paraId="773D55BA"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w:t>
      </w:r>
    </w:p>
    <w:p w14:paraId="070EB3AA"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"key": "order.date",</w:t>
      </w:r>
    </w:p>
    <w:p w14:paraId="5A0F343B"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"type": "date",</w:t>
      </w:r>
    </w:p>
    <w:p w14:paraId="1453B379"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"templateOptions": {</w:t>
      </w:r>
    </w:p>
    <w:p w14:paraId="6A18DBFB"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"label": " Enter the order date"</w:t>
      </w:r>
    </w:p>
    <w:p w14:paraId="56BC20C5"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w:t>
      </w:r>
    </w:p>
    <w:p w14:paraId="0A4217B0"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w:t>
      </w:r>
    </w:p>
    <w:p w14:paraId="2493608E" w14:textId="77777777" w:rsidR="00AA6577" w:rsidRPr="00AA6577" w:rsidRDefault="00AA6577" w:rsidP="00AA6577">
      <w:pPr>
        <w:rPr>
          <w:rFonts w:ascii="Tahoma" w:hAnsi="Tahoma" w:cs="Tahoma"/>
          <w:sz w:val="22"/>
          <w:szCs w:val="22"/>
        </w:rPr>
      </w:pPr>
      <w:r w:rsidRPr="00AA6577">
        <w:rPr>
          <w:rFonts w:ascii="Tahoma" w:hAnsi="Tahoma" w:cs="Tahoma"/>
          <w:sz w:val="22"/>
          <w:szCs w:val="22"/>
        </w:rPr>
        <w:t>{</w:t>
      </w:r>
    </w:p>
    <w:p w14:paraId="44EBE21B"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"key": "judicial.lastName",</w:t>
      </w:r>
    </w:p>
    <w:p w14:paraId="284DFA54"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"type": "input",</w:t>
      </w:r>
    </w:p>
    <w:p w14:paraId="52893E28"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"templateOptions": {</w:t>
      </w:r>
    </w:p>
    <w:p w14:paraId="762275F8"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"label": "Judge Last Name"</w:t>
      </w:r>
    </w:p>
    <w:p w14:paraId="2314AB73"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w:t>
      </w:r>
    </w:p>
    <w:p w14:paraId="6B021418"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w:t>
      </w:r>
    </w:p>
    <w:p w14:paraId="49C9DB33"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w:t>
      </w:r>
    </w:p>
    <w:p w14:paraId="5FEAFE61"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"key": "directionsStatement1isIncluded",</w:t>
      </w:r>
    </w:p>
    <w:p w14:paraId="552DBAAF"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"type": "checkbox",</w:t>
      </w:r>
    </w:p>
    <w:p w14:paraId="565FB78B"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"templateOptions": {</w:t>
      </w:r>
    </w:p>
    <w:p w14:paraId="311145E2"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"label": "The defendant may be helped by small claims mediation service"</w:t>
      </w:r>
    </w:p>
    <w:p w14:paraId="7EB2C8A3"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w:t>
      </w:r>
    </w:p>
    <w:p w14:paraId="2BC817BE"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"defaultValue": true</w:t>
      </w:r>
    </w:p>
    <w:p w14:paraId="364397AF"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w:t>
      </w:r>
    </w:p>
    <w:p w14:paraId="5A1EEF3C"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w:t>
      </w:r>
    </w:p>
    <w:p w14:paraId="6FCCC8C1"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"key": "directionsStatement2isIncluded",</w:t>
      </w:r>
    </w:p>
    <w:p w14:paraId="1E3E8CE6"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"type": "checkbox",</w:t>
      </w:r>
    </w:p>
    <w:p w14:paraId="60B025E6"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"templateOptions": {</w:t>
      </w:r>
    </w:p>
    <w:p w14:paraId="60AADA4B"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"label": "The defendant may be helped by speaking to a friend…"</w:t>
      </w:r>
    </w:p>
    <w:p w14:paraId="1585651C"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w:t>
      </w:r>
    </w:p>
    <w:p w14:paraId="3984B24C"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w:t>
      </w:r>
    </w:p>
    <w:p w14:paraId="32B8E042"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w:t>
      </w:r>
    </w:p>
    <w:p w14:paraId="798004DC"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"key": "directionsStatement3isIncluded",</w:t>
      </w:r>
    </w:p>
    <w:p w14:paraId="3F4777AA"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"type": "checkbox",</w:t>
      </w:r>
    </w:p>
    <w:p w14:paraId="33C68575"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"templateOptions": {</w:t>
      </w:r>
    </w:p>
    <w:p w14:paraId="61FAA508"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"label": "The defendant may be helped by going to Shelter or the CAB"</w:t>
      </w:r>
    </w:p>
    <w:p w14:paraId="679A0157"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w:t>
      </w:r>
    </w:p>
    <w:p w14:paraId="1A3253DB"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w:t>
      </w:r>
    </w:p>
    <w:p w14:paraId="17C7A598"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w:t>
      </w:r>
    </w:p>
    <w:p w14:paraId="61287210"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"key": "directionsStatement4isIncluded",</w:t>
      </w:r>
    </w:p>
    <w:p w14:paraId="67ACB257"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"type": "checkbox",</w:t>
      </w:r>
    </w:p>
    <w:p w14:paraId="6742AE56"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"templateOptions": {</w:t>
      </w:r>
    </w:p>
    <w:p w14:paraId="04270751"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"label": "The Advice Now website may help the defendant what to do next"</w:t>
      </w:r>
    </w:p>
    <w:p w14:paraId="68505B61"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w:t>
      </w:r>
    </w:p>
    <w:p w14:paraId="6DCE97D7"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w:t>
      </w:r>
    </w:p>
    <w:p w14:paraId="29A3F9C2"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w:t>
      </w:r>
    </w:p>
    <w:p w14:paraId="12B15BA0"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"key": "directionsAdditionalStatement1",</w:t>
      </w:r>
    </w:p>
    <w:p w14:paraId="3914BBED"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"type": "input",</w:t>
      </w:r>
    </w:p>
    <w:p w14:paraId="6B7A52C7"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"templateOptions": {</w:t>
      </w:r>
    </w:p>
    <w:p w14:paraId="4EC69AC5"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"label": "Additional direction statement"</w:t>
      </w:r>
    </w:p>
    <w:p w14:paraId="342C68C9" w14:textId="77777777" w:rsidR="00AA6577" w:rsidRPr="00AA6577" w:rsidRDefault="00AA6577" w:rsidP="00AA6577">
      <w:pPr>
        <w:rPr>
          <w:rFonts w:ascii="Tahoma" w:hAnsi="Tahoma" w:cs="Tahoma"/>
          <w:sz w:val="22"/>
          <w:szCs w:val="22"/>
        </w:rPr>
      </w:pPr>
      <w:r w:rsidRPr="00AA6577">
        <w:rPr>
          <w:rFonts w:ascii="Tahoma" w:hAnsi="Tahoma" w:cs="Tahoma"/>
          <w:sz w:val="22"/>
          <w:szCs w:val="22"/>
        </w:rPr>
        <w:lastRenderedPageBreak/>
        <w:t xml:space="preserve">    }</w:t>
      </w:r>
    </w:p>
    <w:p w14:paraId="26BCAC1B"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w:t>
      </w:r>
    </w:p>
    <w:p w14:paraId="2F234D6B"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w:t>
      </w:r>
    </w:p>
    <w:p w14:paraId="785DD1E4"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"key": "orderDirections1isIncluded",</w:t>
      </w:r>
    </w:p>
    <w:p w14:paraId="424A17BB"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"type": "checkbox",</w:t>
      </w:r>
    </w:p>
    <w:p w14:paraId="2F7D3D2C"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"templateOptions": {</w:t>
      </w:r>
    </w:p>
    <w:p w14:paraId="72A08B76"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"label": "The defendant must send to the court and to the defence"</w:t>
      </w:r>
    </w:p>
    <w:p w14:paraId="14131CD7"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w:t>
      </w:r>
    </w:p>
    <w:p w14:paraId="3C461808"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w:t>
      </w:r>
    </w:p>
    <w:p w14:paraId="6814C006"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w:t>
      </w:r>
    </w:p>
    <w:p w14:paraId="7F178D34"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"key": "orderDirections1.date",</w:t>
      </w:r>
    </w:p>
    <w:p w14:paraId="4590FABA"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"type": "date",</w:t>
      </w:r>
    </w:p>
    <w:p w14:paraId="65EF8EB4"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"templateOptions": {</w:t>
      </w:r>
    </w:p>
    <w:p w14:paraId="32428721"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"label": "If selected, enter the final order direction date for Step 2"</w:t>
      </w:r>
    </w:p>
    <w:p w14:paraId="3D46BA81"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w:t>
      </w:r>
    </w:p>
    <w:p w14:paraId="5D6DC592"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w:t>
      </w:r>
    </w:p>
    <w:p w14:paraId="574162A8"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w:t>
      </w:r>
    </w:p>
    <w:p w14:paraId="0272A119"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"key": "orderDirections2isIncluded",</w:t>
      </w:r>
    </w:p>
    <w:p w14:paraId="029AFC4D"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"type": "checkbox",</w:t>
      </w:r>
    </w:p>
    <w:p w14:paraId="0ECDBCA4"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"templateOptions": {</w:t>
      </w:r>
    </w:p>
    <w:p w14:paraId="05CA9F91"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"label": "The claimant must send witness statements"</w:t>
      </w:r>
    </w:p>
    <w:p w14:paraId="49582E2C"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w:t>
      </w:r>
    </w:p>
    <w:p w14:paraId="56F033FB"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w:t>
      </w:r>
    </w:p>
    <w:p w14:paraId="5806FE52"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w:t>
      </w:r>
    </w:p>
    <w:p w14:paraId="1F577D56"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"key": "orderDirections2.date",</w:t>
      </w:r>
    </w:p>
    <w:p w14:paraId="7A701525"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"type": "date",</w:t>
      </w:r>
    </w:p>
    <w:p w14:paraId="38E82287"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"templateOptions": {</w:t>
      </w:r>
    </w:p>
    <w:p w14:paraId="3C817913"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"label": "If selected, enter the final order direction date for Step 3"</w:t>
      </w:r>
    </w:p>
    <w:p w14:paraId="4E0E942F"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w:t>
      </w:r>
    </w:p>
    <w:p w14:paraId="2057B774"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w:t>
      </w:r>
    </w:p>
    <w:p w14:paraId="60259197"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w:t>
      </w:r>
    </w:p>
    <w:p w14:paraId="1C4F2D64"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"key": "orderDirections3isIncluded",</w:t>
      </w:r>
    </w:p>
    <w:p w14:paraId="248D1F82"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"type": "checkbox",</w:t>
      </w:r>
    </w:p>
    <w:p w14:paraId="54FE9152"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"templateOptions": {</w:t>
      </w:r>
    </w:p>
    <w:p w14:paraId="4519E17D"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"label": "The defendant must send witness statements"</w:t>
      </w:r>
    </w:p>
    <w:p w14:paraId="0CEC4511"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w:t>
      </w:r>
    </w:p>
    <w:p w14:paraId="5F2249AE"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w:t>
      </w:r>
    </w:p>
    <w:p w14:paraId="4171945E"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w:t>
      </w:r>
    </w:p>
    <w:p w14:paraId="3D55B32A"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"key": "orderDirections3.date",</w:t>
      </w:r>
    </w:p>
    <w:p w14:paraId="1BC72402"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"type": "date",</w:t>
      </w:r>
    </w:p>
    <w:p w14:paraId="41BD1AB9"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"templateOptions": {</w:t>
      </w:r>
    </w:p>
    <w:p w14:paraId="0EB6F550"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"label": "If selected, enter the final order direction date for Step 4"</w:t>
      </w:r>
    </w:p>
    <w:p w14:paraId="1BEDCA31"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w:t>
      </w:r>
    </w:p>
    <w:p w14:paraId="0C728243"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w:t>
      </w:r>
    </w:p>
    <w:p w14:paraId="1FFBEA41"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w:t>
      </w:r>
    </w:p>
    <w:p w14:paraId="1E569602"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"key": "orderDirections4isIncluded",</w:t>
      </w:r>
    </w:p>
    <w:p w14:paraId="7AC58EC2"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"type": "checkbox",</w:t>
      </w:r>
    </w:p>
    <w:p w14:paraId="0802A5FC"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"templateOptions": {</w:t>
      </w:r>
    </w:p>
    <w:p w14:paraId="68A6719C"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"label": "The claimant must send copies of their housing file"</w:t>
      </w:r>
    </w:p>
    <w:p w14:paraId="54616F4C"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w:t>
      </w:r>
    </w:p>
    <w:p w14:paraId="38F79997" w14:textId="77777777" w:rsidR="00AA6577" w:rsidRPr="00AA6577" w:rsidRDefault="00AA6577" w:rsidP="00AA6577">
      <w:pPr>
        <w:rPr>
          <w:rFonts w:ascii="Tahoma" w:hAnsi="Tahoma" w:cs="Tahoma"/>
          <w:sz w:val="22"/>
          <w:szCs w:val="22"/>
        </w:rPr>
      </w:pPr>
      <w:r w:rsidRPr="00AA6577">
        <w:rPr>
          <w:rFonts w:ascii="Tahoma" w:hAnsi="Tahoma" w:cs="Tahoma"/>
          <w:sz w:val="22"/>
          <w:szCs w:val="22"/>
        </w:rPr>
        <w:lastRenderedPageBreak/>
        <w:t xml:space="preserve">  },</w:t>
      </w:r>
    </w:p>
    <w:p w14:paraId="0DCC0DAD"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w:t>
      </w:r>
    </w:p>
    <w:p w14:paraId="683554D3"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"key": "orderDirections4.date",</w:t>
      </w:r>
    </w:p>
    <w:p w14:paraId="61041E95"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"type": "date",</w:t>
      </w:r>
    </w:p>
    <w:p w14:paraId="76162499"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"templateOptions": {</w:t>
      </w:r>
    </w:p>
    <w:p w14:paraId="4A87060E"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"label": "If selected, enter the final order direction date for Step 5"</w:t>
      </w:r>
    </w:p>
    <w:p w14:paraId="39002652"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w:t>
      </w:r>
    </w:p>
    <w:p w14:paraId="55CAEC75"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w:t>
      </w:r>
    </w:p>
    <w:p w14:paraId="64DE2815"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w:t>
      </w:r>
    </w:p>
    <w:p w14:paraId="39B496D4"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"key": "orderDirections5.order",</w:t>
      </w:r>
    </w:p>
    <w:p w14:paraId="600B1DC1"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"type": "input",</w:t>
      </w:r>
    </w:p>
    <w:p w14:paraId="25814DAE"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"templateOptions": {</w:t>
      </w:r>
    </w:p>
    <w:p w14:paraId="6C8DDA82"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"label": "Additional order direction (1)"</w:t>
      </w:r>
    </w:p>
    <w:p w14:paraId="1904A650"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w:t>
      </w:r>
    </w:p>
    <w:p w14:paraId="626D12EB"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w:t>
      </w:r>
    </w:p>
    <w:p w14:paraId="0D7BA2A2"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w:t>
      </w:r>
    </w:p>
    <w:p w14:paraId="5B1ACB7C"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"key": "orderDirections5.date",</w:t>
      </w:r>
    </w:p>
    <w:p w14:paraId="2DFD3B73"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"type": "date",</w:t>
      </w:r>
    </w:p>
    <w:p w14:paraId="66DE77BA"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"templateOptions": {</w:t>
      </w:r>
    </w:p>
    <w:p w14:paraId="7FA40950"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"label": "If entered, enter the final order direction date for Step 6"</w:t>
      </w:r>
    </w:p>
    <w:p w14:paraId="53062DBC"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w:t>
      </w:r>
    </w:p>
    <w:p w14:paraId="2F155FE3"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w:t>
      </w:r>
    </w:p>
    <w:p w14:paraId="620C5217"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w:t>
      </w:r>
    </w:p>
    <w:p w14:paraId="0DB63944"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"key": "orderDirections6.order",</w:t>
      </w:r>
    </w:p>
    <w:p w14:paraId="22BF9150"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"type": "input",</w:t>
      </w:r>
    </w:p>
    <w:p w14:paraId="2A3678F7"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"templateOptions": {</w:t>
      </w:r>
    </w:p>
    <w:p w14:paraId="06CB597A"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"label": "Additional order direction (2)"</w:t>
      </w:r>
    </w:p>
    <w:p w14:paraId="42344435"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w:t>
      </w:r>
    </w:p>
    <w:p w14:paraId="6A298981"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w:t>
      </w:r>
    </w:p>
    <w:p w14:paraId="568D1B6A"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w:t>
      </w:r>
    </w:p>
    <w:p w14:paraId="7E618D84"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"key": "orderDirections6.date",</w:t>
      </w:r>
    </w:p>
    <w:p w14:paraId="7F7F0340"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"type": "date",</w:t>
      </w:r>
    </w:p>
    <w:p w14:paraId="46ACA9A8"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"templateOptions": {</w:t>
      </w:r>
    </w:p>
    <w:p w14:paraId="68F57229"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"label": "If entered, enter the final order direction date for Step 7"</w:t>
      </w:r>
    </w:p>
    <w:p w14:paraId="2B2990D2"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w:t>
      </w:r>
    </w:p>
    <w:p w14:paraId="74A5A0C7"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w:t>
      </w:r>
    </w:p>
    <w:p w14:paraId="1115DFFE"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w:t>
      </w:r>
    </w:p>
    <w:p w14:paraId="0F3EC3C1"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"key": "orderDirections7.order",</w:t>
      </w:r>
    </w:p>
    <w:p w14:paraId="75E88A98"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"type": "input",</w:t>
      </w:r>
    </w:p>
    <w:p w14:paraId="7519CDFF"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"templateOptions": {</w:t>
      </w:r>
    </w:p>
    <w:p w14:paraId="7A009550"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"label": "Additional order direction (3)"</w:t>
      </w:r>
    </w:p>
    <w:p w14:paraId="036D0AA3"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w:t>
      </w:r>
    </w:p>
    <w:p w14:paraId="093DCA56"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w:t>
      </w:r>
    </w:p>
    <w:p w14:paraId="228804C9"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w:t>
      </w:r>
    </w:p>
    <w:p w14:paraId="572C47B1"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"key": "orderDirections7.date",</w:t>
      </w:r>
    </w:p>
    <w:p w14:paraId="58C745BD"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"type": "date",</w:t>
      </w:r>
    </w:p>
    <w:p w14:paraId="6FCB47D6"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"templateOptions": {</w:t>
      </w:r>
    </w:p>
    <w:p w14:paraId="648FD753"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"label": "If entered, enter the final order direction date for Step 8"</w:t>
      </w:r>
    </w:p>
    <w:p w14:paraId="7D446B48"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w:t>
      </w:r>
    </w:p>
    <w:p w14:paraId="44D4AB15"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w:t>
      </w:r>
    </w:p>
    <w:p w14:paraId="2DB41D45" w14:textId="77777777" w:rsidR="00AA6577" w:rsidRPr="00AA6577" w:rsidRDefault="00AA6577" w:rsidP="00AA6577">
      <w:pPr>
        <w:rPr>
          <w:rFonts w:ascii="Tahoma" w:hAnsi="Tahoma" w:cs="Tahoma"/>
          <w:sz w:val="22"/>
          <w:szCs w:val="22"/>
        </w:rPr>
      </w:pPr>
      <w:r w:rsidRPr="00AA6577">
        <w:rPr>
          <w:rFonts w:ascii="Tahoma" w:hAnsi="Tahoma" w:cs="Tahoma"/>
          <w:sz w:val="22"/>
          <w:szCs w:val="22"/>
        </w:rPr>
        <w:lastRenderedPageBreak/>
        <w:t xml:space="preserve">  {</w:t>
      </w:r>
    </w:p>
    <w:p w14:paraId="71D3B555"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"key": "hearingisRequired",</w:t>
      </w:r>
    </w:p>
    <w:p w14:paraId="61E072D7"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"type": "checkbox",</w:t>
      </w:r>
    </w:p>
    <w:p w14:paraId="7AA290C5"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"templateOptions": {</w:t>
      </w:r>
    </w:p>
    <w:p w14:paraId="4998E0A2"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"label": "Court hearing required"</w:t>
      </w:r>
    </w:p>
    <w:p w14:paraId="08EE857D"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w:t>
      </w:r>
    </w:p>
    <w:p w14:paraId="4183CFB2"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w:t>
      </w:r>
    </w:p>
    <w:p w14:paraId="78C3BDD9" w14:textId="77777777" w:rsidR="00AA6577" w:rsidRPr="00AA6577" w:rsidRDefault="00AA6577" w:rsidP="00AA6577">
      <w:pPr>
        <w:rPr>
          <w:rFonts w:ascii="Tahoma" w:hAnsi="Tahoma" w:cs="Tahoma"/>
          <w:sz w:val="22"/>
          <w:szCs w:val="22"/>
        </w:rPr>
      </w:pPr>
      <w:r w:rsidRPr="00AA6577">
        <w:rPr>
          <w:rFonts w:ascii="Tahoma" w:hAnsi="Tahoma" w:cs="Tahoma"/>
          <w:sz w:val="22"/>
          <w:szCs w:val="22"/>
        </w:rPr>
        <w:t>{</w:t>
      </w:r>
    </w:p>
    <w:p w14:paraId="0857140A"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"key": "preferredCourt",</w:t>
      </w:r>
    </w:p>
    <w:p w14:paraId="0FA86DD2"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"type": "input",</w:t>
      </w:r>
    </w:p>
    <w:p w14:paraId="4B89CEE1"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"templateOptions": {</w:t>
      </w:r>
    </w:p>
    <w:p w14:paraId="00D2736C"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"label": "Preferred Court"</w:t>
      </w:r>
    </w:p>
    <w:p w14:paraId="24A29602"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w:t>
      </w:r>
    </w:p>
    <w:p w14:paraId="0C617ECE"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w:t>
      </w:r>
    </w:p>
    <w:p w14:paraId="134A6D08"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w:t>
      </w:r>
    </w:p>
    <w:p w14:paraId="294592FA"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"key": "preferredCourtAddress",</w:t>
      </w:r>
    </w:p>
    <w:p w14:paraId="6D245274"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"type": "input",</w:t>
      </w:r>
    </w:p>
    <w:p w14:paraId="257C153B"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"templateOptions": {</w:t>
      </w:r>
    </w:p>
    <w:p w14:paraId="244735A7"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"label": "Preferred Court Address"</w:t>
      </w:r>
    </w:p>
    <w:p w14:paraId="5AE20A81"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w:t>
      </w:r>
    </w:p>
    <w:p w14:paraId="2CB9D19A"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w:t>
      </w:r>
    </w:p>
    <w:p w14:paraId="6FAAD982"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w:t>
      </w:r>
    </w:p>
    <w:p w14:paraId="086744E5"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"key": "hearing.date",</w:t>
      </w:r>
    </w:p>
    <w:p w14:paraId="7CCAB19F"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"type": "date",</w:t>
      </w:r>
    </w:p>
    <w:p w14:paraId="070D15F4"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"templateOptions": {</w:t>
      </w:r>
    </w:p>
    <w:p w14:paraId="1C0FE86A"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"label": "Enter the hearing date"</w:t>
      </w:r>
    </w:p>
    <w:p w14:paraId="2953FBE2"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w:t>
      </w:r>
    </w:p>
    <w:p w14:paraId="15F2CA9F"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w:t>
      </w:r>
    </w:p>
    <w:p w14:paraId="1E53EE1C"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w:t>
      </w:r>
    </w:p>
    <w:p w14:paraId="14E2726E"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"key": "hearingDurationSelection",</w:t>
      </w:r>
    </w:p>
    <w:p w14:paraId="4E4C99A9"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"type": "radio",</w:t>
      </w:r>
    </w:p>
    <w:p w14:paraId="6BAFCEF8"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"templateOptions": {</w:t>
      </w:r>
    </w:p>
    <w:p w14:paraId="52A3F37C"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"label": "Select hearing duration",</w:t>
      </w:r>
    </w:p>
    <w:p w14:paraId="76C0AB65"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"options": [</w:t>
      </w:r>
    </w:p>
    <w:p w14:paraId="587C293E"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w:t>
      </w:r>
    </w:p>
    <w:p w14:paraId="2E470A90"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"value": 1,</w:t>
      </w:r>
    </w:p>
    <w:p w14:paraId="766D0463"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"label": "The hearing will last half hour"</w:t>
      </w:r>
    </w:p>
    <w:p w14:paraId="4F4E2E25"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w:t>
      </w:r>
    </w:p>
    <w:p w14:paraId="054D15BD"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w:t>
      </w:r>
    </w:p>
    <w:p w14:paraId="7947B465"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"value": 2,</w:t>
      </w:r>
    </w:p>
    <w:p w14:paraId="4EE0847F"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"label": "The hearing will last one hour"</w:t>
      </w:r>
    </w:p>
    <w:p w14:paraId="1647D514"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w:t>
      </w:r>
    </w:p>
    <w:p w14:paraId="5CC62B0B"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w:t>
      </w:r>
    </w:p>
    <w:p w14:paraId="396E297A"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"value": 3,</w:t>
      </w:r>
    </w:p>
    <w:p w14:paraId="5239F70D"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"label": "The hearing will last one and half hours"</w:t>
      </w:r>
    </w:p>
    <w:p w14:paraId="14C77D60"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w:t>
      </w:r>
    </w:p>
    <w:p w14:paraId="44218293"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w:t>
      </w:r>
    </w:p>
    <w:p w14:paraId="549B0BCE"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"value": 4,</w:t>
      </w:r>
    </w:p>
    <w:p w14:paraId="5B20C5D6"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"label": "The hearing will last two hours"</w:t>
      </w:r>
    </w:p>
    <w:p w14:paraId="13528114"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w:t>
      </w:r>
    </w:p>
    <w:p w14:paraId="5F2EAA0A" w14:textId="77777777" w:rsidR="00AA6577" w:rsidRPr="00AA6577" w:rsidRDefault="00AA6577" w:rsidP="00AA6577">
      <w:pPr>
        <w:rPr>
          <w:rFonts w:ascii="Tahoma" w:hAnsi="Tahoma" w:cs="Tahoma"/>
          <w:sz w:val="22"/>
          <w:szCs w:val="22"/>
        </w:rPr>
      </w:pPr>
      <w:r w:rsidRPr="00AA6577">
        <w:rPr>
          <w:rFonts w:ascii="Tahoma" w:hAnsi="Tahoma" w:cs="Tahoma"/>
          <w:sz w:val="22"/>
          <w:szCs w:val="22"/>
        </w:rPr>
        <w:lastRenderedPageBreak/>
        <w:t xml:space="preserve">        {</w:t>
      </w:r>
    </w:p>
    <w:p w14:paraId="1C3E304E"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"value": 5,</w:t>
      </w:r>
    </w:p>
    <w:p w14:paraId="18CFDEAE"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"label": "The hearing will last three hours"</w:t>
      </w:r>
    </w:p>
    <w:p w14:paraId="799E717B"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w:t>
      </w:r>
    </w:p>
    <w:p w14:paraId="4E746555"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w:t>
      </w:r>
    </w:p>
    <w:p w14:paraId="62604C36"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"value": 6,</w:t>
      </w:r>
    </w:p>
    <w:p w14:paraId="2358A7C2"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"label": "The hearing will last one day"</w:t>
      </w:r>
    </w:p>
    <w:p w14:paraId="1B2885C9"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w:t>
      </w:r>
    </w:p>
    <w:p w14:paraId="7CA12E5B"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w:t>
      </w:r>
    </w:p>
    <w:p w14:paraId="4E7C5E0E"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w:t>
      </w:r>
    </w:p>
    <w:p w14:paraId="143128D0"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w:t>
      </w:r>
    </w:p>
    <w:p w14:paraId="3CF7725A"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w:t>
      </w:r>
    </w:p>
    <w:p w14:paraId="7BEAC8C6"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"key": "hearingTimeSelection",</w:t>
      </w:r>
    </w:p>
    <w:p w14:paraId="79254B36"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"type": "radio",</w:t>
      </w:r>
    </w:p>
    <w:p w14:paraId="26C35D6A"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"templateOptions": {</w:t>
      </w:r>
    </w:p>
    <w:p w14:paraId="2FE37CA8"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"label": "Select hearing start time",</w:t>
      </w:r>
    </w:p>
    <w:p w14:paraId="45320801"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"options": [</w:t>
      </w:r>
    </w:p>
    <w:p w14:paraId="2B69F970"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w:t>
      </w:r>
    </w:p>
    <w:p w14:paraId="1B9306D2"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"value": 1,</w:t>
      </w:r>
    </w:p>
    <w:p w14:paraId="7279648D"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"label": "The hearing start at 10am"</w:t>
      </w:r>
    </w:p>
    <w:p w14:paraId="36137341"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w:t>
      </w:r>
    </w:p>
    <w:p w14:paraId="23394C2C"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w:t>
      </w:r>
    </w:p>
    <w:p w14:paraId="682BF95E"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"value": 2,</w:t>
      </w:r>
    </w:p>
    <w:p w14:paraId="7A0A6CA0"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"label": "The hearing start at 2pm"</w:t>
      </w:r>
    </w:p>
    <w:p w14:paraId="7CF64263"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w:t>
      </w:r>
    </w:p>
    <w:p w14:paraId="0E5DD15F"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w:t>
      </w:r>
    </w:p>
    <w:p w14:paraId="4035D14D"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w:t>
      </w:r>
    </w:p>
    <w:p w14:paraId="6BAB3BC1"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w:t>
      </w:r>
    </w:p>
    <w:p w14:paraId="23205194"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w:t>
      </w:r>
    </w:p>
    <w:p w14:paraId="29E654FD"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"key": "hearingStatement1",</w:t>
      </w:r>
    </w:p>
    <w:p w14:paraId="0457268F"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"type": "input",</w:t>
      </w:r>
    </w:p>
    <w:p w14:paraId="1E6EFBB7"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"templateOptions": {</w:t>
      </w:r>
    </w:p>
    <w:p w14:paraId="22BB6510"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"label": "Additional hearing statement"</w:t>
      </w:r>
    </w:p>
    <w:p w14:paraId="0A20D887"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w:t>
      </w:r>
    </w:p>
    <w:p w14:paraId="291F71FC" w14:textId="77777777" w:rsidR="00AA6577" w:rsidRPr="00AA6577" w:rsidRDefault="00AA6577" w:rsidP="00AA6577">
      <w:pPr>
        <w:rPr>
          <w:rFonts w:ascii="Tahoma" w:hAnsi="Tahoma" w:cs="Tahoma"/>
          <w:sz w:val="22"/>
          <w:szCs w:val="22"/>
        </w:rPr>
      </w:pPr>
      <w:r w:rsidRPr="00AA6577">
        <w:rPr>
          <w:rFonts w:ascii="Tahoma" w:hAnsi="Tahoma" w:cs="Tahoma"/>
          <w:sz w:val="22"/>
          <w:szCs w:val="22"/>
        </w:rPr>
        <w:t xml:space="preserve">  }</w:t>
      </w:r>
    </w:p>
    <w:p w14:paraId="601D1338" w14:textId="77777777" w:rsidR="00AA6577" w:rsidRDefault="00AA6577" w:rsidP="00AA6577">
      <w:pPr>
        <w:rPr>
          <w:rFonts w:ascii="Tahoma" w:hAnsi="Tahoma" w:cs="Tahoma"/>
          <w:sz w:val="22"/>
          <w:szCs w:val="22"/>
        </w:rPr>
      </w:pPr>
      <w:r w:rsidRPr="00AA6577">
        <w:rPr>
          <w:rFonts w:ascii="Tahoma" w:hAnsi="Tahoma" w:cs="Tahoma"/>
          <w:sz w:val="22"/>
          <w:szCs w:val="22"/>
        </w:rPr>
        <w:t xml:space="preserve">] </w:t>
      </w:r>
    </w:p>
    <w:p w14:paraId="4B997D80" w14:textId="4C7C8592" w:rsidR="00D765AC" w:rsidRPr="00156806" w:rsidRDefault="00D765AC" w:rsidP="00AA6577">
      <w:pPr>
        <w:rPr>
          <w:rFonts w:ascii="Tahoma" w:hAnsi="Tahoma" w:cs="Tahoma"/>
          <w:sz w:val="22"/>
          <w:szCs w:val="22"/>
        </w:rPr>
      </w:pPr>
      <w:bookmarkStart w:id="1" w:name="_GoBack"/>
      <w:bookmarkEnd w:id="1"/>
      <w:r w:rsidRPr="00E71F94">
        <w:rPr>
          <w:rFonts w:asciiTheme="minorHAnsi" w:hAnsiTheme="minorHAnsi"/>
          <w:sz w:val="22"/>
          <w:szCs w:val="22"/>
        </w:rPr>
        <w:t>&lt;&lt;es_&gt;&gt;</w:t>
      </w:r>
    </w:p>
    <w:sectPr w:rsidR="00D765AC" w:rsidRPr="00156806" w:rsidSect="001D3541">
      <w:footerReference w:type="default" r:id="rId8"/>
      <w:pgSz w:w="12240" w:h="15840"/>
      <w:pgMar w:top="1134" w:right="1440" w:bottom="1134"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B70B3E" w14:textId="77777777" w:rsidR="000C3E26" w:rsidRDefault="000C3E26" w:rsidP="00812032">
      <w:r>
        <w:separator/>
      </w:r>
    </w:p>
  </w:endnote>
  <w:endnote w:type="continuationSeparator" w:id="0">
    <w:p w14:paraId="31D680AE" w14:textId="77777777" w:rsidR="000C3E26" w:rsidRDefault="000C3E26" w:rsidP="008120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ahoma" w:hAnsi="Tahoma" w:cs="Tahoma"/>
        <w:sz w:val="18"/>
        <w:szCs w:val="18"/>
      </w:rPr>
      <w:id w:val="-1589772772"/>
      <w:docPartObj>
        <w:docPartGallery w:val="Page Numbers (Bottom of Page)"/>
        <w:docPartUnique/>
      </w:docPartObj>
    </w:sdtPr>
    <w:sdtEndPr/>
    <w:sdtContent>
      <w:sdt>
        <w:sdtPr>
          <w:rPr>
            <w:rFonts w:ascii="Tahoma" w:hAnsi="Tahoma" w:cs="Tahoma"/>
            <w:sz w:val="18"/>
            <w:szCs w:val="18"/>
          </w:rPr>
          <w:id w:val="-1705238520"/>
          <w:docPartObj>
            <w:docPartGallery w:val="Page Numbers (Top of Page)"/>
            <w:docPartUnique/>
          </w:docPartObj>
        </w:sdtPr>
        <w:sdtEndPr/>
        <w:sdtContent>
          <w:p w14:paraId="24A254A4" w14:textId="4C7571E3" w:rsidR="00B835B9" w:rsidRPr="008E6B28" w:rsidRDefault="00B835B9" w:rsidP="008E6B28">
            <w:pPr>
              <w:pStyle w:val="Footer"/>
              <w:jc w:val="center"/>
              <w:rPr>
                <w:rFonts w:ascii="Tahoma" w:hAnsi="Tahoma" w:cs="Tahoma"/>
                <w:sz w:val="18"/>
                <w:szCs w:val="18"/>
              </w:rPr>
            </w:pPr>
            <w:r w:rsidRPr="008E6B28">
              <w:rPr>
                <w:rFonts w:ascii="Tahoma" w:hAnsi="Tahoma" w:cs="Tahoma"/>
                <w:sz w:val="18"/>
                <w:szCs w:val="18"/>
              </w:rPr>
              <w:t xml:space="preserve">Page </w:t>
            </w:r>
            <w:r w:rsidRPr="008E6B28">
              <w:rPr>
                <w:rFonts w:ascii="Tahoma" w:hAnsi="Tahoma" w:cs="Tahoma"/>
                <w:bCs/>
                <w:sz w:val="18"/>
                <w:szCs w:val="18"/>
              </w:rPr>
              <w:fldChar w:fldCharType="begin"/>
            </w:r>
            <w:r w:rsidRPr="008E6B28">
              <w:rPr>
                <w:rFonts w:ascii="Tahoma" w:hAnsi="Tahoma" w:cs="Tahoma"/>
                <w:bCs/>
                <w:sz w:val="18"/>
                <w:szCs w:val="18"/>
              </w:rPr>
              <w:instrText xml:space="preserve"> PAGE </w:instrText>
            </w:r>
            <w:r w:rsidRPr="008E6B28">
              <w:rPr>
                <w:rFonts w:ascii="Tahoma" w:hAnsi="Tahoma" w:cs="Tahoma"/>
                <w:bCs/>
                <w:sz w:val="18"/>
                <w:szCs w:val="18"/>
              </w:rPr>
              <w:fldChar w:fldCharType="separate"/>
            </w:r>
            <w:r w:rsidRPr="008E6B28">
              <w:rPr>
                <w:rFonts w:ascii="Tahoma" w:hAnsi="Tahoma" w:cs="Tahoma"/>
                <w:bCs/>
                <w:noProof/>
                <w:sz w:val="18"/>
                <w:szCs w:val="18"/>
              </w:rPr>
              <w:t>2</w:t>
            </w:r>
            <w:r w:rsidRPr="008E6B28">
              <w:rPr>
                <w:rFonts w:ascii="Tahoma" w:hAnsi="Tahoma" w:cs="Tahoma"/>
                <w:bCs/>
                <w:sz w:val="18"/>
                <w:szCs w:val="18"/>
              </w:rPr>
              <w:fldChar w:fldCharType="end"/>
            </w:r>
            <w:r w:rsidRPr="008E6B28">
              <w:rPr>
                <w:rFonts w:ascii="Tahoma" w:hAnsi="Tahoma" w:cs="Tahoma"/>
                <w:sz w:val="18"/>
                <w:szCs w:val="18"/>
              </w:rPr>
              <w:t xml:space="preserve"> of </w:t>
            </w:r>
            <w:r w:rsidRPr="008E6B28">
              <w:rPr>
                <w:rFonts w:ascii="Tahoma" w:hAnsi="Tahoma" w:cs="Tahoma"/>
                <w:bCs/>
                <w:sz w:val="18"/>
                <w:szCs w:val="18"/>
              </w:rPr>
              <w:fldChar w:fldCharType="begin"/>
            </w:r>
            <w:r w:rsidRPr="008E6B28">
              <w:rPr>
                <w:rFonts w:ascii="Tahoma" w:hAnsi="Tahoma" w:cs="Tahoma"/>
                <w:bCs/>
                <w:sz w:val="18"/>
                <w:szCs w:val="18"/>
              </w:rPr>
              <w:instrText xml:space="preserve"> NUMPAGES  </w:instrText>
            </w:r>
            <w:r w:rsidRPr="008E6B28">
              <w:rPr>
                <w:rFonts w:ascii="Tahoma" w:hAnsi="Tahoma" w:cs="Tahoma"/>
                <w:bCs/>
                <w:sz w:val="18"/>
                <w:szCs w:val="18"/>
              </w:rPr>
              <w:fldChar w:fldCharType="separate"/>
            </w:r>
            <w:r w:rsidRPr="008E6B28">
              <w:rPr>
                <w:rFonts w:ascii="Tahoma" w:hAnsi="Tahoma" w:cs="Tahoma"/>
                <w:bCs/>
                <w:noProof/>
                <w:sz w:val="18"/>
                <w:szCs w:val="18"/>
              </w:rPr>
              <w:t>2</w:t>
            </w:r>
            <w:r w:rsidRPr="008E6B28">
              <w:rPr>
                <w:rFonts w:ascii="Tahoma" w:hAnsi="Tahoma" w:cs="Tahoma"/>
                <w:bCs/>
                <w:sz w:val="18"/>
                <w:szCs w:val="18"/>
              </w:rPr>
              <w:fldChar w:fldCharType="end"/>
            </w:r>
          </w:p>
        </w:sdtContent>
      </w:sdt>
    </w:sdtContent>
  </w:sdt>
  <w:p w14:paraId="75205CBD" w14:textId="77777777" w:rsidR="00B835B9" w:rsidRDefault="00B835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EF409F" w14:textId="77777777" w:rsidR="000C3E26" w:rsidRDefault="000C3E26" w:rsidP="00812032">
      <w:r>
        <w:separator/>
      </w:r>
    </w:p>
  </w:footnote>
  <w:footnote w:type="continuationSeparator" w:id="0">
    <w:p w14:paraId="0E6E2E62" w14:textId="77777777" w:rsidR="000C3E26" w:rsidRDefault="000C3E26" w:rsidP="008120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32905"/>
    <w:multiLevelType w:val="multilevel"/>
    <w:tmpl w:val="FF20FD88"/>
    <w:lvl w:ilvl="0">
      <w:start w:val="1"/>
      <w:numFmt w:val="decimal"/>
      <w:lvlText w:val="%1)"/>
      <w:lvlJc w:val="left"/>
      <w:pPr>
        <w:tabs>
          <w:tab w:val="num" w:pos="432"/>
        </w:tabs>
        <w:ind w:left="432" w:hanging="432"/>
      </w:pPr>
      <w:rPr>
        <w:b w:val="0"/>
      </w:rPr>
    </w:lvl>
    <w:lvl w:ilvl="1">
      <w:start w:val="1"/>
      <w:numFmt w:val="lowerLetter"/>
      <w:lvlText w:val="%2)"/>
      <w:lvlJc w:val="left"/>
      <w:pPr>
        <w:tabs>
          <w:tab w:val="num" w:pos="720"/>
        </w:tabs>
        <w:ind w:left="720" w:hanging="288"/>
      </w:pPr>
    </w:lvl>
    <w:lvl w:ilvl="2">
      <w:start w:val="1"/>
      <w:numFmt w:val="lowerRoman"/>
      <w:lvlText w:val="%3)"/>
      <w:lvlJc w:val="left"/>
      <w:pPr>
        <w:tabs>
          <w:tab w:val="num" w:pos="1008"/>
        </w:tabs>
        <w:ind w:left="1008" w:hanging="288"/>
      </w:pPr>
    </w:lvl>
    <w:lvl w:ilvl="3">
      <w:start w:val="1"/>
      <w:numFmt w:val="decimal"/>
      <w:lvlText w:val="%4)"/>
      <w:lvlJc w:val="left"/>
      <w:pPr>
        <w:tabs>
          <w:tab w:val="num" w:pos="1296"/>
        </w:tabs>
        <w:ind w:left="1296" w:hanging="288"/>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05D2691D"/>
    <w:multiLevelType w:val="hybridMultilevel"/>
    <w:tmpl w:val="6CE02D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004326"/>
    <w:multiLevelType w:val="multilevel"/>
    <w:tmpl w:val="2ED88FEE"/>
    <w:lvl w:ilvl="0">
      <w:start w:val="1"/>
      <w:numFmt w:val="decimal"/>
      <w:lvlText w:val="%1)"/>
      <w:lvlJc w:val="left"/>
      <w:pPr>
        <w:tabs>
          <w:tab w:val="num" w:pos="432"/>
        </w:tabs>
        <w:ind w:left="432" w:hanging="432"/>
      </w:pPr>
      <w:rPr>
        <w:b w:val="0"/>
      </w:rPr>
    </w:lvl>
    <w:lvl w:ilvl="1">
      <w:start w:val="1"/>
      <w:numFmt w:val="lowerLetter"/>
      <w:lvlText w:val="%2)"/>
      <w:lvlJc w:val="left"/>
      <w:pPr>
        <w:tabs>
          <w:tab w:val="num" w:pos="720"/>
        </w:tabs>
        <w:ind w:left="720" w:hanging="288"/>
      </w:pPr>
    </w:lvl>
    <w:lvl w:ilvl="2">
      <w:start w:val="1"/>
      <w:numFmt w:val="lowerRoman"/>
      <w:lvlText w:val="%3)"/>
      <w:lvlJc w:val="left"/>
      <w:pPr>
        <w:tabs>
          <w:tab w:val="num" w:pos="1296"/>
        </w:tabs>
        <w:ind w:left="1296" w:hanging="576"/>
      </w:pPr>
    </w:lvl>
    <w:lvl w:ilvl="3">
      <w:start w:val="1"/>
      <w:numFmt w:val="decimal"/>
      <w:lvlText w:val="%4)"/>
      <w:lvlJc w:val="left"/>
      <w:pPr>
        <w:tabs>
          <w:tab w:val="num" w:pos="1296"/>
        </w:tabs>
        <w:ind w:left="1296" w:hanging="288"/>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15:restartNumberingAfterBreak="0">
    <w:nsid w:val="140772B6"/>
    <w:multiLevelType w:val="hybridMultilevel"/>
    <w:tmpl w:val="D9D8F1BC"/>
    <w:lvl w:ilvl="0" w:tplc="64F69532">
      <w:start w:val="1"/>
      <w:numFmt w:val="lowerLetter"/>
      <w:lvlText w:val="(%1)"/>
      <w:lvlJc w:val="left"/>
      <w:pPr>
        <w:ind w:left="720" w:hanging="360"/>
      </w:pPr>
      <w:rPr>
        <w:rFonts w:ascii="Tahoma" w:eastAsia="Times New Roman" w:hAnsi="Tahoma" w:cs="Tahom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1B5734"/>
    <w:multiLevelType w:val="hybridMultilevel"/>
    <w:tmpl w:val="180AA056"/>
    <w:lvl w:ilvl="0" w:tplc="67243A6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A848C9"/>
    <w:multiLevelType w:val="multilevel"/>
    <w:tmpl w:val="C87E0B34"/>
    <w:lvl w:ilvl="0">
      <w:start w:val="1"/>
      <w:numFmt w:val="decimal"/>
      <w:lvlText w:val="%1)"/>
      <w:lvlJc w:val="left"/>
      <w:pPr>
        <w:tabs>
          <w:tab w:val="num" w:pos="432"/>
        </w:tabs>
        <w:ind w:left="432" w:hanging="432"/>
      </w:pPr>
      <w:rPr>
        <w:rFonts w:hint="default"/>
        <w:b w:val="0"/>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296"/>
        </w:tabs>
        <w:ind w:left="1296" w:hanging="576"/>
      </w:pPr>
      <w:rPr>
        <w:rFonts w:hint="default"/>
      </w:rPr>
    </w:lvl>
    <w:lvl w:ilvl="3">
      <w:start w:val="1"/>
      <w:numFmt w:val="decimal"/>
      <w:lvlText w:val="%4)"/>
      <w:lvlJc w:val="left"/>
      <w:pPr>
        <w:tabs>
          <w:tab w:val="num" w:pos="1296"/>
        </w:tabs>
        <w:ind w:left="1296" w:hanging="288"/>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6" w15:restartNumberingAfterBreak="0">
    <w:nsid w:val="233B3BEC"/>
    <w:multiLevelType w:val="multilevel"/>
    <w:tmpl w:val="C87E0B34"/>
    <w:lvl w:ilvl="0">
      <w:start w:val="1"/>
      <w:numFmt w:val="decimal"/>
      <w:lvlText w:val="%1)"/>
      <w:lvlJc w:val="left"/>
      <w:pPr>
        <w:tabs>
          <w:tab w:val="num" w:pos="432"/>
        </w:tabs>
        <w:ind w:left="432" w:hanging="432"/>
      </w:pPr>
      <w:rPr>
        <w:rFonts w:hint="default"/>
        <w:b w:val="0"/>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296"/>
        </w:tabs>
        <w:ind w:left="1296" w:hanging="576"/>
      </w:pPr>
      <w:rPr>
        <w:rFonts w:hint="default"/>
      </w:rPr>
    </w:lvl>
    <w:lvl w:ilvl="3">
      <w:start w:val="1"/>
      <w:numFmt w:val="decimal"/>
      <w:lvlText w:val="%4)"/>
      <w:lvlJc w:val="left"/>
      <w:pPr>
        <w:tabs>
          <w:tab w:val="num" w:pos="1296"/>
        </w:tabs>
        <w:ind w:left="1296" w:hanging="288"/>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7" w15:restartNumberingAfterBreak="0">
    <w:nsid w:val="2AD31A37"/>
    <w:multiLevelType w:val="hybridMultilevel"/>
    <w:tmpl w:val="DB6422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0101C19"/>
    <w:multiLevelType w:val="hybridMultilevel"/>
    <w:tmpl w:val="EEB065C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6242F8C"/>
    <w:multiLevelType w:val="hybridMultilevel"/>
    <w:tmpl w:val="16924B10"/>
    <w:lvl w:ilvl="0" w:tplc="D3B45EF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9A22D72"/>
    <w:multiLevelType w:val="hybridMultilevel"/>
    <w:tmpl w:val="1416D1DE"/>
    <w:lvl w:ilvl="0" w:tplc="6BD64C6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6323D02"/>
    <w:multiLevelType w:val="hybridMultilevel"/>
    <w:tmpl w:val="456CAD3E"/>
    <w:lvl w:ilvl="0" w:tplc="D722EEA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46724EF6"/>
    <w:multiLevelType w:val="hybridMultilevel"/>
    <w:tmpl w:val="1416D1DE"/>
    <w:lvl w:ilvl="0" w:tplc="6BD64C6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4B0D6F"/>
    <w:multiLevelType w:val="hybridMultilevel"/>
    <w:tmpl w:val="D9D8F1BC"/>
    <w:lvl w:ilvl="0" w:tplc="64F69532">
      <w:start w:val="1"/>
      <w:numFmt w:val="lowerLetter"/>
      <w:lvlText w:val="(%1)"/>
      <w:lvlJc w:val="left"/>
      <w:pPr>
        <w:ind w:left="720" w:hanging="360"/>
      </w:pPr>
      <w:rPr>
        <w:rFonts w:ascii="Tahoma" w:eastAsia="Times New Roman" w:hAnsi="Tahoma" w:cs="Tahom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E7A45FE"/>
    <w:multiLevelType w:val="hybridMultilevel"/>
    <w:tmpl w:val="F48E8EF4"/>
    <w:lvl w:ilvl="0" w:tplc="47E4418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55431D"/>
    <w:multiLevelType w:val="hybridMultilevel"/>
    <w:tmpl w:val="1416D1DE"/>
    <w:lvl w:ilvl="0" w:tplc="6BD64C6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02E6303"/>
    <w:multiLevelType w:val="hybridMultilevel"/>
    <w:tmpl w:val="6EFACC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383310D"/>
    <w:multiLevelType w:val="hybridMultilevel"/>
    <w:tmpl w:val="64940A94"/>
    <w:lvl w:ilvl="0" w:tplc="08090001">
      <w:start w:val="1"/>
      <w:numFmt w:val="bullet"/>
      <w:lvlText w:val=""/>
      <w:lvlJc w:val="left"/>
      <w:pPr>
        <w:ind w:left="436" w:hanging="360"/>
      </w:pPr>
      <w:rPr>
        <w:rFonts w:ascii="Symbol" w:hAnsi="Symbol"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18" w15:restartNumberingAfterBreak="0">
    <w:nsid w:val="77693890"/>
    <w:multiLevelType w:val="hybridMultilevel"/>
    <w:tmpl w:val="A5D66A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BB80978"/>
    <w:multiLevelType w:val="hybridMultilevel"/>
    <w:tmpl w:val="4286A1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2"/>
  </w:num>
  <w:num w:numId="5">
    <w:abstractNumId w:val="7"/>
  </w:num>
  <w:num w:numId="6">
    <w:abstractNumId w:val="8"/>
  </w:num>
  <w:num w:numId="7">
    <w:abstractNumId w:val="11"/>
  </w:num>
  <w:num w:numId="8">
    <w:abstractNumId w:val="14"/>
  </w:num>
  <w:num w:numId="9">
    <w:abstractNumId w:val="3"/>
  </w:num>
  <w:num w:numId="10">
    <w:abstractNumId w:val="19"/>
  </w:num>
  <w:num w:numId="11">
    <w:abstractNumId w:val="9"/>
  </w:num>
  <w:num w:numId="12">
    <w:abstractNumId w:val="4"/>
  </w:num>
  <w:num w:numId="13">
    <w:abstractNumId w:val="10"/>
  </w:num>
  <w:num w:numId="14">
    <w:abstractNumId w:val="12"/>
  </w:num>
  <w:num w:numId="15">
    <w:abstractNumId w:val="15"/>
  </w:num>
  <w:num w:numId="16">
    <w:abstractNumId w:val="13"/>
  </w:num>
  <w:num w:numId="17">
    <w:abstractNumId w:val="18"/>
  </w:num>
  <w:num w:numId="18">
    <w:abstractNumId w:val="17"/>
  </w:num>
  <w:num w:numId="19">
    <w:abstractNumId w:val="1"/>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032"/>
    <w:rsid w:val="00000A59"/>
    <w:rsid w:val="000010E3"/>
    <w:rsid w:val="00001615"/>
    <w:rsid w:val="00001645"/>
    <w:rsid w:val="000017C0"/>
    <w:rsid w:val="00001D62"/>
    <w:rsid w:val="000023D5"/>
    <w:rsid w:val="0000272E"/>
    <w:rsid w:val="000035A8"/>
    <w:rsid w:val="0000386F"/>
    <w:rsid w:val="00003892"/>
    <w:rsid w:val="00003FAC"/>
    <w:rsid w:val="00004735"/>
    <w:rsid w:val="000049B0"/>
    <w:rsid w:val="0000563C"/>
    <w:rsid w:val="00005641"/>
    <w:rsid w:val="00005695"/>
    <w:rsid w:val="000059A8"/>
    <w:rsid w:val="00005A42"/>
    <w:rsid w:val="00005F3A"/>
    <w:rsid w:val="00007201"/>
    <w:rsid w:val="00007569"/>
    <w:rsid w:val="000079E9"/>
    <w:rsid w:val="0001014D"/>
    <w:rsid w:val="00010903"/>
    <w:rsid w:val="00011254"/>
    <w:rsid w:val="000119BA"/>
    <w:rsid w:val="0001217D"/>
    <w:rsid w:val="0001297C"/>
    <w:rsid w:val="00012C29"/>
    <w:rsid w:val="00012DB3"/>
    <w:rsid w:val="00013226"/>
    <w:rsid w:val="000144C0"/>
    <w:rsid w:val="000145BF"/>
    <w:rsid w:val="00014C36"/>
    <w:rsid w:val="00014F88"/>
    <w:rsid w:val="00014F8F"/>
    <w:rsid w:val="000152F1"/>
    <w:rsid w:val="000158B5"/>
    <w:rsid w:val="00015DA3"/>
    <w:rsid w:val="000168F8"/>
    <w:rsid w:val="00016CE9"/>
    <w:rsid w:val="000203FF"/>
    <w:rsid w:val="0002067E"/>
    <w:rsid w:val="00020FA1"/>
    <w:rsid w:val="000235B0"/>
    <w:rsid w:val="00023681"/>
    <w:rsid w:val="0002562F"/>
    <w:rsid w:val="00025AA6"/>
    <w:rsid w:val="0002688D"/>
    <w:rsid w:val="0002747D"/>
    <w:rsid w:val="000277AC"/>
    <w:rsid w:val="00027B97"/>
    <w:rsid w:val="00027EB6"/>
    <w:rsid w:val="000306DC"/>
    <w:rsid w:val="00030D9A"/>
    <w:rsid w:val="00035630"/>
    <w:rsid w:val="00035BE5"/>
    <w:rsid w:val="00035C26"/>
    <w:rsid w:val="00035D86"/>
    <w:rsid w:val="00036FC1"/>
    <w:rsid w:val="000370B7"/>
    <w:rsid w:val="00037107"/>
    <w:rsid w:val="0003760D"/>
    <w:rsid w:val="00037D21"/>
    <w:rsid w:val="00040534"/>
    <w:rsid w:val="00041344"/>
    <w:rsid w:val="00043970"/>
    <w:rsid w:val="00043E1A"/>
    <w:rsid w:val="000446C6"/>
    <w:rsid w:val="0004470C"/>
    <w:rsid w:val="00044CDF"/>
    <w:rsid w:val="000450B5"/>
    <w:rsid w:val="00045AFD"/>
    <w:rsid w:val="00046319"/>
    <w:rsid w:val="00046400"/>
    <w:rsid w:val="00046739"/>
    <w:rsid w:val="00046C85"/>
    <w:rsid w:val="00047CBD"/>
    <w:rsid w:val="00047DE7"/>
    <w:rsid w:val="0005047B"/>
    <w:rsid w:val="00051806"/>
    <w:rsid w:val="00051B42"/>
    <w:rsid w:val="00052525"/>
    <w:rsid w:val="000528C3"/>
    <w:rsid w:val="00052E38"/>
    <w:rsid w:val="00053563"/>
    <w:rsid w:val="0005366A"/>
    <w:rsid w:val="00053D32"/>
    <w:rsid w:val="00053E52"/>
    <w:rsid w:val="00054E01"/>
    <w:rsid w:val="0005572A"/>
    <w:rsid w:val="00055855"/>
    <w:rsid w:val="00056246"/>
    <w:rsid w:val="00056A77"/>
    <w:rsid w:val="00056C76"/>
    <w:rsid w:val="000570ED"/>
    <w:rsid w:val="00057658"/>
    <w:rsid w:val="00057F44"/>
    <w:rsid w:val="000600E6"/>
    <w:rsid w:val="0006028F"/>
    <w:rsid w:val="000603FA"/>
    <w:rsid w:val="000611DA"/>
    <w:rsid w:val="000615E8"/>
    <w:rsid w:val="000616DA"/>
    <w:rsid w:val="000619E4"/>
    <w:rsid w:val="00061F7F"/>
    <w:rsid w:val="00062669"/>
    <w:rsid w:val="000627DA"/>
    <w:rsid w:val="00062934"/>
    <w:rsid w:val="00062A93"/>
    <w:rsid w:val="00063571"/>
    <w:rsid w:val="00064F8A"/>
    <w:rsid w:val="000662B7"/>
    <w:rsid w:val="00066B03"/>
    <w:rsid w:val="000672EC"/>
    <w:rsid w:val="000677A5"/>
    <w:rsid w:val="00067848"/>
    <w:rsid w:val="00067889"/>
    <w:rsid w:val="00070017"/>
    <w:rsid w:val="000704D8"/>
    <w:rsid w:val="0007058A"/>
    <w:rsid w:val="00070688"/>
    <w:rsid w:val="00070C3E"/>
    <w:rsid w:val="00071AE2"/>
    <w:rsid w:val="000728E1"/>
    <w:rsid w:val="00072B76"/>
    <w:rsid w:val="00072BD7"/>
    <w:rsid w:val="00072E5B"/>
    <w:rsid w:val="00073724"/>
    <w:rsid w:val="0007385E"/>
    <w:rsid w:val="00074CB5"/>
    <w:rsid w:val="00074E1C"/>
    <w:rsid w:val="0007527C"/>
    <w:rsid w:val="00076BB9"/>
    <w:rsid w:val="00077440"/>
    <w:rsid w:val="00077602"/>
    <w:rsid w:val="00077A76"/>
    <w:rsid w:val="000806C9"/>
    <w:rsid w:val="000809DA"/>
    <w:rsid w:val="0008137D"/>
    <w:rsid w:val="00082244"/>
    <w:rsid w:val="00083D19"/>
    <w:rsid w:val="00084401"/>
    <w:rsid w:val="000848AA"/>
    <w:rsid w:val="000849D1"/>
    <w:rsid w:val="000851CB"/>
    <w:rsid w:val="000859BE"/>
    <w:rsid w:val="00090A68"/>
    <w:rsid w:val="00091539"/>
    <w:rsid w:val="00091776"/>
    <w:rsid w:val="00091E18"/>
    <w:rsid w:val="00092BA8"/>
    <w:rsid w:val="0009307A"/>
    <w:rsid w:val="00093419"/>
    <w:rsid w:val="00093DAB"/>
    <w:rsid w:val="00094240"/>
    <w:rsid w:val="00095481"/>
    <w:rsid w:val="00095AB8"/>
    <w:rsid w:val="00095D54"/>
    <w:rsid w:val="00095D98"/>
    <w:rsid w:val="00096B57"/>
    <w:rsid w:val="00097FD7"/>
    <w:rsid w:val="000A073D"/>
    <w:rsid w:val="000A1748"/>
    <w:rsid w:val="000A2504"/>
    <w:rsid w:val="000A3CC8"/>
    <w:rsid w:val="000A49CD"/>
    <w:rsid w:val="000A4B4C"/>
    <w:rsid w:val="000A4C4F"/>
    <w:rsid w:val="000A4C6A"/>
    <w:rsid w:val="000A4D45"/>
    <w:rsid w:val="000A4EBD"/>
    <w:rsid w:val="000A5225"/>
    <w:rsid w:val="000A5D62"/>
    <w:rsid w:val="000A6EDD"/>
    <w:rsid w:val="000A798C"/>
    <w:rsid w:val="000B0714"/>
    <w:rsid w:val="000B131F"/>
    <w:rsid w:val="000B1B4D"/>
    <w:rsid w:val="000B1BF1"/>
    <w:rsid w:val="000B3593"/>
    <w:rsid w:val="000B3B05"/>
    <w:rsid w:val="000B3F94"/>
    <w:rsid w:val="000B3FC5"/>
    <w:rsid w:val="000B4071"/>
    <w:rsid w:val="000B435B"/>
    <w:rsid w:val="000B464C"/>
    <w:rsid w:val="000B49AC"/>
    <w:rsid w:val="000B5582"/>
    <w:rsid w:val="000B572B"/>
    <w:rsid w:val="000B59E7"/>
    <w:rsid w:val="000C011C"/>
    <w:rsid w:val="000C10BE"/>
    <w:rsid w:val="000C13EF"/>
    <w:rsid w:val="000C1BC6"/>
    <w:rsid w:val="000C3470"/>
    <w:rsid w:val="000C3676"/>
    <w:rsid w:val="000C3CCD"/>
    <w:rsid w:val="000C3E26"/>
    <w:rsid w:val="000C47F2"/>
    <w:rsid w:val="000C549C"/>
    <w:rsid w:val="000C7403"/>
    <w:rsid w:val="000C74ED"/>
    <w:rsid w:val="000C7F16"/>
    <w:rsid w:val="000D04FF"/>
    <w:rsid w:val="000D11F6"/>
    <w:rsid w:val="000D1329"/>
    <w:rsid w:val="000D1471"/>
    <w:rsid w:val="000D1B23"/>
    <w:rsid w:val="000D2156"/>
    <w:rsid w:val="000D23F5"/>
    <w:rsid w:val="000D272D"/>
    <w:rsid w:val="000D2C0A"/>
    <w:rsid w:val="000D2EAA"/>
    <w:rsid w:val="000D30C9"/>
    <w:rsid w:val="000D330A"/>
    <w:rsid w:val="000D4F38"/>
    <w:rsid w:val="000D5DC0"/>
    <w:rsid w:val="000D5EA4"/>
    <w:rsid w:val="000D651B"/>
    <w:rsid w:val="000D6C61"/>
    <w:rsid w:val="000D6F16"/>
    <w:rsid w:val="000E0F4F"/>
    <w:rsid w:val="000E1740"/>
    <w:rsid w:val="000E1762"/>
    <w:rsid w:val="000E25D7"/>
    <w:rsid w:val="000E2BC8"/>
    <w:rsid w:val="000E4B62"/>
    <w:rsid w:val="000E50A4"/>
    <w:rsid w:val="000E5200"/>
    <w:rsid w:val="000E59BF"/>
    <w:rsid w:val="000E5ABD"/>
    <w:rsid w:val="000E78D2"/>
    <w:rsid w:val="000E7BB7"/>
    <w:rsid w:val="000E7FE2"/>
    <w:rsid w:val="000F03C8"/>
    <w:rsid w:val="000F0AC7"/>
    <w:rsid w:val="000F0EE2"/>
    <w:rsid w:val="000F118C"/>
    <w:rsid w:val="000F15AD"/>
    <w:rsid w:val="000F263E"/>
    <w:rsid w:val="000F27E2"/>
    <w:rsid w:val="000F3036"/>
    <w:rsid w:val="000F3593"/>
    <w:rsid w:val="000F3811"/>
    <w:rsid w:val="000F3EB7"/>
    <w:rsid w:val="000F42AC"/>
    <w:rsid w:val="000F460C"/>
    <w:rsid w:val="000F512B"/>
    <w:rsid w:val="000F51C8"/>
    <w:rsid w:val="000F555F"/>
    <w:rsid w:val="000F59BE"/>
    <w:rsid w:val="000F6169"/>
    <w:rsid w:val="000F739A"/>
    <w:rsid w:val="000F783B"/>
    <w:rsid w:val="00101068"/>
    <w:rsid w:val="001021C4"/>
    <w:rsid w:val="00102869"/>
    <w:rsid w:val="00102FA9"/>
    <w:rsid w:val="001038FE"/>
    <w:rsid w:val="00104F43"/>
    <w:rsid w:val="00105200"/>
    <w:rsid w:val="00105411"/>
    <w:rsid w:val="00105558"/>
    <w:rsid w:val="00105D5F"/>
    <w:rsid w:val="0010622E"/>
    <w:rsid w:val="0010732B"/>
    <w:rsid w:val="00110A8D"/>
    <w:rsid w:val="00110BDA"/>
    <w:rsid w:val="00110CEF"/>
    <w:rsid w:val="001126F9"/>
    <w:rsid w:val="00113A8B"/>
    <w:rsid w:val="00114126"/>
    <w:rsid w:val="0011435E"/>
    <w:rsid w:val="0011511C"/>
    <w:rsid w:val="00116A07"/>
    <w:rsid w:val="00116C60"/>
    <w:rsid w:val="0011739A"/>
    <w:rsid w:val="001175DD"/>
    <w:rsid w:val="0011790E"/>
    <w:rsid w:val="00117E85"/>
    <w:rsid w:val="00120BCE"/>
    <w:rsid w:val="00120E6A"/>
    <w:rsid w:val="001210DB"/>
    <w:rsid w:val="00121355"/>
    <w:rsid w:val="001225F0"/>
    <w:rsid w:val="00122BD2"/>
    <w:rsid w:val="00122C53"/>
    <w:rsid w:val="001243DC"/>
    <w:rsid w:val="001247A2"/>
    <w:rsid w:val="00124EB9"/>
    <w:rsid w:val="00125224"/>
    <w:rsid w:val="00125D5C"/>
    <w:rsid w:val="00125E68"/>
    <w:rsid w:val="0012645E"/>
    <w:rsid w:val="0012681D"/>
    <w:rsid w:val="00126AEE"/>
    <w:rsid w:val="00126FA5"/>
    <w:rsid w:val="00127072"/>
    <w:rsid w:val="001277E6"/>
    <w:rsid w:val="00127C6F"/>
    <w:rsid w:val="00127F9E"/>
    <w:rsid w:val="00130090"/>
    <w:rsid w:val="00130638"/>
    <w:rsid w:val="001313FA"/>
    <w:rsid w:val="001316E8"/>
    <w:rsid w:val="00131743"/>
    <w:rsid w:val="001329EA"/>
    <w:rsid w:val="00132BE9"/>
    <w:rsid w:val="00133AEC"/>
    <w:rsid w:val="00133E5F"/>
    <w:rsid w:val="001346C5"/>
    <w:rsid w:val="001350B0"/>
    <w:rsid w:val="00135983"/>
    <w:rsid w:val="001361EC"/>
    <w:rsid w:val="00136318"/>
    <w:rsid w:val="00136E36"/>
    <w:rsid w:val="00136FEC"/>
    <w:rsid w:val="001371DA"/>
    <w:rsid w:val="001378AE"/>
    <w:rsid w:val="001408FE"/>
    <w:rsid w:val="0014103E"/>
    <w:rsid w:val="00141436"/>
    <w:rsid w:val="00141718"/>
    <w:rsid w:val="001417A0"/>
    <w:rsid w:val="00142029"/>
    <w:rsid w:val="00142D39"/>
    <w:rsid w:val="0014340E"/>
    <w:rsid w:val="00143811"/>
    <w:rsid w:val="00143AF0"/>
    <w:rsid w:val="00144413"/>
    <w:rsid w:val="00146022"/>
    <w:rsid w:val="00146917"/>
    <w:rsid w:val="00146C51"/>
    <w:rsid w:val="00146EF9"/>
    <w:rsid w:val="00147940"/>
    <w:rsid w:val="00147EFB"/>
    <w:rsid w:val="00147F28"/>
    <w:rsid w:val="001507C8"/>
    <w:rsid w:val="00150A7E"/>
    <w:rsid w:val="00150EE8"/>
    <w:rsid w:val="001521CA"/>
    <w:rsid w:val="00153A58"/>
    <w:rsid w:val="00153E77"/>
    <w:rsid w:val="00153EB1"/>
    <w:rsid w:val="00154686"/>
    <w:rsid w:val="00156665"/>
    <w:rsid w:val="00156806"/>
    <w:rsid w:val="00156BB2"/>
    <w:rsid w:val="001577D2"/>
    <w:rsid w:val="00157E31"/>
    <w:rsid w:val="00160A21"/>
    <w:rsid w:val="00160C1F"/>
    <w:rsid w:val="001613A5"/>
    <w:rsid w:val="0016157B"/>
    <w:rsid w:val="0016171F"/>
    <w:rsid w:val="00161CA0"/>
    <w:rsid w:val="00162094"/>
    <w:rsid w:val="00162332"/>
    <w:rsid w:val="00162AD8"/>
    <w:rsid w:val="00163038"/>
    <w:rsid w:val="00165461"/>
    <w:rsid w:val="00165814"/>
    <w:rsid w:val="00165A22"/>
    <w:rsid w:val="00165E00"/>
    <w:rsid w:val="00166807"/>
    <w:rsid w:val="00166D0A"/>
    <w:rsid w:val="00167DB0"/>
    <w:rsid w:val="00167E60"/>
    <w:rsid w:val="001704C9"/>
    <w:rsid w:val="001708E0"/>
    <w:rsid w:val="00170F70"/>
    <w:rsid w:val="00171258"/>
    <w:rsid w:val="00172387"/>
    <w:rsid w:val="0017249A"/>
    <w:rsid w:val="00172698"/>
    <w:rsid w:val="00172BF5"/>
    <w:rsid w:val="00173811"/>
    <w:rsid w:val="00173CC7"/>
    <w:rsid w:val="00173D87"/>
    <w:rsid w:val="0017421A"/>
    <w:rsid w:val="001746E6"/>
    <w:rsid w:val="00174740"/>
    <w:rsid w:val="00175A50"/>
    <w:rsid w:val="00177401"/>
    <w:rsid w:val="00180002"/>
    <w:rsid w:val="00180344"/>
    <w:rsid w:val="00180713"/>
    <w:rsid w:val="00180BDC"/>
    <w:rsid w:val="00180C04"/>
    <w:rsid w:val="00182674"/>
    <w:rsid w:val="00182DFD"/>
    <w:rsid w:val="0018315D"/>
    <w:rsid w:val="00183331"/>
    <w:rsid w:val="00183883"/>
    <w:rsid w:val="001841DC"/>
    <w:rsid w:val="00184A4C"/>
    <w:rsid w:val="001853DF"/>
    <w:rsid w:val="00185A9E"/>
    <w:rsid w:val="00186D3B"/>
    <w:rsid w:val="0018764F"/>
    <w:rsid w:val="00187F88"/>
    <w:rsid w:val="001901D2"/>
    <w:rsid w:val="001903AB"/>
    <w:rsid w:val="001903DA"/>
    <w:rsid w:val="001910F5"/>
    <w:rsid w:val="0019119A"/>
    <w:rsid w:val="001916E6"/>
    <w:rsid w:val="0019178C"/>
    <w:rsid w:val="00192080"/>
    <w:rsid w:val="001920AE"/>
    <w:rsid w:val="0019293D"/>
    <w:rsid w:val="00193296"/>
    <w:rsid w:val="00193E8F"/>
    <w:rsid w:val="00194AC1"/>
    <w:rsid w:val="001951B9"/>
    <w:rsid w:val="001955C9"/>
    <w:rsid w:val="001956C5"/>
    <w:rsid w:val="00196FA0"/>
    <w:rsid w:val="00197229"/>
    <w:rsid w:val="001A014C"/>
    <w:rsid w:val="001A0531"/>
    <w:rsid w:val="001A0A91"/>
    <w:rsid w:val="001A1617"/>
    <w:rsid w:val="001A1887"/>
    <w:rsid w:val="001A1EC4"/>
    <w:rsid w:val="001A4F69"/>
    <w:rsid w:val="001A50E0"/>
    <w:rsid w:val="001A5A71"/>
    <w:rsid w:val="001A5F10"/>
    <w:rsid w:val="001A61D7"/>
    <w:rsid w:val="001A64B3"/>
    <w:rsid w:val="001A656E"/>
    <w:rsid w:val="001A7C9D"/>
    <w:rsid w:val="001B0387"/>
    <w:rsid w:val="001B03BD"/>
    <w:rsid w:val="001B0F73"/>
    <w:rsid w:val="001B19EB"/>
    <w:rsid w:val="001B1FB9"/>
    <w:rsid w:val="001B2B56"/>
    <w:rsid w:val="001B343B"/>
    <w:rsid w:val="001B3DF1"/>
    <w:rsid w:val="001B40A9"/>
    <w:rsid w:val="001B5161"/>
    <w:rsid w:val="001B5DE3"/>
    <w:rsid w:val="001B5F65"/>
    <w:rsid w:val="001B76C4"/>
    <w:rsid w:val="001C0154"/>
    <w:rsid w:val="001C1110"/>
    <w:rsid w:val="001C1A64"/>
    <w:rsid w:val="001C1CAD"/>
    <w:rsid w:val="001C21B3"/>
    <w:rsid w:val="001C221A"/>
    <w:rsid w:val="001C254E"/>
    <w:rsid w:val="001C27FC"/>
    <w:rsid w:val="001C32BB"/>
    <w:rsid w:val="001C361B"/>
    <w:rsid w:val="001C3F10"/>
    <w:rsid w:val="001C3F70"/>
    <w:rsid w:val="001C40BE"/>
    <w:rsid w:val="001C4637"/>
    <w:rsid w:val="001C4790"/>
    <w:rsid w:val="001C5385"/>
    <w:rsid w:val="001C56A4"/>
    <w:rsid w:val="001C5AB5"/>
    <w:rsid w:val="001C657C"/>
    <w:rsid w:val="001C67F3"/>
    <w:rsid w:val="001C71CE"/>
    <w:rsid w:val="001C7B8B"/>
    <w:rsid w:val="001C7BB5"/>
    <w:rsid w:val="001C7DB5"/>
    <w:rsid w:val="001D02AF"/>
    <w:rsid w:val="001D08B0"/>
    <w:rsid w:val="001D09A6"/>
    <w:rsid w:val="001D0F08"/>
    <w:rsid w:val="001D2A19"/>
    <w:rsid w:val="001D2F7A"/>
    <w:rsid w:val="001D2F8C"/>
    <w:rsid w:val="001D3541"/>
    <w:rsid w:val="001D3C18"/>
    <w:rsid w:val="001D48F3"/>
    <w:rsid w:val="001D4BE7"/>
    <w:rsid w:val="001D5324"/>
    <w:rsid w:val="001D5E5A"/>
    <w:rsid w:val="001D6BF0"/>
    <w:rsid w:val="001D7246"/>
    <w:rsid w:val="001D768D"/>
    <w:rsid w:val="001E04EC"/>
    <w:rsid w:val="001E097B"/>
    <w:rsid w:val="001E0D99"/>
    <w:rsid w:val="001E1100"/>
    <w:rsid w:val="001E1301"/>
    <w:rsid w:val="001E1B0A"/>
    <w:rsid w:val="001E2032"/>
    <w:rsid w:val="001E33B7"/>
    <w:rsid w:val="001E4040"/>
    <w:rsid w:val="001E44BE"/>
    <w:rsid w:val="001E5563"/>
    <w:rsid w:val="001E5FA6"/>
    <w:rsid w:val="001E6607"/>
    <w:rsid w:val="001E680D"/>
    <w:rsid w:val="001E6A22"/>
    <w:rsid w:val="001F0261"/>
    <w:rsid w:val="001F02D4"/>
    <w:rsid w:val="001F09B7"/>
    <w:rsid w:val="001F0F7B"/>
    <w:rsid w:val="001F135F"/>
    <w:rsid w:val="001F1811"/>
    <w:rsid w:val="001F1884"/>
    <w:rsid w:val="001F19BF"/>
    <w:rsid w:val="001F237F"/>
    <w:rsid w:val="001F2453"/>
    <w:rsid w:val="001F29FD"/>
    <w:rsid w:val="001F2E52"/>
    <w:rsid w:val="001F37D4"/>
    <w:rsid w:val="001F3BD7"/>
    <w:rsid w:val="001F3DA5"/>
    <w:rsid w:val="001F413F"/>
    <w:rsid w:val="001F4C3B"/>
    <w:rsid w:val="001F52D0"/>
    <w:rsid w:val="001F560E"/>
    <w:rsid w:val="001F57E4"/>
    <w:rsid w:val="001F59A9"/>
    <w:rsid w:val="001F5D4F"/>
    <w:rsid w:val="001F5E87"/>
    <w:rsid w:val="001F6078"/>
    <w:rsid w:val="001F6C17"/>
    <w:rsid w:val="0020015C"/>
    <w:rsid w:val="00201276"/>
    <w:rsid w:val="00201C08"/>
    <w:rsid w:val="00201CC9"/>
    <w:rsid w:val="00202AA2"/>
    <w:rsid w:val="00202D2A"/>
    <w:rsid w:val="00203205"/>
    <w:rsid w:val="00203652"/>
    <w:rsid w:val="00203821"/>
    <w:rsid w:val="00204484"/>
    <w:rsid w:val="00204773"/>
    <w:rsid w:val="002052D9"/>
    <w:rsid w:val="00205C51"/>
    <w:rsid w:val="00205E5A"/>
    <w:rsid w:val="0020666D"/>
    <w:rsid w:val="00206E25"/>
    <w:rsid w:val="00207023"/>
    <w:rsid w:val="00207766"/>
    <w:rsid w:val="002078B6"/>
    <w:rsid w:val="00210D05"/>
    <w:rsid w:val="00211A03"/>
    <w:rsid w:val="00211C7D"/>
    <w:rsid w:val="002121DF"/>
    <w:rsid w:val="00212291"/>
    <w:rsid w:val="00212FB9"/>
    <w:rsid w:val="0021319A"/>
    <w:rsid w:val="0021336D"/>
    <w:rsid w:val="002149CD"/>
    <w:rsid w:val="00214A5F"/>
    <w:rsid w:val="0021527E"/>
    <w:rsid w:val="00215BE0"/>
    <w:rsid w:val="00215D15"/>
    <w:rsid w:val="002163AC"/>
    <w:rsid w:val="00216C44"/>
    <w:rsid w:val="00217A8D"/>
    <w:rsid w:val="00220320"/>
    <w:rsid w:val="00220440"/>
    <w:rsid w:val="002208EA"/>
    <w:rsid w:val="00220DC4"/>
    <w:rsid w:val="002218CE"/>
    <w:rsid w:val="00223BFF"/>
    <w:rsid w:val="00223F83"/>
    <w:rsid w:val="00224F00"/>
    <w:rsid w:val="0022517A"/>
    <w:rsid w:val="00225482"/>
    <w:rsid w:val="00227071"/>
    <w:rsid w:val="00230DDA"/>
    <w:rsid w:val="00230EF7"/>
    <w:rsid w:val="00231481"/>
    <w:rsid w:val="0023210B"/>
    <w:rsid w:val="00232C5C"/>
    <w:rsid w:val="00232DDF"/>
    <w:rsid w:val="002337D8"/>
    <w:rsid w:val="00233E93"/>
    <w:rsid w:val="00233FE9"/>
    <w:rsid w:val="00234755"/>
    <w:rsid w:val="002350B4"/>
    <w:rsid w:val="0023617E"/>
    <w:rsid w:val="00237480"/>
    <w:rsid w:val="00237CB6"/>
    <w:rsid w:val="00237E03"/>
    <w:rsid w:val="00237F14"/>
    <w:rsid w:val="00240ACA"/>
    <w:rsid w:val="00240B5D"/>
    <w:rsid w:val="0024146E"/>
    <w:rsid w:val="00241989"/>
    <w:rsid w:val="00241E39"/>
    <w:rsid w:val="002425DA"/>
    <w:rsid w:val="00242FB8"/>
    <w:rsid w:val="002430FE"/>
    <w:rsid w:val="00243B26"/>
    <w:rsid w:val="0024450C"/>
    <w:rsid w:val="00244A84"/>
    <w:rsid w:val="002456FC"/>
    <w:rsid w:val="00245FF2"/>
    <w:rsid w:val="002462EC"/>
    <w:rsid w:val="002462F8"/>
    <w:rsid w:val="0024681B"/>
    <w:rsid w:val="00250448"/>
    <w:rsid w:val="00250A7F"/>
    <w:rsid w:val="00250D70"/>
    <w:rsid w:val="002514DA"/>
    <w:rsid w:val="0025250D"/>
    <w:rsid w:val="00252875"/>
    <w:rsid w:val="00254188"/>
    <w:rsid w:val="002551E0"/>
    <w:rsid w:val="002557DC"/>
    <w:rsid w:val="00256241"/>
    <w:rsid w:val="002568EB"/>
    <w:rsid w:val="00257618"/>
    <w:rsid w:val="002616E1"/>
    <w:rsid w:val="00261877"/>
    <w:rsid w:val="00262A05"/>
    <w:rsid w:val="00262D19"/>
    <w:rsid w:val="00263182"/>
    <w:rsid w:val="002632B0"/>
    <w:rsid w:val="00263A70"/>
    <w:rsid w:val="0026519D"/>
    <w:rsid w:val="00265A0F"/>
    <w:rsid w:val="002663C8"/>
    <w:rsid w:val="00266BE6"/>
    <w:rsid w:val="00266D43"/>
    <w:rsid w:val="00267578"/>
    <w:rsid w:val="0027020C"/>
    <w:rsid w:val="00270935"/>
    <w:rsid w:val="00270B3C"/>
    <w:rsid w:val="0027225B"/>
    <w:rsid w:val="00273A9D"/>
    <w:rsid w:val="00273E4D"/>
    <w:rsid w:val="00273FA6"/>
    <w:rsid w:val="002740C3"/>
    <w:rsid w:val="00274242"/>
    <w:rsid w:val="002743F3"/>
    <w:rsid w:val="0027469F"/>
    <w:rsid w:val="00274A9B"/>
    <w:rsid w:val="00275A7C"/>
    <w:rsid w:val="00275CA4"/>
    <w:rsid w:val="00276009"/>
    <w:rsid w:val="00276F4B"/>
    <w:rsid w:val="0027740B"/>
    <w:rsid w:val="002808A1"/>
    <w:rsid w:val="00281CDF"/>
    <w:rsid w:val="00283E38"/>
    <w:rsid w:val="00283E7B"/>
    <w:rsid w:val="00284E16"/>
    <w:rsid w:val="00285EB2"/>
    <w:rsid w:val="00286592"/>
    <w:rsid w:val="0028717D"/>
    <w:rsid w:val="00287CC7"/>
    <w:rsid w:val="00290CB3"/>
    <w:rsid w:val="00290D41"/>
    <w:rsid w:val="00290DF8"/>
    <w:rsid w:val="00291F65"/>
    <w:rsid w:val="0029213A"/>
    <w:rsid w:val="00292C15"/>
    <w:rsid w:val="00293415"/>
    <w:rsid w:val="00293866"/>
    <w:rsid w:val="002938C7"/>
    <w:rsid w:val="00293E9C"/>
    <w:rsid w:val="00296BBF"/>
    <w:rsid w:val="00296D17"/>
    <w:rsid w:val="002976D9"/>
    <w:rsid w:val="0029781B"/>
    <w:rsid w:val="002A0B35"/>
    <w:rsid w:val="002A327D"/>
    <w:rsid w:val="002A48F0"/>
    <w:rsid w:val="002A4C14"/>
    <w:rsid w:val="002A6145"/>
    <w:rsid w:val="002A6E2E"/>
    <w:rsid w:val="002A79FB"/>
    <w:rsid w:val="002B0304"/>
    <w:rsid w:val="002B05FC"/>
    <w:rsid w:val="002B098B"/>
    <w:rsid w:val="002B0AA0"/>
    <w:rsid w:val="002B1EAB"/>
    <w:rsid w:val="002B29AE"/>
    <w:rsid w:val="002B41A4"/>
    <w:rsid w:val="002B488D"/>
    <w:rsid w:val="002B4A3E"/>
    <w:rsid w:val="002B51BE"/>
    <w:rsid w:val="002B528E"/>
    <w:rsid w:val="002B6B80"/>
    <w:rsid w:val="002B7848"/>
    <w:rsid w:val="002B7F03"/>
    <w:rsid w:val="002C0CF0"/>
    <w:rsid w:val="002C1714"/>
    <w:rsid w:val="002C17C0"/>
    <w:rsid w:val="002C1B1F"/>
    <w:rsid w:val="002C1C6D"/>
    <w:rsid w:val="002C28D0"/>
    <w:rsid w:val="002C34EF"/>
    <w:rsid w:val="002C4823"/>
    <w:rsid w:val="002C4AEE"/>
    <w:rsid w:val="002C5274"/>
    <w:rsid w:val="002C5557"/>
    <w:rsid w:val="002C56FD"/>
    <w:rsid w:val="002C5AAC"/>
    <w:rsid w:val="002C7A58"/>
    <w:rsid w:val="002C7D69"/>
    <w:rsid w:val="002D0DE9"/>
    <w:rsid w:val="002D0F39"/>
    <w:rsid w:val="002D11EC"/>
    <w:rsid w:val="002D1395"/>
    <w:rsid w:val="002D14BB"/>
    <w:rsid w:val="002D1D26"/>
    <w:rsid w:val="002D3AD4"/>
    <w:rsid w:val="002D5582"/>
    <w:rsid w:val="002D55F1"/>
    <w:rsid w:val="002D5632"/>
    <w:rsid w:val="002D59B2"/>
    <w:rsid w:val="002D5B75"/>
    <w:rsid w:val="002D6011"/>
    <w:rsid w:val="002D68C2"/>
    <w:rsid w:val="002D72A7"/>
    <w:rsid w:val="002D7727"/>
    <w:rsid w:val="002D7C8B"/>
    <w:rsid w:val="002E0AD7"/>
    <w:rsid w:val="002E0B67"/>
    <w:rsid w:val="002E0F5F"/>
    <w:rsid w:val="002E2CE8"/>
    <w:rsid w:val="002E2FEF"/>
    <w:rsid w:val="002E3291"/>
    <w:rsid w:val="002E3C6F"/>
    <w:rsid w:val="002E3F03"/>
    <w:rsid w:val="002E4C11"/>
    <w:rsid w:val="002E4E28"/>
    <w:rsid w:val="002E5BA0"/>
    <w:rsid w:val="002E6181"/>
    <w:rsid w:val="002E78E0"/>
    <w:rsid w:val="002E78E4"/>
    <w:rsid w:val="002F02AF"/>
    <w:rsid w:val="002F0857"/>
    <w:rsid w:val="002F0BD4"/>
    <w:rsid w:val="002F1548"/>
    <w:rsid w:val="002F1A3B"/>
    <w:rsid w:val="002F260C"/>
    <w:rsid w:val="002F2D71"/>
    <w:rsid w:val="002F2DA5"/>
    <w:rsid w:val="002F3424"/>
    <w:rsid w:val="002F419A"/>
    <w:rsid w:val="002F5005"/>
    <w:rsid w:val="002F535E"/>
    <w:rsid w:val="002F5FB0"/>
    <w:rsid w:val="002F679E"/>
    <w:rsid w:val="002F7B39"/>
    <w:rsid w:val="0030028C"/>
    <w:rsid w:val="00300DB7"/>
    <w:rsid w:val="00300F82"/>
    <w:rsid w:val="00301049"/>
    <w:rsid w:val="00301299"/>
    <w:rsid w:val="00301731"/>
    <w:rsid w:val="00302264"/>
    <w:rsid w:val="003038C6"/>
    <w:rsid w:val="00303BED"/>
    <w:rsid w:val="0030426D"/>
    <w:rsid w:val="003054E0"/>
    <w:rsid w:val="00305531"/>
    <w:rsid w:val="003070E2"/>
    <w:rsid w:val="003076EF"/>
    <w:rsid w:val="00311243"/>
    <w:rsid w:val="00311630"/>
    <w:rsid w:val="003117E2"/>
    <w:rsid w:val="00312449"/>
    <w:rsid w:val="00312CEA"/>
    <w:rsid w:val="00312EA9"/>
    <w:rsid w:val="003145E7"/>
    <w:rsid w:val="00314D0F"/>
    <w:rsid w:val="00316916"/>
    <w:rsid w:val="00317E75"/>
    <w:rsid w:val="003206B1"/>
    <w:rsid w:val="00320B34"/>
    <w:rsid w:val="00321652"/>
    <w:rsid w:val="003218A1"/>
    <w:rsid w:val="003227ED"/>
    <w:rsid w:val="00322C61"/>
    <w:rsid w:val="00323A12"/>
    <w:rsid w:val="00323AF2"/>
    <w:rsid w:val="0032481A"/>
    <w:rsid w:val="003248BC"/>
    <w:rsid w:val="00326298"/>
    <w:rsid w:val="003275F2"/>
    <w:rsid w:val="00330318"/>
    <w:rsid w:val="00330B2B"/>
    <w:rsid w:val="00331E70"/>
    <w:rsid w:val="0033228F"/>
    <w:rsid w:val="00333534"/>
    <w:rsid w:val="00333BB1"/>
    <w:rsid w:val="00334E03"/>
    <w:rsid w:val="00334E3D"/>
    <w:rsid w:val="00335614"/>
    <w:rsid w:val="003358BF"/>
    <w:rsid w:val="003371A4"/>
    <w:rsid w:val="00337B09"/>
    <w:rsid w:val="0034043A"/>
    <w:rsid w:val="0034057E"/>
    <w:rsid w:val="003419AE"/>
    <w:rsid w:val="00341B05"/>
    <w:rsid w:val="00341F6E"/>
    <w:rsid w:val="00342258"/>
    <w:rsid w:val="00342299"/>
    <w:rsid w:val="0034230C"/>
    <w:rsid w:val="00342D7D"/>
    <w:rsid w:val="00343176"/>
    <w:rsid w:val="00343209"/>
    <w:rsid w:val="003437BD"/>
    <w:rsid w:val="00344A24"/>
    <w:rsid w:val="00344D18"/>
    <w:rsid w:val="00345B84"/>
    <w:rsid w:val="00346699"/>
    <w:rsid w:val="003476B0"/>
    <w:rsid w:val="00350400"/>
    <w:rsid w:val="00350C9B"/>
    <w:rsid w:val="00350D09"/>
    <w:rsid w:val="003522A3"/>
    <w:rsid w:val="0035384B"/>
    <w:rsid w:val="00353AFF"/>
    <w:rsid w:val="00354033"/>
    <w:rsid w:val="00354217"/>
    <w:rsid w:val="003556FE"/>
    <w:rsid w:val="003567CA"/>
    <w:rsid w:val="003568AB"/>
    <w:rsid w:val="00356E22"/>
    <w:rsid w:val="00357230"/>
    <w:rsid w:val="003602A9"/>
    <w:rsid w:val="003606FF"/>
    <w:rsid w:val="00362130"/>
    <w:rsid w:val="003622F2"/>
    <w:rsid w:val="00363039"/>
    <w:rsid w:val="003646AD"/>
    <w:rsid w:val="003648AD"/>
    <w:rsid w:val="0036776B"/>
    <w:rsid w:val="00371437"/>
    <w:rsid w:val="003714C2"/>
    <w:rsid w:val="003723B5"/>
    <w:rsid w:val="00372797"/>
    <w:rsid w:val="00372D4D"/>
    <w:rsid w:val="00372F61"/>
    <w:rsid w:val="00374170"/>
    <w:rsid w:val="0037497A"/>
    <w:rsid w:val="00374D5A"/>
    <w:rsid w:val="00374FD2"/>
    <w:rsid w:val="00376E9C"/>
    <w:rsid w:val="00380636"/>
    <w:rsid w:val="00380FCB"/>
    <w:rsid w:val="003819B6"/>
    <w:rsid w:val="00383C1D"/>
    <w:rsid w:val="00383FF3"/>
    <w:rsid w:val="00384D1F"/>
    <w:rsid w:val="00385D73"/>
    <w:rsid w:val="00386878"/>
    <w:rsid w:val="0038687D"/>
    <w:rsid w:val="00386CC3"/>
    <w:rsid w:val="00386E7C"/>
    <w:rsid w:val="003873FA"/>
    <w:rsid w:val="0039124A"/>
    <w:rsid w:val="00391D82"/>
    <w:rsid w:val="00392D52"/>
    <w:rsid w:val="003930A2"/>
    <w:rsid w:val="003948B1"/>
    <w:rsid w:val="00394D01"/>
    <w:rsid w:val="00396E6C"/>
    <w:rsid w:val="00397851"/>
    <w:rsid w:val="00397B13"/>
    <w:rsid w:val="00397D89"/>
    <w:rsid w:val="003A044F"/>
    <w:rsid w:val="003A1797"/>
    <w:rsid w:val="003A1FFC"/>
    <w:rsid w:val="003A2C89"/>
    <w:rsid w:val="003A38C3"/>
    <w:rsid w:val="003A401A"/>
    <w:rsid w:val="003A46E4"/>
    <w:rsid w:val="003A5AFA"/>
    <w:rsid w:val="003A633C"/>
    <w:rsid w:val="003A6B86"/>
    <w:rsid w:val="003A70BD"/>
    <w:rsid w:val="003A724A"/>
    <w:rsid w:val="003A765E"/>
    <w:rsid w:val="003A7B79"/>
    <w:rsid w:val="003A7E06"/>
    <w:rsid w:val="003B184C"/>
    <w:rsid w:val="003B1FD4"/>
    <w:rsid w:val="003B3713"/>
    <w:rsid w:val="003B4187"/>
    <w:rsid w:val="003B4833"/>
    <w:rsid w:val="003B50B6"/>
    <w:rsid w:val="003B58C8"/>
    <w:rsid w:val="003B5E9E"/>
    <w:rsid w:val="003B6468"/>
    <w:rsid w:val="003B648A"/>
    <w:rsid w:val="003B6709"/>
    <w:rsid w:val="003C01D0"/>
    <w:rsid w:val="003C0EEC"/>
    <w:rsid w:val="003C0F2E"/>
    <w:rsid w:val="003C1979"/>
    <w:rsid w:val="003C22E1"/>
    <w:rsid w:val="003C22F5"/>
    <w:rsid w:val="003C39D3"/>
    <w:rsid w:val="003C55D0"/>
    <w:rsid w:val="003C5F2A"/>
    <w:rsid w:val="003C62EB"/>
    <w:rsid w:val="003C661A"/>
    <w:rsid w:val="003C7921"/>
    <w:rsid w:val="003D0062"/>
    <w:rsid w:val="003D033F"/>
    <w:rsid w:val="003D0AE8"/>
    <w:rsid w:val="003D0B06"/>
    <w:rsid w:val="003D0E8E"/>
    <w:rsid w:val="003D1AAD"/>
    <w:rsid w:val="003D244D"/>
    <w:rsid w:val="003D293E"/>
    <w:rsid w:val="003D2C10"/>
    <w:rsid w:val="003D2DB7"/>
    <w:rsid w:val="003D3301"/>
    <w:rsid w:val="003D3AA9"/>
    <w:rsid w:val="003D47AE"/>
    <w:rsid w:val="003D49BA"/>
    <w:rsid w:val="003D729F"/>
    <w:rsid w:val="003D75BE"/>
    <w:rsid w:val="003E051A"/>
    <w:rsid w:val="003E116D"/>
    <w:rsid w:val="003E1387"/>
    <w:rsid w:val="003E22FB"/>
    <w:rsid w:val="003E274B"/>
    <w:rsid w:val="003E373A"/>
    <w:rsid w:val="003E41BC"/>
    <w:rsid w:val="003E42EA"/>
    <w:rsid w:val="003E4514"/>
    <w:rsid w:val="003E4529"/>
    <w:rsid w:val="003E46AA"/>
    <w:rsid w:val="003E4A30"/>
    <w:rsid w:val="003E4D12"/>
    <w:rsid w:val="003E5A7D"/>
    <w:rsid w:val="003E5E19"/>
    <w:rsid w:val="003E67CE"/>
    <w:rsid w:val="003E7422"/>
    <w:rsid w:val="003F082D"/>
    <w:rsid w:val="003F0AE6"/>
    <w:rsid w:val="003F0B13"/>
    <w:rsid w:val="003F0F80"/>
    <w:rsid w:val="003F16E2"/>
    <w:rsid w:val="003F1ADC"/>
    <w:rsid w:val="003F25BB"/>
    <w:rsid w:val="003F26BE"/>
    <w:rsid w:val="003F336C"/>
    <w:rsid w:val="003F35F9"/>
    <w:rsid w:val="003F4114"/>
    <w:rsid w:val="003F4AA3"/>
    <w:rsid w:val="003F4F50"/>
    <w:rsid w:val="003F6030"/>
    <w:rsid w:val="003F6958"/>
    <w:rsid w:val="003F6FA6"/>
    <w:rsid w:val="004005B7"/>
    <w:rsid w:val="004006C9"/>
    <w:rsid w:val="00400F6A"/>
    <w:rsid w:val="00402B71"/>
    <w:rsid w:val="0040332A"/>
    <w:rsid w:val="0040355C"/>
    <w:rsid w:val="0040480B"/>
    <w:rsid w:val="00404DB6"/>
    <w:rsid w:val="00404FAD"/>
    <w:rsid w:val="0040558E"/>
    <w:rsid w:val="0040672C"/>
    <w:rsid w:val="004068F1"/>
    <w:rsid w:val="00407568"/>
    <w:rsid w:val="004079BB"/>
    <w:rsid w:val="00407FB3"/>
    <w:rsid w:val="00410157"/>
    <w:rsid w:val="00411133"/>
    <w:rsid w:val="004114DA"/>
    <w:rsid w:val="00413232"/>
    <w:rsid w:val="00413618"/>
    <w:rsid w:val="00413F80"/>
    <w:rsid w:val="004140B8"/>
    <w:rsid w:val="004142DF"/>
    <w:rsid w:val="00414BDB"/>
    <w:rsid w:val="004153AA"/>
    <w:rsid w:val="00415EA6"/>
    <w:rsid w:val="004164B3"/>
    <w:rsid w:val="004171CE"/>
    <w:rsid w:val="004206CC"/>
    <w:rsid w:val="004218C9"/>
    <w:rsid w:val="004219A4"/>
    <w:rsid w:val="0042299B"/>
    <w:rsid w:val="00422DBD"/>
    <w:rsid w:val="00424A03"/>
    <w:rsid w:val="00425013"/>
    <w:rsid w:val="0042586B"/>
    <w:rsid w:val="004262F1"/>
    <w:rsid w:val="00426306"/>
    <w:rsid w:val="004264E8"/>
    <w:rsid w:val="00426699"/>
    <w:rsid w:val="004270B1"/>
    <w:rsid w:val="004272B8"/>
    <w:rsid w:val="004279E7"/>
    <w:rsid w:val="00427ACC"/>
    <w:rsid w:val="00427E63"/>
    <w:rsid w:val="00431068"/>
    <w:rsid w:val="00431784"/>
    <w:rsid w:val="00431AD4"/>
    <w:rsid w:val="00431FEE"/>
    <w:rsid w:val="00432197"/>
    <w:rsid w:val="00432249"/>
    <w:rsid w:val="0043252F"/>
    <w:rsid w:val="00433BEB"/>
    <w:rsid w:val="00433E77"/>
    <w:rsid w:val="00434433"/>
    <w:rsid w:val="004347F2"/>
    <w:rsid w:val="00435388"/>
    <w:rsid w:val="00436D2B"/>
    <w:rsid w:val="00436DDF"/>
    <w:rsid w:val="00436F91"/>
    <w:rsid w:val="00437718"/>
    <w:rsid w:val="00437D0F"/>
    <w:rsid w:val="00437DF4"/>
    <w:rsid w:val="004404FD"/>
    <w:rsid w:val="0044114A"/>
    <w:rsid w:val="0044124D"/>
    <w:rsid w:val="00441384"/>
    <w:rsid w:val="00442192"/>
    <w:rsid w:val="0044234D"/>
    <w:rsid w:val="004437E5"/>
    <w:rsid w:val="00444667"/>
    <w:rsid w:val="004450DD"/>
    <w:rsid w:val="004452D4"/>
    <w:rsid w:val="0044542B"/>
    <w:rsid w:val="00446855"/>
    <w:rsid w:val="004475B9"/>
    <w:rsid w:val="004477EF"/>
    <w:rsid w:val="00450FC4"/>
    <w:rsid w:val="00451438"/>
    <w:rsid w:val="00451500"/>
    <w:rsid w:val="0045229F"/>
    <w:rsid w:val="004524F8"/>
    <w:rsid w:val="00452C71"/>
    <w:rsid w:val="00452FBE"/>
    <w:rsid w:val="00453220"/>
    <w:rsid w:val="00453AC4"/>
    <w:rsid w:val="004540B6"/>
    <w:rsid w:val="004545F9"/>
    <w:rsid w:val="00454AFA"/>
    <w:rsid w:val="004557C4"/>
    <w:rsid w:val="004562AF"/>
    <w:rsid w:val="004568DA"/>
    <w:rsid w:val="0045757C"/>
    <w:rsid w:val="00457769"/>
    <w:rsid w:val="004577A0"/>
    <w:rsid w:val="00457CDD"/>
    <w:rsid w:val="00460428"/>
    <w:rsid w:val="00460537"/>
    <w:rsid w:val="00461791"/>
    <w:rsid w:val="00461A1C"/>
    <w:rsid w:val="00461B2F"/>
    <w:rsid w:val="00461FEA"/>
    <w:rsid w:val="00462041"/>
    <w:rsid w:val="00462785"/>
    <w:rsid w:val="00462F46"/>
    <w:rsid w:val="00463491"/>
    <w:rsid w:val="004640B8"/>
    <w:rsid w:val="00465952"/>
    <w:rsid w:val="004659C3"/>
    <w:rsid w:val="00465D5A"/>
    <w:rsid w:val="0046675C"/>
    <w:rsid w:val="004668DD"/>
    <w:rsid w:val="00466A59"/>
    <w:rsid w:val="00466D7C"/>
    <w:rsid w:val="004679A8"/>
    <w:rsid w:val="00467F50"/>
    <w:rsid w:val="004701C3"/>
    <w:rsid w:val="004716EE"/>
    <w:rsid w:val="0047183C"/>
    <w:rsid w:val="00471FB9"/>
    <w:rsid w:val="00472B87"/>
    <w:rsid w:val="004735E5"/>
    <w:rsid w:val="00473B1B"/>
    <w:rsid w:val="00473C9F"/>
    <w:rsid w:val="00473E8E"/>
    <w:rsid w:val="00474643"/>
    <w:rsid w:val="00474E83"/>
    <w:rsid w:val="00475DF8"/>
    <w:rsid w:val="00475FD5"/>
    <w:rsid w:val="00476EFB"/>
    <w:rsid w:val="00477051"/>
    <w:rsid w:val="004771B8"/>
    <w:rsid w:val="004801A1"/>
    <w:rsid w:val="00480836"/>
    <w:rsid w:val="00480B04"/>
    <w:rsid w:val="00481F0D"/>
    <w:rsid w:val="00482938"/>
    <w:rsid w:val="004835AD"/>
    <w:rsid w:val="0048418C"/>
    <w:rsid w:val="00484583"/>
    <w:rsid w:val="00484DFE"/>
    <w:rsid w:val="004875CF"/>
    <w:rsid w:val="004876F9"/>
    <w:rsid w:val="0048778A"/>
    <w:rsid w:val="0048793E"/>
    <w:rsid w:val="00487CA5"/>
    <w:rsid w:val="00490093"/>
    <w:rsid w:val="00490826"/>
    <w:rsid w:val="00490914"/>
    <w:rsid w:val="004918F0"/>
    <w:rsid w:val="00491FD3"/>
    <w:rsid w:val="00492278"/>
    <w:rsid w:val="004936B0"/>
    <w:rsid w:val="004953B4"/>
    <w:rsid w:val="00495545"/>
    <w:rsid w:val="00496812"/>
    <w:rsid w:val="004971B3"/>
    <w:rsid w:val="00497928"/>
    <w:rsid w:val="00497930"/>
    <w:rsid w:val="00497B80"/>
    <w:rsid w:val="00497DEA"/>
    <w:rsid w:val="004A0137"/>
    <w:rsid w:val="004A0E04"/>
    <w:rsid w:val="004A14C4"/>
    <w:rsid w:val="004A14C9"/>
    <w:rsid w:val="004A2BA7"/>
    <w:rsid w:val="004A2EED"/>
    <w:rsid w:val="004A301A"/>
    <w:rsid w:val="004A30A5"/>
    <w:rsid w:val="004A34C1"/>
    <w:rsid w:val="004A375B"/>
    <w:rsid w:val="004A387F"/>
    <w:rsid w:val="004A4267"/>
    <w:rsid w:val="004A49C8"/>
    <w:rsid w:val="004A56AA"/>
    <w:rsid w:val="004A56AD"/>
    <w:rsid w:val="004A66D5"/>
    <w:rsid w:val="004A6853"/>
    <w:rsid w:val="004A688E"/>
    <w:rsid w:val="004A6A85"/>
    <w:rsid w:val="004A6A96"/>
    <w:rsid w:val="004A779C"/>
    <w:rsid w:val="004A7B58"/>
    <w:rsid w:val="004A7BEE"/>
    <w:rsid w:val="004B0021"/>
    <w:rsid w:val="004B00B4"/>
    <w:rsid w:val="004B025E"/>
    <w:rsid w:val="004B07F7"/>
    <w:rsid w:val="004B0D8C"/>
    <w:rsid w:val="004B1820"/>
    <w:rsid w:val="004B2061"/>
    <w:rsid w:val="004B2424"/>
    <w:rsid w:val="004B2D83"/>
    <w:rsid w:val="004B30A8"/>
    <w:rsid w:val="004B3320"/>
    <w:rsid w:val="004B3908"/>
    <w:rsid w:val="004B419D"/>
    <w:rsid w:val="004B4304"/>
    <w:rsid w:val="004B4817"/>
    <w:rsid w:val="004B48B4"/>
    <w:rsid w:val="004B521C"/>
    <w:rsid w:val="004B5668"/>
    <w:rsid w:val="004B5AEB"/>
    <w:rsid w:val="004B5B43"/>
    <w:rsid w:val="004B5CE2"/>
    <w:rsid w:val="004B6DA5"/>
    <w:rsid w:val="004B6E00"/>
    <w:rsid w:val="004B7E04"/>
    <w:rsid w:val="004C0665"/>
    <w:rsid w:val="004C2004"/>
    <w:rsid w:val="004C217C"/>
    <w:rsid w:val="004C258B"/>
    <w:rsid w:val="004C269C"/>
    <w:rsid w:val="004C2DB0"/>
    <w:rsid w:val="004C35EA"/>
    <w:rsid w:val="004C3637"/>
    <w:rsid w:val="004C5443"/>
    <w:rsid w:val="004C5731"/>
    <w:rsid w:val="004C59F8"/>
    <w:rsid w:val="004C5DC3"/>
    <w:rsid w:val="004C5E2B"/>
    <w:rsid w:val="004C65A9"/>
    <w:rsid w:val="004C67B0"/>
    <w:rsid w:val="004C68E3"/>
    <w:rsid w:val="004C6CC2"/>
    <w:rsid w:val="004D00EC"/>
    <w:rsid w:val="004D04A9"/>
    <w:rsid w:val="004D0AF5"/>
    <w:rsid w:val="004D15BB"/>
    <w:rsid w:val="004D1981"/>
    <w:rsid w:val="004D1BC7"/>
    <w:rsid w:val="004D20CA"/>
    <w:rsid w:val="004D2103"/>
    <w:rsid w:val="004D2127"/>
    <w:rsid w:val="004D2867"/>
    <w:rsid w:val="004D28A2"/>
    <w:rsid w:val="004D2989"/>
    <w:rsid w:val="004D2E2D"/>
    <w:rsid w:val="004D4078"/>
    <w:rsid w:val="004D4735"/>
    <w:rsid w:val="004D518B"/>
    <w:rsid w:val="004D58F0"/>
    <w:rsid w:val="004D59FD"/>
    <w:rsid w:val="004D79EB"/>
    <w:rsid w:val="004D7BA7"/>
    <w:rsid w:val="004D7C17"/>
    <w:rsid w:val="004D7C45"/>
    <w:rsid w:val="004D7CEC"/>
    <w:rsid w:val="004E0302"/>
    <w:rsid w:val="004E038F"/>
    <w:rsid w:val="004E099B"/>
    <w:rsid w:val="004E09CC"/>
    <w:rsid w:val="004E1CA2"/>
    <w:rsid w:val="004E29A9"/>
    <w:rsid w:val="004E2FC8"/>
    <w:rsid w:val="004E31F0"/>
    <w:rsid w:val="004E3217"/>
    <w:rsid w:val="004E33DD"/>
    <w:rsid w:val="004E3868"/>
    <w:rsid w:val="004E3C07"/>
    <w:rsid w:val="004E4FCC"/>
    <w:rsid w:val="004E5176"/>
    <w:rsid w:val="004E5A67"/>
    <w:rsid w:val="004E5FB3"/>
    <w:rsid w:val="004E600E"/>
    <w:rsid w:val="004E653E"/>
    <w:rsid w:val="004E733B"/>
    <w:rsid w:val="004E7915"/>
    <w:rsid w:val="004E79A0"/>
    <w:rsid w:val="004E7B56"/>
    <w:rsid w:val="004F08B2"/>
    <w:rsid w:val="004F1192"/>
    <w:rsid w:val="004F2074"/>
    <w:rsid w:val="004F273D"/>
    <w:rsid w:val="004F2B92"/>
    <w:rsid w:val="004F3271"/>
    <w:rsid w:val="004F41D2"/>
    <w:rsid w:val="004F4C74"/>
    <w:rsid w:val="004F5A43"/>
    <w:rsid w:val="004F625C"/>
    <w:rsid w:val="004F672A"/>
    <w:rsid w:val="004F7047"/>
    <w:rsid w:val="004F7639"/>
    <w:rsid w:val="004F7671"/>
    <w:rsid w:val="005004E5"/>
    <w:rsid w:val="00501E96"/>
    <w:rsid w:val="00502199"/>
    <w:rsid w:val="00502659"/>
    <w:rsid w:val="00502734"/>
    <w:rsid w:val="00503DF1"/>
    <w:rsid w:val="00504015"/>
    <w:rsid w:val="00505262"/>
    <w:rsid w:val="005058C0"/>
    <w:rsid w:val="00505F91"/>
    <w:rsid w:val="005076C1"/>
    <w:rsid w:val="00510469"/>
    <w:rsid w:val="005112BF"/>
    <w:rsid w:val="00511C41"/>
    <w:rsid w:val="0051229A"/>
    <w:rsid w:val="005140EC"/>
    <w:rsid w:val="00514E73"/>
    <w:rsid w:val="00515197"/>
    <w:rsid w:val="0051555C"/>
    <w:rsid w:val="00515695"/>
    <w:rsid w:val="00515DB1"/>
    <w:rsid w:val="00515FFC"/>
    <w:rsid w:val="00516680"/>
    <w:rsid w:val="00516ACD"/>
    <w:rsid w:val="0051772C"/>
    <w:rsid w:val="00517766"/>
    <w:rsid w:val="0051781C"/>
    <w:rsid w:val="00517FB1"/>
    <w:rsid w:val="00520870"/>
    <w:rsid w:val="00521295"/>
    <w:rsid w:val="00521421"/>
    <w:rsid w:val="0052177F"/>
    <w:rsid w:val="00521B15"/>
    <w:rsid w:val="00521D55"/>
    <w:rsid w:val="005223D9"/>
    <w:rsid w:val="00522B2A"/>
    <w:rsid w:val="00522D59"/>
    <w:rsid w:val="00523B40"/>
    <w:rsid w:val="00524150"/>
    <w:rsid w:val="0052425A"/>
    <w:rsid w:val="00524483"/>
    <w:rsid w:val="00524DB4"/>
    <w:rsid w:val="005258DA"/>
    <w:rsid w:val="00525D00"/>
    <w:rsid w:val="00526170"/>
    <w:rsid w:val="0052673C"/>
    <w:rsid w:val="0052702B"/>
    <w:rsid w:val="005273D6"/>
    <w:rsid w:val="00527835"/>
    <w:rsid w:val="00527AF9"/>
    <w:rsid w:val="00530234"/>
    <w:rsid w:val="00530889"/>
    <w:rsid w:val="00530F28"/>
    <w:rsid w:val="00531224"/>
    <w:rsid w:val="005315DA"/>
    <w:rsid w:val="00532670"/>
    <w:rsid w:val="00533534"/>
    <w:rsid w:val="00533A13"/>
    <w:rsid w:val="005348C9"/>
    <w:rsid w:val="00534903"/>
    <w:rsid w:val="00536534"/>
    <w:rsid w:val="00536BF5"/>
    <w:rsid w:val="005370A5"/>
    <w:rsid w:val="00537119"/>
    <w:rsid w:val="00537297"/>
    <w:rsid w:val="00540351"/>
    <w:rsid w:val="00540641"/>
    <w:rsid w:val="00540EF1"/>
    <w:rsid w:val="00540FF6"/>
    <w:rsid w:val="00541170"/>
    <w:rsid w:val="00541444"/>
    <w:rsid w:val="00541DD9"/>
    <w:rsid w:val="005427DC"/>
    <w:rsid w:val="005429D2"/>
    <w:rsid w:val="00543301"/>
    <w:rsid w:val="005436C0"/>
    <w:rsid w:val="00543B39"/>
    <w:rsid w:val="00544110"/>
    <w:rsid w:val="005443B0"/>
    <w:rsid w:val="00544991"/>
    <w:rsid w:val="00544FBD"/>
    <w:rsid w:val="00545A5C"/>
    <w:rsid w:val="00546043"/>
    <w:rsid w:val="00546EC9"/>
    <w:rsid w:val="005478A6"/>
    <w:rsid w:val="005506FB"/>
    <w:rsid w:val="00551092"/>
    <w:rsid w:val="005511CA"/>
    <w:rsid w:val="005515BC"/>
    <w:rsid w:val="00552A9C"/>
    <w:rsid w:val="00553F39"/>
    <w:rsid w:val="00554735"/>
    <w:rsid w:val="00555A16"/>
    <w:rsid w:val="00556072"/>
    <w:rsid w:val="00556A5E"/>
    <w:rsid w:val="005570E7"/>
    <w:rsid w:val="005574BA"/>
    <w:rsid w:val="00557AAB"/>
    <w:rsid w:val="00557B2F"/>
    <w:rsid w:val="0056104B"/>
    <w:rsid w:val="005610DB"/>
    <w:rsid w:val="005616C5"/>
    <w:rsid w:val="00561CA3"/>
    <w:rsid w:val="00561D0C"/>
    <w:rsid w:val="00562282"/>
    <w:rsid w:val="00562396"/>
    <w:rsid w:val="0056258B"/>
    <w:rsid w:val="00562D21"/>
    <w:rsid w:val="00562FBC"/>
    <w:rsid w:val="00563711"/>
    <w:rsid w:val="00563E87"/>
    <w:rsid w:val="00564B9D"/>
    <w:rsid w:val="0056510F"/>
    <w:rsid w:val="005651DC"/>
    <w:rsid w:val="005659CC"/>
    <w:rsid w:val="0056698A"/>
    <w:rsid w:val="00567568"/>
    <w:rsid w:val="005708D7"/>
    <w:rsid w:val="0057171F"/>
    <w:rsid w:val="005719FB"/>
    <w:rsid w:val="0057232A"/>
    <w:rsid w:val="005726A3"/>
    <w:rsid w:val="005735E3"/>
    <w:rsid w:val="0057396D"/>
    <w:rsid w:val="00574031"/>
    <w:rsid w:val="005749D4"/>
    <w:rsid w:val="00574EA2"/>
    <w:rsid w:val="005753A2"/>
    <w:rsid w:val="005763D8"/>
    <w:rsid w:val="00576B57"/>
    <w:rsid w:val="00576BA1"/>
    <w:rsid w:val="00576D79"/>
    <w:rsid w:val="00576DE6"/>
    <w:rsid w:val="005801FF"/>
    <w:rsid w:val="00580797"/>
    <w:rsid w:val="00581AAD"/>
    <w:rsid w:val="0058232A"/>
    <w:rsid w:val="00582D74"/>
    <w:rsid w:val="00583135"/>
    <w:rsid w:val="00583D2B"/>
    <w:rsid w:val="005848D3"/>
    <w:rsid w:val="005849CE"/>
    <w:rsid w:val="00586384"/>
    <w:rsid w:val="00586820"/>
    <w:rsid w:val="00586904"/>
    <w:rsid w:val="00586D40"/>
    <w:rsid w:val="00587969"/>
    <w:rsid w:val="00587AC7"/>
    <w:rsid w:val="005909F7"/>
    <w:rsid w:val="0059129A"/>
    <w:rsid w:val="00591AAE"/>
    <w:rsid w:val="0059233D"/>
    <w:rsid w:val="0059243F"/>
    <w:rsid w:val="00592A8A"/>
    <w:rsid w:val="00593A18"/>
    <w:rsid w:val="00594980"/>
    <w:rsid w:val="00594B27"/>
    <w:rsid w:val="00595304"/>
    <w:rsid w:val="00595B39"/>
    <w:rsid w:val="00595C57"/>
    <w:rsid w:val="005961BD"/>
    <w:rsid w:val="00596323"/>
    <w:rsid w:val="00596AC5"/>
    <w:rsid w:val="00596EA0"/>
    <w:rsid w:val="00596F4D"/>
    <w:rsid w:val="00597157"/>
    <w:rsid w:val="00597213"/>
    <w:rsid w:val="00597710"/>
    <w:rsid w:val="00597A8A"/>
    <w:rsid w:val="005A0843"/>
    <w:rsid w:val="005A1921"/>
    <w:rsid w:val="005A4052"/>
    <w:rsid w:val="005A4456"/>
    <w:rsid w:val="005A468A"/>
    <w:rsid w:val="005A5779"/>
    <w:rsid w:val="005A58D4"/>
    <w:rsid w:val="005A7282"/>
    <w:rsid w:val="005A72BF"/>
    <w:rsid w:val="005A7950"/>
    <w:rsid w:val="005A7A28"/>
    <w:rsid w:val="005A7D3A"/>
    <w:rsid w:val="005A7EFD"/>
    <w:rsid w:val="005B0595"/>
    <w:rsid w:val="005B07F5"/>
    <w:rsid w:val="005B0D15"/>
    <w:rsid w:val="005B0FE4"/>
    <w:rsid w:val="005B10FE"/>
    <w:rsid w:val="005B2A06"/>
    <w:rsid w:val="005B2AC9"/>
    <w:rsid w:val="005B2AE8"/>
    <w:rsid w:val="005B446E"/>
    <w:rsid w:val="005B5289"/>
    <w:rsid w:val="005B5582"/>
    <w:rsid w:val="005B56AE"/>
    <w:rsid w:val="005B683C"/>
    <w:rsid w:val="005B6DBC"/>
    <w:rsid w:val="005B73B0"/>
    <w:rsid w:val="005B7CD5"/>
    <w:rsid w:val="005C01EA"/>
    <w:rsid w:val="005C086A"/>
    <w:rsid w:val="005C0AAA"/>
    <w:rsid w:val="005C0F6D"/>
    <w:rsid w:val="005C1377"/>
    <w:rsid w:val="005C2EE4"/>
    <w:rsid w:val="005C3023"/>
    <w:rsid w:val="005C4480"/>
    <w:rsid w:val="005C4CDD"/>
    <w:rsid w:val="005C505C"/>
    <w:rsid w:val="005C5504"/>
    <w:rsid w:val="005C6719"/>
    <w:rsid w:val="005C6D1E"/>
    <w:rsid w:val="005C71FE"/>
    <w:rsid w:val="005C76CA"/>
    <w:rsid w:val="005C79DA"/>
    <w:rsid w:val="005D0010"/>
    <w:rsid w:val="005D07FC"/>
    <w:rsid w:val="005D0A47"/>
    <w:rsid w:val="005D0AC2"/>
    <w:rsid w:val="005D16D4"/>
    <w:rsid w:val="005D1AC9"/>
    <w:rsid w:val="005D1BD7"/>
    <w:rsid w:val="005D201F"/>
    <w:rsid w:val="005D2224"/>
    <w:rsid w:val="005D3276"/>
    <w:rsid w:val="005D3515"/>
    <w:rsid w:val="005D4742"/>
    <w:rsid w:val="005D4B61"/>
    <w:rsid w:val="005D4E45"/>
    <w:rsid w:val="005D50BF"/>
    <w:rsid w:val="005D55A5"/>
    <w:rsid w:val="005D5BA2"/>
    <w:rsid w:val="005D6616"/>
    <w:rsid w:val="005D7171"/>
    <w:rsid w:val="005D7F3E"/>
    <w:rsid w:val="005E03D6"/>
    <w:rsid w:val="005E0793"/>
    <w:rsid w:val="005E0CDB"/>
    <w:rsid w:val="005E1871"/>
    <w:rsid w:val="005E1C2B"/>
    <w:rsid w:val="005E1D76"/>
    <w:rsid w:val="005E200D"/>
    <w:rsid w:val="005E20B0"/>
    <w:rsid w:val="005E2BC0"/>
    <w:rsid w:val="005E32E0"/>
    <w:rsid w:val="005E341C"/>
    <w:rsid w:val="005E36EF"/>
    <w:rsid w:val="005E3B18"/>
    <w:rsid w:val="005E40FB"/>
    <w:rsid w:val="005E45F9"/>
    <w:rsid w:val="005E5206"/>
    <w:rsid w:val="005E5EE3"/>
    <w:rsid w:val="005E611E"/>
    <w:rsid w:val="005E61D1"/>
    <w:rsid w:val="005E6462"/>
    <w:rsid w:val="005E6AB3"/>
    <w:rsid w:val="005F06DA"/>
    <w:rsid w:val="005F0841"/>
    <w:rsid w:val="005F086C"/>
    <w:rsid w:val="005F0E31"/>
    <w:rsid w:val="005F143C"/>
    <w:rsid w:val="005F169C"/>
    <w:rsid w:val="005F21B9"/>
    <w:rsid w:val="005F22BF"/>
    <w:rsid w:val="005F2442"/>
    <w:rsid w:val="005F2CB8"/>
    <w:rsid w:val="005F2DF6"/>
    <w:rsid w:val="005F3351"/>
    <w:rsid w:val="005F3A38"/>
    <w:rsid w:val="005F48C6"/>
    <w:rsid w:val="005F48E1"/>
    <w:rsid w:val="005F4AFA"/>
    <w:rsid w:val="005F4B87"/>
    <w:rsid w:val="005F564B"/>
    <w:rsid w:val="005F6C3E"/>
    <w:rsid w:val="005F6DD9"/>
    <w:rsid w:val="005F7018"/>
    <w:rsid w:val="005F7993"/>
    <w:rsid w:val="00600B1C"/>
    <w:rsid w:val="00600FC1"/>
    <w:rsid w:val="00602522"/>
    <w:rsid w:val="00603353"/>
    <w:rsid w:val="00604D71"/>
    <w:rsid w:val="00604D8B"/>
    <w:rsid w:val="006051B0"/>
    <w:rsid w:val="00605EFE"/>
    <w:rsid w:val="00606128"/>
    <w:rsid w:val="00606F70"/>
    <w:rsid w:val="0060704E"/>
    <w:rsid w:val="00607D01"/>
    <w:rsid w:val="00610274"/>
    <w:rsid w:val="00610413"/>
    <w:rsid w:val="00611407"/>
    <w:rsid w:val="006117BD"/>
    <w:rsid w:val="00611E54"/>
    <w:rsid w:val="00612259"/>
    <w:rsid w:val="00612C04"/>
    <w:rsid w:val="00612EB1"/>
    <w:rsid w:val="00612F23"/>
    <w:rsid w:val="00612FB1"/>
    <w:rsid w:val="00613574"/>
    <w:rsid w:val="006153F5"/>
    <w:rsid w:val="00615FAF"/>
    <w:rsid w:val="0061605C"/>
    <w:rsid w:val="0061707B"/>
    <w:rsid w:val="0062059E"/>
    <w:rsid w:val="006210C0"/>
    <w:rsid w:val="00621F1A"/>
    <w:rsid w:val="006220FB"/>
    <w:rsid w:val="0062243F"/>
    <w:rsid w:val="00622583"/>
    <w:rsid w:val="006235BC"/>
    <w:rsid w:val="0062426D"/>
    <w:rsid w:val="00624E70"/>
    <w:rsid w:val="00625CC7"/>
    <w:rsid w:val="00626CE9"/>
    <w:rsid w:val="00630196"/>
    <w:rsid w:val="00632018"/>
    <w:rsid w:val="00633011"/>
    <w:rsid w:val="006338A4"/>
    <w:rsid w:val="00634442"/>
    <w:rsid w:val="0063552F"/>
    <w:rsid w:val="006356E2"/>
    <w:rsid w:val="00636833"/>
    <w:rsid w:val="00636EA1"/>
    <w:rsid w:val="0063729E"/>
    <w:rsid w:val="00637414"/>
    <w:rsid w:val="00637CAE"/>
    <w:rsid w:val="00640189"/>
    <w:rsid w:val="006404B9"/>
    <w:rsid w:val="00640DDF"/>
    <w:rsid w:val="006419C8"/>
    <w:rsid w:val="00641B3B"/>
    <w:rsid w:val="006424A2"/>
    <w:rsid w:val="00643A26"/>
    <w:rsid w:val="00643FA1"/>
    <w:rsid w:val="0064403D"/>
    <w:rsid w:val="00644CC5"/>
    <w:rsid w:val="00644ECE"/>
    <w:rsid w:val="0064507C"/>
    <w:rsid w:val="00645082"/>
    <w:rsid w:val="006451E1"/>
    <w:rsid w:val="006459E0"/>
    <w:rsid w:val="006463A9"/>
    <w:rsid w:val="00646E97"/>
    <w:rsid w:val="00646EF7"/>
    <w:rsid w:val="00647619"/>
    <w:rsid w:val="00650978"/>
    <w:rsid w:val="00651466"/>
    <w:rsid w:val="00651500"/>
    <w:rsid w:val="00652044"/>
    <w:rsid w:val="00652462"/>
    <w:rsid w:val="0065340F"/>
    <w:rsid w:val="006534A4"/>
    <w:rsid w:val="006536E8"/>
    <w:rsid w:val="006537C8"/>
    <w:rsid w:val="006538CE"/>
    <w:rsid w:val="00654355"/>
    <w:rsid w:val="006554E6"/>
    <w:rsid w:val="006558E3"/>
    <w:rsid w:val="006560F7"/>
    <w:rsid w:val="006561DC"/>
    <w:rsid w:val="00656541"/>
    <w:rsid w:val="006566C3"/>
    <w:rsid w:val="00656707"/>
    <w:rsid w:val="00656B9D"/>
    <w:rsid w:val="00656E87"/>
    <w:rsid w:val="00660298"/>
    <w:rsid w:val="006603E0"/>
    <w:rsid w:val="006609CE"/>
    <w:rsid w:val="00660E23"/>
    <w:rsid w:val="00662911"/>
    <w:rsid w:val="00662C3E"/>
    <w:rsid w:val="00662F80"/>
    <w:rsid w:val="006647A6"/>
    <w:rsid w:val="00664AFC"/>
    <w:rsid w:val="00664DD3"/>
    <w:rsid w:val="006653B4"/>
    <w:rsid w:val="00665BBD"/>
    <w:rsid w:val="00665D00"/>
    <w:rsid w:val="00665D7F"/>
    <w:rsid w:val="00665E72"/>
    <w:rsid w:val="00666457"/>
    <w:rsid w:val="00666B06"/>
    <w:rsid w:val="00666C68"/>
    <w:rsid w:val="00667254"/>
    <w:rsid w:val="0067113B"/>
    <w:rsid w:val="00671BBA"/>
    <w:rsid w:val="00671C6D"/>
    <w:rsid w:val="006721D7"/>
    <w:rsid w:val="006722FF"/>
    <w:rsid w:val="00674430"/>
    <w:rsid w:val="0067490C"/>
    <w:rsid w:val="0067508D"/>
    <w:rsid w:val="00675F27"/>
    <w:rsid w:val="006768D8"/>
    <w:rsid w:val="00676B41"/>
    <w:rsid w:val="00677055"/>
    <w:rsid w:val="00677600"/>
    <w:rsid w:val="006778C1"/>
    <w:rsid w:val="00677D34"/>
    <w:rsid w:val="00680F60"/>
    <w:rsid w:val="00681037"/>
    <w:rsid w:val="0068146E"/>
    <w:rsid w:val="00681CDF"/>
    <w:rsid w:val="00681E5A"/>
    <w:rsid w:val="00681F86"/>
    <w:rsid w:val="00682C32"/>
    <w:rsid w:val="006849E0"/>
    <w:rsid w:val="006853F8"/>
    <w:rsid w:val="00686A1E"/>
    <w:rsid w:val="0068770A"/>
    <w:rsid w:val="00687FD7"/>
    <w:rsid w:val="006906CB"/>
    <w:rsid w:val="00690DD0"/>
    <w:rsid w:val="00690E00"/>
    <w:rsid w:val="00691261"/>
    <w:rsid w:val="00691BC7"/>
    <w:rsid w:val="00692FD3"/>
    <w:rsid w:val="006937AA"/>
    <w:rsid w:val="0069392C"/>
    <w:rsid w:val="00694060"/>
    <w:rsid w:val="006943AA"/>
    <w:rsid w:val="00694F24"/>
    <w:rsid w:val="006955E1"/>
    <w:rsid w:val="00696E41"/>
    <w:rsid w:val="00697304"/>
    <w:rsid w:val="006978CA"/>
    <w:rsid w:val="00697A03"/>
    <w:rsid w:val="006A0122"/>
    <w:rsid w:val="006A14CC"/>
    <w:rsid w:val="006A17C8"/>
    <w:rsid w:val="006A266F"/>
    <w:rsid w:val="006A29D6"/>
    <w:rsid w:val="006A2EBE"/>
    <w:rsid w:val="006A30EF"/>
    <w:rsid w:val="006A4AFF"/>
    <w:rsid w:val="006A4CE4"/>
    <w:rsid w:val="006A5F80"/>
    <w:rsid w:val="006A60AC"/>
    <w:rsid w:val="006A6585"/>
    <w:rsid w:val="006A69D6"/>
    <w:rsid w:val="006A7900"/>
    <w:rsid w:val="006A7AE5"/>
    <w:rsid w:val="006B05DA"/>
    <w:rsid w:val="006B08EF"/>
    <w:rsid w:val="006B1441"/>
    <w:rsid w:val="006B1463"/>
    <w:rsid w:val="006B1917"/>
    <w:rsid w:val="006B1CE5"/>
    <w:rsid w:val="006B20FF"/>
    <w:rsid w:val="006B22F2"/>
    <w:rsid w:val="006B380D"/>
    <w:rsid w:val="006B3899"/>
    <w:rsid w:val="006B38E5"/>
    <w:rsid w:val="006B3C7F"/>
    <w:rsid w:val="006B3CED"/>
    <w:rsid w:val="006B4575"/>
    <w:rsid w:val="006B4EE8"/>
    <w:rsid w:val="006B4F34"/>
    <w:rsid w:val="006B627C"/>
    <w:rsid w:val="006B6F52"/>
    <w:rsid w:val="006B7ADB"/>
    <w:rsid w:val="006C081E"/>
    <w:rsid w:val="006C2BFA"/>
    <w:rsid w:val="006C3581"/>
    <w:rsid w:val="006C3AD1"/>
    <w:rsid w:val="006C3BF1"/>
    <w:rsid w:val="006C423F"/>
    <w:rsid w:val="006C5366"/>
    <w:rsid w:val="006C6BC3"/>
    <w:rsid w:val="006C7E2D"/>
    <w:rsid w:val="006D13AC"/>
    <w:rsid w:val="006D1D81"/>
    <w:rsid w:val="006D1F47"/>
    <w:rsid w:val="006D2A2C"/>
    <w:rsid w:val="006D3AD0"/>
    <w:rsid w:val="006D3B08"/>
    <w:rsid w:val="006D479B"/>
    <w:rsid w:val="006D4B1A"/>
    <w:rsid w:val="006D5A34"/>
    <w:rsid w:val="006D619C"/>
    <w:rsid w:val="006D70B9"/>
    <w:rsid w:val="006D719A"/>
    <w:rsid w:val="006D76EF"/>
    <w:rsid w:val="006D781E"/>
    <w:rsid w:val="006D794C"/>
    <w:rsid w:val="006D7AAA"/>
    <w:rsid w:val="006E0E31"/>
    <w:rsid w:val="006E14C8"/>
    <w:rsid w:val="006E1503"/>
    <w:rsid w:val="006E22E8"/>
    <w:rsid w:val="006E27F6"/>
    <w:rsid w:val="006E36DB"/>
    <w:rsid w:val="006E3B8B"/>
    <w:rsid w:val="006E3EF0"/>
    <w:rsid w:val="006E404F"/>
    <w:rsid w:val="006E4CE5"/>
    <w:rsid w:val="006E5588"/>
    <w:rsid w:val="006E5FBE"/>
    <w:rsid w:val="006E65A3"/>
    <w:rsid w:val="006E65F1"/>
    <w:rsid w:val="006E6673"/>
    <w:rsid w:val="006E6D59"/>
    <w:rsid w:val="006E73B3"/>
    <w:rsid w:val="006E78EE"/>
    <w:rsid w:val="006E7914"/>
    <w:rsid w:val="006E7E65"/>
    <w:rsid w:val="006F01F1"/>
    <w:rsid w:val="006F032E"/>
    <w:rsid w:val="006F0ACC"/>
    <w:rsid w:val="006F0E56"/>
    <w:rsid w:val="006F0EAF"/>
    <w:rsid w:val="006F348A"/>
    <w:rsid w:val="006F377C"/>
    <w:rsid w:val="006F40D0"/>
    <w:rsid w:val="006F46E6"/>
    <w:rsid w:val="006F4CE0"/>
    <w:rsid w:val="006F50CB"/>
    <w:rsid w:val="006F5FBC"/>
    <w:rsid w:val="006F66B0"/>
    <w:rsid w:val="006F683E"/>
    <w:rsid w:val="006F7F53"/>
    <w:rsid w:val="00700010"/>
    <w:rsid w:val="00701174"/>
    <w:rsid w:val="007011F6"/>
    <w:rsid w:val="007013F7"/>
    <w:rsid w:val="00701B1A"/>
    <w:rsid w:val="00701D28"/>
    <w:rsid w:val="007024F4"/>
    <w:rsid w:val="00702B9A"/>
    <w:rsid w:val="00705011"/>
    <w:rsid w:val="00705958"/>
    <w:rsid w:val="007064F0"/>
    <w:rsid w:val="00707589"/>
    <w:rsid w:val="00707AB9"/>
    <w:rsid w:val="00707B85"/>
    <w:rsid w:val="00707EC5"/>
    <w:rsid w:val="0071054F"/>
    <w:rsid w:val="007105BC"/>
    <w:rsid w:val="00711E14"/>
    <w:rsid w:val="00711FAE"/>
    <w:rsid w:val="007125E3"/>
    <w:rsid w:val="00712736"/>
    <w:rsid w:val="007128C1"/>
    <w:rsid w:val="00712DD2"/>
    <w:rsid w:val="00713447"/>
    <w:rsid w:val="0071392C"/>
    <w:rsid w:val="00714981"/>
    <w:rsid w:val="00714DDB"/>
    <w:rsid w:val="00714FA1"/>
    <w:rsid w:val="007158AF"/>
    <w:rsid w:val="00715F4D"/>
    <w:rsid w:val="00716F9A"/>
    <w:rsid w:val="007175E1"/>
    <w:rsid w:val="007176FD"/>
    <w:rsid w:val="0071788A"/>
    <w:rsid w:val="00717D93"/>
    <w:rsid w:val="00717F6D"/>
    <w:rsid w:val="00720198"/>
    <w:rsid w:val="00720D10"/>
    <w:rsid w:val="00721007"/>
    <w:rsid w:val="00722C48"/>
    <w:rsid w:val="00723B88"/>
    <w:rsid w:val="007247DA"/>
    <w:rsid w:val="00724B69"/>
    <w:rsid w:val="007250DF"/>
    <w:rsid w:val="00726564"/>
    <w:rsid w:val="007265FD"/>
    <w:rsid w:val="00726964"/>
    <w:rsid w:val="0073103E"/>
    <w:rsid w:val="00731E42"/>
    <w:rsid w:val="0073299F"/>
    <w:rsid w:val="0073334C"/>
    <w:rsid w:val="007337F2"/>
    <w:rsid w:val="00734627"/>
    <w:rsid w:val="00734B12"/>
    <w:rsid w:val="00735902"/>
    <w:rsid w:val="00736CE1"/>
    <w:rsid w:val="00736D6C"/>
    <w:rsid w:val="007370BF"/>
    <w:rsid w:val="00737F74"/>
    <w:rsid w:val="00740291"/>
    <w:rsid w:val="00740616"/>
    <w:rsid w:val="00740988"/>
    <w:rsid w:val="00740F15"/>
    <w:rsid w:val="00741478"/>
    <w:rsid w:val="00741A29"/>
    <w:rsid w:val="00741C8D"/>
    <w:rsid w:val="00741FCF"/>
    <w:rsid w:val="00742153"/>
    <w:rsid w:val="0074251C"/>
    <w:rsid w:val="007428D6"/>
    <w:rsid w:val="00742905"/>
    <w:rsid w:val="00742ED1"/>
    <w:rsid w:val="00742F3D"/>
    <w:rsid w:val="00743144"/>
    <w:rsid w:val="00743A19"/>
    <w:rsid w:val="00744A0E"/>
    <w:rsid w:val="007455E6"/>
    <w:rsid w:val="00745DAB"/>
    <w:rsid w:val="00746292"/>
    <w:rsid w:val="0074635C"/>
    <w:rsid w:val="00746794"/>
    <w:rsid w:val="00747C57"/>
    <w:rsid w:val="00747DAE"/>
    <w:rsid w:val="00747E42"/>
    <w:rsid w:val="00750F57"/>
    <w:rsid w:val="00751D8C"/>
    <w:rsid w:val="007520AB"/>
    <w:rsid w:val="00752524"/>
    <w:rsid w:val="0075493D"/>
    <w:rsid w:val="00754A02"/>
    <w:rsid w:val="007557EC"/>
    <w:rsid w:val="00755997"/>
    <w:rsid w:val="00755B24"/>
    <w:rsid w:val="00755F65"/>
    <w:rsid w:val="0075617F"/>
    <w:rsid w:val="0075643F"/>
    <w:rsid w:val="0075674E"/>
    <w:rsid w:val="00756A52"/>
    <w:rsid w:val="0075781A"/>
    <w:rsid w:val="00757E7A"/>
    <w:rsid w:val="007608BB"/>
    <w:rsid w:val="0076149E"/>
    <w:rsid w:val="007615B3"/>
    <w:rsid w:val="00762412"/>
    <w:rsid w:val="00762ADC"/>
    <w:rsid w:val="00762E11"/>
    <w:rsid w:val="007634A6"/>
    <w:rsid w:val="0076366D"/>
    <w:rsid w:val="00763E68"/>
    <w:rsid w:val="00763EE5"/>
    <w:rsid w:val="00764EB2"/>
    <w:rsid w:val="007652D2"/>
    <w:rsid w:val="00767163"/>
    <w:rsid w:val="007673A9"/>
    <w:rsid w:val="00767C11"/>
    <w:rsid w:val="00767D5B"/>
    <w:rsid w:val="0077042E"/>
    <w:rsid w:val="00770995"/>
    <w:rsid w:val="00771668"/>
    <w:rsid w:val="007717F1"/>
    <w:rsid w:val="007719F5"/>
    <w:rsid w:val="00771D6C"/>
    <w:rsid w:val="007727B6"/>
    <w:rsid w:val="00772820"/>
    <w:rsid w:val="0077356C"/>
    <w:rsid w:val="00773759"/>
    <w:rsid w:val="00774B5F"/>
    <w:rsid w:val="007751D9"/>
    <w:rsid w:val="0077560D"/>
    <w:rsid w:val="0077566C"/>
    <w:rsid w:val="00775F1A"/>
    <w:rsid w:val="0077679C"/>
    <w:rsid w:val="007767CD"/>
    <w:rsid w:val="00777326"/>
    <w:rsid w:val="0077770E"/>
    <w:rsid w:val="00780EEC"/>
    <w:rsid w:val="00782C43"/>
    <w:rsid w:val="007835C3"/>
    <w:rsid w:val="007838D1"/>
    <w:rsid w:val="00783E90"/>
    <w:rsid w:val="00784928"/>
    <w:rsid w:val="00785694"/>
    <w:rsid w:val="00785C0E"/>
    <w:rsid w:val="00785C0F"/>
    <w:rsid w:val="0078612C"/>
    <w:rsid w:val="007864BA"/>
    <w:rsid w:val="00786DAC"/>
    <w:rsid w:val="00787812"/>
    <w:rsid w:val="007879E8"/>
    <w:rsid w:val="00787C28"/>
    <w:rsid w:val="00790075"/>
    <w:rsid w:val="007919B0"/>
    <w:rsid w:val="007921DA"/>
    <w:rsid w:val="00792C02"/>
    <w:rsid w:val="00792E52"/>
    <w:rsid w:val="0079352A"/>
    <w:rsid w:val="007939C3"/>
    <w:rsid w:val="00794569"/>
    <w:rsid w:val="00795E8E"/>
    <w:rsid w:val="007976B2"/>
    <w:rsid w:val="0079772D"/>
    <w:rsid w:val="007A14DF"/>
    <w:rsid w:val="007A15F3"/>
    <w:rsid w:val="007A2B36"/>
    <w:rsid w:val="007A36E1"/>
    <w:rsid w:val="007A4068"/>
    <w:rsid w:val="007A4683"/>
    <w:rsid w:val="007A5239"/>
    <w:rsid w:val="007A5B8E"/>
    <w:rsid w:val="007A5E66"/>
    <w:rsid w:val="007A6805"/>
    <w:rsid w:val="007A7279"/>
    <w:rsid w:val="007A7E36"/>
    <w:rsid w:val="007A7E80"/>
    <w:rsid w:val="007B0250"/>
    <w:rsid w:val="007B056F"/>
    <w:rsid w:val="007B09A1"/>
    <w:rsid w:val="007B0BD1"/>
    <w:rsid w:val="007B1BC2"/>
    <w:rsid w:val="007B1C17"/>
    <w:rsid w:val="007B1DD7"/>
    <w:rsid w:val="007B2534"/>
    <w:rsid w:val="007B26A6"/>
    <w:rsid w:val="007B2FB8"/>
    <w:rsid w:val="007B3171"/>
    <w:rsid w:val="007B3224"/>
    <w:rsid w:val="007B37D4"/>
    <w:rsid w:val="007B5DD7"/>
    <w:rsid w:val="007B5F15"/>
    <w:rsid w:val="007B619D"/>
    <w:rsid w:val="007B641C"/>
    <w:rsid w:val="007B6821"/>
    <w:rsid w:val="007B6898"/>
    <w:rsid w:val="007B6BA2"/>
    <w:rsid w:val="007B7D0C"/>
    <w:rsid w:val="007C203A"/>
    <w:rsid w:val="007C22DB"/>
    <w:rsid w:val="007C284E"/>
    <w:rsid w:val="007C2A68"/>
    <w:rsid w:val="007C3756"/>
    <w:rsid w:val="007C3DB3"/>
    <w:rsid w:val="007C3E52"/>
    <w:rsid w:val="007C419A"/>
    <w:rsid w:val="007C4270"/>
    <w:rsid w:val="007C4389"/>
    <w:rsid w:val="007C5232"/>
    <w:rsid w:val="007C6912"/>
    <w:rsid w:val="007C728E"/>
    <w:rsid w:val="007D09A6"/>
    <w:rsid w:val="007D20DC"/>
    <w:rsid w:val="007D221A"/>
    <w:rsid w:val="007D44BC"/>
    <w:rsid w:val="007D456C"/>
    <w:rsid w:val="007D464A"/>
    <w:rsid w:val="007D4A89"/>
    <w:rsid w:val="007D52A2"/>
    <w:rsid w:val="007D5EDA"/>
    <w:rsid w:val="007D6317"/>
    <w:rsid w:val="007D63E8"/>
    <w:rsid w:val="007D6A38"/>
    <w:rsid w:val="007D6BBD"/>
    <w:rsid w:val="007E0555"/>
    <w:rsid w:val="007E0993"/>
    <w:rsid w:val="007E0CEF"/>
    <w:rsid w:val="007E18A3"/>
    <w:rsid w:val="007E19E5"/>
    <w:rsid w:val="007E4107"/>
    <w:rsid w:val="007E4AD7"/>
    <w:rsid w:val="007E5256"/>
    <w:rsid w:val="007E6E93"/>
    <w:rsid w:val="007E6FF9"/>
    <w:rsid w:val="007E78FF"/>
    <w:rsid w:val="007F06F2"/>
    <w:rsid w:val="007F0883"/>
    <w:rsid w:val="007F115C"/>
    <w:rsid w:val="007F1665"/>
    <w:rsid w:val="007F2D13"/>
    <w:rsid w:val="007F2DA8"/>
    <w:rsid w:val="007F30FD"/>
    <w:rsid w:val="007F343C"/>
    <w:rsid w:val="007F3717"/>
    <w:rsid w:val="007F37D5"/>
    <w:rsid w:val="007F39AE"/>
    <w:rsid w:val="007F3C18"/>
    <w:rsid w:val="007F4983"/>
    <w:rsid w:val="007F4B1B"/>
    <w:rsid w:val="007F4C63"/>
    <w:rsid w:val="007F4E38"/>
    <w:rsid w:val="007F5067"/>
    <w:rsid w:val="007F60DF"/>
    <w:rsid w:val="007F76E2"/>
    <w:rsid w:val="007F79F3"/>
    <w:rsid w:val="00800499"/>
    <w:rsid w:val="00800DC6"/>
    <w:rsid w:val="00800FF5"/>
    <w:rsid w:val="0080153E"/>
    <w:rsid w:val="00801CCB"/>
    <w:rsid w:val="00801D1F"/>
    <w:rsid w:val="008034B0"/>
    <w:rsid w:val="00803879"/>
    <w:rsid w:val="00804E76"/>
    <w:rsid w:val="008065BE"/>
    <w:rsid w:val="00806EDA"/>
    <w:rsid w:val="00807447"/>
    <w:rsid w:val="0081040A"/>
    <w:rsid w:val="00810A4E"/>
    <w:rsid w:val="0081110E"/>
    <w:rsid w:val="0081136D"/>
    <w:rsid w:val="00811495"/>
    <w:rsid w:val="0081169E"/>
    <w:rsid w:val="00811C56"/>
    <w:rsid w:val="00812032"/>
    <w:rsid w:val="008123E7"/>
    <w:rsid w:val="008123F1"/>
    <w:rsid w:val="00813397"/>
    <w:rsid w:val="008134ED"/>
    <w:rsid w:val="00813BC3"/>
    <w:rsid w:val="00814286"/>
    <w:rsid w:val="00814D6C"/>
    <w:rsid w:val="00814EF1"/>
    <w:rsid w:val="00815180"/>
    <w:rsid w:val="00815C8D"/>
    <w:rsid w:val="00815CF3"/>
    <w:rsid w:val="00815D1D"/>
    <w:rsid w:val="008170BB"/>
    <w:rsid w:val="00817F4B"/>
    <w:rsid w:val="0082140F"/>
    <w:rsid w:val="008226FE"/>
    <w:rsid w:val="008235C7"/>
    <w:rsid w:val="0082363A"/>
    <w:rsid w:val="00823893"/>
    <w:rsid w:val="00823E7F"/>
    <w:rsid w:val="00823F19"/>
    <w:rsid w:val="008246C5"/>
    <w:rsid w:val="008256ED"/>
    <w:rsid w:val="0082588E"/>
    <w:rsid w:val="0082637A"/>
    <w:rsid w:val="0082707E"/>
    <w:rsid w:val="008270E2"/>
    <w:rsid w:val="0082731F"/>
    <w:rsid w:val="00830470"/>
    <w:rsid w:val="008305FF"/>
    <w:rsid w:val="008309D3"/>
    <w:rsid w:val="00830C07"/>
    <w:rsid w:val="00830C95"/>
    <w:rsid w:val="00830D23"/>
    <w:rsid w:val="00830EDE"/>
    <w:rsid w:val="00830FBC"/>
    <w:rsid w:val="00832131"/>
    <w:rsid w:val="00832897"/>
    <w:rsid w:val="00832EBF"/>
    <w:rsid w:val="00832FDE"/>
    <w:rsid w:val="0083326F"/>
    <w:rsid w:val="00833A03"/>
    <w:rsid w:val="00835731"/>
    <w:rsid w:val="008358EF"/>
    <w:rsid w:val="0083662C"/>
    <w:rsid w:val="00836ADB"/>
    <w:rsid w:val="0083711D"/>
    <w:rsid w:val="0083763F"/>
    <w:rsid w:val="008400C2"/>
    <w:rsid w:val="008422BC"/>
    <w:rsid w:val="008422C8"/>
    <w:rsid w:val="00842671"/>
    <w:rsid w:val="00842A57"/>
    <w:rsid w:val="0084367D"/>
    <w:rsid w:val="00844240"/>
    <w:rsid w:val="00844566"/>
    <w:rsid w:val="00844797"/>
    <w:rsid w:val="00845306"/>
    <w:rsid w:val="00845368"/>
    <w:rsid w:val="00845AC4"/>
    <w:rsid w:val="00846095"/>
    <w:rsid w:val="00846908"/>
    <w:rsid w:val="008473E2"/>
    <w:rsid w:val="008475E1"/>
    <w:rsid w:val="00847F3C"/>
    <w:rsid w:val="008509C4"/>
    <w:rsid w:val="00850EBA"/>
    <w:rsid w:val="00850F74"/>
    <w:rsid w:val="0085147A"/>
    <w:rsid w:val="00851984"/>
    <w:rsid w:val="008524BA"/>
    <w:rsid w:val="00852879"/>
    <w:rsid w:val="00852D86"/>
    <w:rsid w:val="00853273"/>
    <w:rsid w:val="00853A26"/>
    <w:rsid w:val="008555A1"/>
    <w:rsid w:val="00856A06"/>
    <w:rsid w:val="00860165"/>
    <w:rsid w:val="00860246"/>
    <w:rsid w:val="00860FBC"/>
    <w:rsid w:val="0086167C"/>
    <w:rsid w:val="00862212"/>
    <w:rsid w:val="008626A6"/>
    <w:rsid w:val="00863B2A"/>
    <w:rsid w:val="00863D7A"/>
    <w:rsid w:val="0086400A"/>
    <w:rsid w:val="008643A6"/>
    <w:rsid w:val="00864490"/>
    <w:rsid w:val="0086503D"/>
    <w:rsid w:val="00865560"/>
    <w:rsid w:val="008663A7"/>
    <w:rsid w:val="00866E7E"/>
    <w:rsid w:val="00867022"/>
    <w:rsid w:val="008700C3"/>
    <w:rsid w:val="00870E16"/>
    <w:rsid w:val="008712F0"/>
    <w:rsid w:val="00871D06"/>
    <w:rsid w:val="008722D4"/>
    <w:rsid w:val="00873383"/>
    <w:rsid w:val="00873984"/>
    <w:rsid w:val="00873B2C"/>
    <w:rsid w:val="0087541B"/>
    <w:rsid w:val="00875B78"/>
    <w:rsid w:val="00875C14"/>
    <w:rsid w:val="00876C79"/>
    <w:rsid w:val="0088008F"/>
    <w:rsid w:val="00880166"/>
    <w:rsid w:val="00880432"/>
    <w:rsid w:val="00880592"/>
    <w:rsid w:val="00880D10"/>
    <w:rsid w:val="00880DA3"/>
    <w:rsid w:val="00881101"/>
    <w:rsid w:val="00881CD7"/>
    <w:rsid w:val="00881DA4"/>
    <w:rsid w:val="00882255"/>
    <w:rsid w:val="00883DEE"/>
    <w:rsid w:val="00883F72"/>
    <w:rsid w:val="00883FB4"/>
    <w:rsid w:val="0088434E"/>
    <w:rsid w:val="008854C8"/>
    <w:rsid w:val="008858C4"/>
    <w:rsid w:val="008858D3"/>
    <w:rsid w:val="008872EE"/>
    <w:rsid w:val="00890ADA"/>
    <w:rsid w:val="008919F0"/>
    <w:rsid w:val="0089277A"/>
    <w:rsid w:val="00892C93"/>
    <w:rsid w:val="00892F6C"/>
    <w:rsid w:val="00893C7B"/>
    <w:rsid w:val="00893FDB"/>
    <w:rsid w:val="0089507C"/>
    <w:rsid w:val="008954B7"/>
    <w:rsid w:val="008954EF"/>
    <w:rsid w:val="0089586F"/>
    <w:rsid w:val="00895C70"/>
    <w:rsid w:val="0089647E"/>
    <w:rsid w:val="00896E67"/>
    <w:rsid w:val="00896F36"/>
    <w:rsid w:val="00897909"/>
    <w:rsid w:val="00897AD0"/>
    <w:rsid w:val="008A0CBC"/>
    <w:rsid w:val="008A137E"/>
    <w:rsid w:val="008A1E32"/>
    <w:rsid w:val="008A29F8"/>
    <w:rsid w:val="008A3431"/>
    <w:rsid w:val="008A3AD5"/>
    <w:rsid w:val="008A4800"/>
    <w:rsid w:val="008A4ED9"/>
    <w:rsid w:val="008A572F"/>
    <w:rsid w:val="008A5E21"/>
    <w:rsid w:val="008A77C6"/>
    <w:rsid w:val="008A7DCB"/>
    <w:rsid w:val="008A7DCC"/>
    <w:rsid w:val="008B005C"/>
    <w:rsid w:val="008B0990"/>
    <w:rsid w:val="008B15E9"/>
    <w:rsid w:val="008B173F"/>
    <w:rsid w:val="008B198F"/>
    <w:rsid w:val="008B38C4"/>
    <w:rsid w:val="008B4452"/>
    <w:rsid w:val="008B50EC"/>
    <w:rsid w:val="008B5730"/>
    <w:rsid w:val="008B5A13"/>
    <w:rsid w:val="008B6488"/>
    <w:rsid w:val="008B71A4"/>
    <w:rsid w:val="008C08E5"/>
    <w:rsid w:val="008C0CFA"/>
    <w:rsid w:val="008C0E67"/>
    <w:rsid w:val="008C1C44"/>
    <w:rsid w:val="008C24F7"/>
    <w:rsid w:val="008C3449"/>
    <w:rsid w:val="008C35A8"/>
    <w:rsid w:val="008C385C"/>
    <w:rsid w:val="008C3BC3"/>
    <w:rsid w:val="008C3BD0"/>
    <w:rsid w:val="008C49A0"/>
    <w:rsid w:val="008C5F46"/>
    <w:rsid w:val="008C62C3"/>
    <w:rsid w:val="008C64F9"/>
    <w:rsid w:val="008C76EA"/>
    <w:rsid w:val="008C7A51"/>
    <w:rsid w:val="008C7DA0"/>
    <w:rsid w:val="008D0052"/>
    <w:rsid w:val="008D04B9"/>
    <w:rsid w:val="008D051D"/>
    <w:rsid w:val="008D09DE"/>
    <w:rsid w:val="008D0BBA"/>
    <w:rsid w:val="008D0D8A"/>
    <w:rsid w:val="008D0E9E"/>
    <w:rsid w:val="008D1272"/>
    <w:rsid w:val="008D1CFC"/>
    <w:rsid w:val="008D24B3"/>
    <w:rsid w:val="008D2C75"/>
    <w:rsid w:val="008D36A3"/>
    <w:rsid w:val="008D4946"/>
    <w:rsid w:val="008D5672"/>
    <w:rsid w:val="008D56ED"/>
    <w:rsid w:val="008D57C8"/>
    <w:rsid w:val="008D5BEE"/>
    <w:rsid w:val="008D634B"/>
    <w:rsid w:val="008D6E4F"/>
    <w:rsid w:val="008D790B"/>
    <w:rsid w:val="008D7F1A"/>
    <w:rsid w:val="008D7F2C"/>
    <w:rsid w:val="008E015B"/>
    <w:rsid w:val="008E04E6"/>
    <w:rsid w:val="008E0A8E"/>
    <w:rsid w:val="008E1519"/>
    <w:rsid w:val="008E2610"/>
    <w:rsid w:val="008E2F51"/>
    <w:rsid w:val="008E345B"/>
    <w:rsid w:val="008E3B1B"/>
    <w:rsid w:val="008E3D40"/>
    <w:rsid w:val="008E477C"/>
    <w:rsid w:val="008E4E18"/>
    <w:rsid w:val="008E5668"/>
    <w:rsid w:val="008E5732"/>
    <w:rsid w:val="008E6064"/>
    <w:rsid w:val="008E655B"/>
    <w:rsid w:val="008E6B28"/>
    <w:rsid w:val="008E6E50"/>
    <w:rsid w:val="008E7ADD"/>
    <w:rsid w:val="008F0D04"/>
    <w:rsid w:val="008F1907"/>
    <w:rsid w:val="008F2159"/>
    <w:rsid w:val="008F253C"/>
    <w:rsid w:val="008F2AB9"/>
    <w:rsid w:val="008F2C26"/>
    <w:rsid w:val="008F2F74"/>
    <w:rsid w:val="008F2F85"/>
    <w:rsid w:val="008F3022"/>
    <w:rsid w:val="008F355E"/>
    <w:rsid w:val="008F3E0A"/>
    <w:rsid w:val="008F426F"/>
    <w:rsid w:val="008F46D3"/>
    <w:rsid w:val="008F5306"/>
    <w:rsid w:val="008F55B6"/>
    <w:rsid w:val="008F56ED"/>
    <w:rsid w:val="008F6610"/>
    <w:rsid w:val="008F6C6C"/>
    <w:rsid w:val="008F7499"/>
    <w:rsid w:val="008F7C9C"/>
    <w:rsid w:val="009012D9"/>
    <w:rsid w:val="00901A99"/>
    <w:rsid w:val="009023C0"/>
    <w:rsid w:val="0090240B"/>
    <w:rsid w:val="00902760"/>
    <w:rsid w:val="00902AC2"/>
    <w:rsid w:val="00902B78"/>
    <w:rsid w:val="00903260"/>
    <w:rsid w:val="0090383E"/>
    <w:rsid w:val="00903A64"/>
    <w:rsid w:val="00903C57"/>
    <w:rsid w:val="00903E62"/>
    <w:rsid w:val="009042E1"/>
    <w:rsid w:val="0090477C"/>
    <w:rsid w:val="00904871"/>
    <w:rsid w:val="0090527C"/>
    <w:rsid w:val="009055B0"/>
    <w:rsid w:val="00905983"/>
    <w:rsid w:val="00905CEC"/>
    <w:rsid w:val="00910064"/>
    <w:rsid w:val="00910D29"/>
    <w:rsid w:val="009113A0"/>
    <w:rsid w:val="00911846"/>
    <w:rsid w:val="00912388"/>
    <w:rsid w:val="00912389"/>
    <w:rsid w:val="0091257D"/>
    <w:rsid w:val="00912CC9"/>
    <w:rsid w:val="0091358F"/>
    <w:rsid w:val="00913B32"/>
    <w:rsid w:val="0091407B"/>
    <w:rsid w:val="00914284"/>
    <w:rsid w:val="00914970"/>
    <w:rsid w:val="0091512C"/>
    <w:rsid w:val="00915388"/>
    <w:rsid w:val="009157FD"/>
    <w:rsid w:val="00915841"/>
    <w:rsid w:val="00916477"/>
    <w:rsid w:val="009166CB"/>
    <w:rsid w:val="0091672F"/>
    <w:rsid w:val="00916CA2"/>
    <w:rsid w:val="00920245"/>
    <w:rsid w:val="00920875"/>
    <w:rsid w:val="00921E73"/>
    <w:rsid w:val="009221AA"/>
    <w:rsid w:val="00922571"/>
    <w:rsid w:val="00923BF2"/>
    <w:rsid w:val="00924055"/>
    <w:rsid w:val="00924440"/>
    <w:rsid w:val="0092519C"/>
    <w:rsid w:val="009251D0"/>
    <w:rsid w:val="00925A2A"/>
    <w:rsid w:val="009260D0"/>
    <w:rsid w:val="0092620F"/>
    <w:rsid w:val="009266DC"/>
    <w:rsid w:val="00926B47"/>
    <w:rsid w:val="009279CA"/>
    <w:rsid w:val="00927D4B"/>
    <w:rsid w:val="0093026E"/>
    <w:rsid w:val="0093060B"/>
    <w:rsid w:val="00930761"/>
    <w:rsid w:val="00930A00"/>
    <w:rsid w:val="00930FFC"/>
    <w:rsid w:val="009318FA"/>
    <w:rsid w:val="00932150"/>
    <w:rsid w:val="00932161"/>
    <w:rsid w:val="009325F3"/>
    <w:rsid w:val="00933501"/>
    <w:rsid w:val="00933DC1"/>
    <w:rsid w:val="009343A3"/>
    <w:rsid w:val="009343D2"/>
    <w:rsid w:val="00935013"/>
    <w:rsid w:val="009359BA"/>
    <w:rsid w:val="00935D05"/>
    <w:rsid w:val="009361CA"/>
    <w:rsid w:val="009364BF"/>
    <w:rsid w:val="009368FB"/>
    <w:rsid w:val="00936FAF"/>
    <w:rsid w:val="0093749F"/>
    <w:rsid w:val="0094039A"/>
    <w:rsid w:val="009404D4"/>
    <w:rsid w:val="00940B00"/>
    <w:rsid w:val="0094155F"/>
    <w:rsid w:val="00941944"/>
    <w:rsid w:val="00941DF2"/>
    <w:rsid w:val="0094214D"/>
    <w:rsid w:val="00943FCB"/>
    <w:rsid w:val="0094512A"/>
    <w:rsid w:val="009452E2"/>
    <w:rsid w:val="0094566D"/>
    <w:rsid w:val="00945741"/>
    <w:rsid w:val="00947B55"/>
    <w:rsid w:val="009504A3"/>
    <w:rsid w:val="00950B97"/>
    <w:rsid w:val="00950C96"/>
    <w:rsid w:val="00951591"/>
    <w:rsid w:val="00951B45"/>
    <w:rsid w:val="0095245E"/>
    <w:rsid w:val="0095320E"/>
    <w:rsid w:val="009539BD"/>
    <w:rsid w:val="009544DD"/>
    <w:rsid w:val="00954F63"/>
    <w:rsid w:val="009557B6"/>
    <w:rsid w:val="0095588F"/>
    <w:rsid w:val="00955A95"/>
    <w:rsid w:val="00956184"/>
    <w:rsid w:val="009567F7"/>
    <w:rsid w:val="00956845"/>
    <w:rsid w:val="00957037"/>
    <w:rsid w:val="00957464"/>
    <w:rsid w:val="0095751E"/>
    <w:rsid w:val="00957684"/>
    <w:rsid w:val="00957AF9"/>
    <w:rsid w:val="00957BCE"/>
    <w:rsid w:val="00957C02"/>
    <w:rsid w:val="00957C74"/>
    <w:rsid w:val="009607C7"/>
    <w:rsid w:val="00960BCA"/>
    <w:rsid w:val="00960DEB"/>
    <w:rsid w:val="00961B74"/>
    <w:rsid w:val="00961C39"/>
    <w:rsid w:val="00961F2C"/>
    <w:rsid w:val="00961F9D"/>
    <w:rsid w:val="00962485"/>
    <w:rsid w:val="009625C8"/>
    <w:rsid w:val="00962CA9"/>
    <w:rsid w:val="0096305C"/>
    <w:rsid w:val="0096306D"/>
    <w:rsid w:val="009646E1"/>
    <w:rsid w:val="0096522D"/>
    <w:rsid w:val="0096592E"/>
    <w:rsid w:val="00966764"/>
    <w:rsid w:val="00966C95"/>
    <w:rsid w:val="00966F93"/>
    <w:rsid w:val="0096713D"/>
    <w:rsid w:val="00970180"/>
    <w:rsid w:val="00970531"/>
    <w:rsid w:val="00970617"/>
    <w:rsid w:val="0097076D"/>
    <w:rsid w:val="009708FF"/>
    <w:rsid w:val="00970C74"/>
    <w:rsid w:val="00970D09"/>
    <w:rsid w:val="00970FBA"/>
    <w:rsid w:val="00971DB2"/>
    <w:rsid w:val="00974ECC"/>
    <w:rsid w:val="0097525B"/>
    <w:rsid w:val="0097528E"/>
    <w:rsid w:val="00976271"/>
    <w:rsid w:val="00976959"/>
    <w:rsid w:val="00976C20"/>
    <w:rsid w:val="00976CE6"/>
    <w:rsid w:val="009802D3"/>
    <w:rsid w:val="00980439"/>
    <w:rsid w:val="00980CCC"/>
    <w:rsid w:val="009813F2"/>
    <w:rsid w:val="00981428"/>
    <w:rsid w:val="00981DD9"/>
    <w:rsid w:val="00981ECD"/>
    <w:rsid w:val="009824CF"/>
    <w:rsid w:val="00982C21"/>
    <w:rsid w:val="00982CB7"/>
    <w:rsid w:val="00982CBF"/>
    <w:rsid w:val="0098470E"/>
    <w:rsid w:val="00984C0C"/>
    <w:rsid w:val="0098517C"/>
    <w:rsid w:val="0098520E"/>
    <w:rsid w:val="00985513"/>
    <w:rsid w:val="009858BA"/>
    <w:rsid w:val="00986DA5"/>
    <w:rsid w:val="0099046D"/>
    <w:rsid w:val="00990741"/>
    <w:rsid w:val="0099079A"/>
    <w:rsid w:val="009907AA"/>
    <w:rsid w:val="00990B84"/>
    <w:rsid w:val="00992759"/>
    <w:rsid w:val="0099297A"/>
    <w:rsid w:val="00993462"/>
    <w:rsid w:val="00993E49"/>
    <w:rsid w:val="009941D5"/>
    <w:rsid w:val="0099493F"/>
    <w:rsid w:val="00994C0B"/>
    <w:rsid w:val="00994D3B"/>
    <w:rsid w:val="00994D98"/>
    <w:rsid w:val="00994FA7"/>
    <w:rsid w:val="00995EBA"/>
    <w:rsid w:val="00996855"/>
    <w:rsid w:val="00996BE1"/>
    <w:rsid w:val="009A0938"/>
    <w:rsid w:val="009A09FF"/>
    <w:rsid w:val="009A0B9F"/>
    <w:rsid w:val="009A0F0F"/>
    <w:rsid w:val="009A1E92"/>
    <w:rsid w:val="009A217F"/>
    <w:rsid w:val="009A244C"/>
    <w:rsid w:val="009A24DF"/>
    <w:rsid w:val="009A250F"/>
    <w:rsid w:val="009A3059"/>
    <w:rsid w:val="009A353A"/>
    <w:rsid w:val="009A354F"/>
    <w:rsid w:val="009A44D8"/>
    <w:rsid w:val="009A4DEC"/>
    <w:rsid w:val="009A5456"/>
    <w:rsid w:val="009A5899"/>
    <w:rsid w:val="009A6DE7"/>
    <w:rsid w:val="009A7939"/>
    <w:rsid w:val="009A7A6A"/>
    <w:rsid w:val="009B14A9"/>
    <w:rsid w:val="009B22CB"/>
    <w:rsid w:val="009B3FEC"/>
    <w:rsid w:val="009B4501"/>
    <w:rsid w:val="009B4A6E"/>
    <w:rsid w:val="009B5E6D"/>
    <w:rsid w:val="009B6A59"/>
    <w:rsid w:val="009B6B6F"/>
    <w:rsid w:val="009B6DB4"/>
    <w:rsid w:val="009B7133"/>
    <w:rsid w:val="009C017E"/>
    <w:rsid w:val="009C058F"/>
    <w:rsid w:val="009C149D"/>
    <w:rsid w:val="009C1520"/>
    <w:rsid w:val="009C1EF7"/>
    <w:rsid w:val="009C2BE7"/>
    <w:rsid w:val="009C37C4"/>
    <w:rsid w:val="009C3AC4"/>
    <w:rsid w:val="009C4283"/>
    <w:rsid w:val="009C4920"/>
    <w:rsid w:val="009C4EA5"/>
    <w:rsid w:val="009C4F52"/>
    <w:rsid w:val="009C5B25"/>
    <w:rsid w:val="009C5C7B"/>
    <w:rsid w:val="009C70A4"/>
    <w:rsid w:val="009C726E"/>
    <w:rsid w:val="009C7FBC"/>
    <w:rsid w:val="009D02F5"/>
    <w:rsid w:val="009D0341"/>
    <w:rsid w:val="009D07C0"/>
    <w:rsid w:val="009D0A10"/>
    <w:rsid w:val="009D0A7B"/>
    <w:rsid w:val="009D1D37"/>
    <w:rsid w:val="009D2750"/>
    <w:rsid w:val="009D31E7"/>
    <w:rsid w:val="009D42B4"/>
    <w:rsid w:val="009D432C"/>
    <w:rsid w:val="009D4731"/>
    <w:rsid w:val="009D4931"/>
    <w:rsid w:val="009D49EA"/>
    <w:rsid w:val="009D5478"/>
    <w:rsid w:val="009D5BEA"/>
    <w:rsid w:val="009D6201"/>
    <w:rsid w:val="009D64BD"/>
    <w:rsid w:val="009D6DBA"/>
    <w:rsid w:val="009D6ED2"/>
    <w:rsid w:val="009D72C7"/>
    <w:rsid w:val="009D7419"/>
    <w:rsid w:val="009D77EB"/>
    <w:rsid w:val="009D7D59"/>
    <w:rsid w:val="009E000D"/>
    <w:rsid w:val="009E0669"/>
    <w:rsid w:val="009E146A"/>
    <w:rsid w:val="009E16DE"/>
    <w:rsid w:val="009E1830"/>
    <w:rsid w:val="009E1AA4"/>
    <w:rsid w:val="009E20BD"/>
    <w:rsid w:val="009E2577"/>
    <w:rsid w:val="009E25A1"/>
    <w:rsid w:val="009E2697"/>
    <w:rsid w:val="009E39D6"/>
    <w:rsid w:val="009E3AF0"/>
    <w:rsid w:val="009E3EAD"/>
    <w:rsid w:val="009E6B1B"/>
    <w:rsid w:val="009E72BA"/>
    <w:rsid w:val="009E7AAA"/>
    <w:rsid w:val="009F12B5"/>
    <w:rsid w:val="009F1405"/>
    <w:rsid w:val="009F177C"/>
    <w:rsid w:val="009F223C"/>
    <w:rsid w:val="009F50BF"/>
    <w:rsid w:val="009F520D"/>
    <w:rsid w:val="009F5705"/>
    <w:rsid w:val="009F5CDE"/>
    <w:rsid w:val="009F5F49"/>
    <w:rsid w:val="009F732B"/>
    <w:rsid w:val="009F7FB2"/>
    <w:rsid w:val="00A001AD"/>
    <w:rsid w:val="00A00AFE"/>
    <w:rsid w:val="00A00E8C"/>
    <w:rsid w:val="00A01C46"/>
    <w:rsid w:val="00A01E35"/>
    <w:rsid w:val="00A022A1"/>
    <w:rsid w:val="00A02C5C"/>
    <w:rsid w:val="00A03DBA"/>
    <w:rsid w:val="00A03E8A"/>
    <w:rsid w:val="00A04AB4"/>
    <w:rsid w:val="00A0550E"/>
    <w:rsid w:val="00A05EDB"/>
    <w:rsid w:val="00A06862"/>
    <w:rsid w:val="00A06AD5"/>
    <w:rsid w:val="00A06FED"/>
    <w:rsid w:val="00A1092D"/>
    <w:rsid w:val="00A11433"/>
    <w:rsid w:val="00A117A5"/>
    <w:rsid w:val="00A11BC5"/>
    <w:rsid w:val="00A11F9A"/>
    <w:rsid w:val="00A13913"/>
    <w:rsid w:val="00A13966"/>
    <w:rsid w:val="00A139B6"/>
    <w:rsid w:val="00A13EEE"/>
    <w:rsid w:val="00A144A5"/>
    <w:rsid w:val="00A1472D"/>
    <w:rsid w:val="00A15361"/>
    <w:rsid w:val="00A15820"/>
    <w:rsid w:val="00A1595E"/>
    <w:rsid w:val="00A160AE"/>
    <w:rsid w:val="00A1640A"/>
    <w:rsid w:val="00A167FC"/>
    <w:rsid w:val="00A16C07"/>
    <w:rsid w:val="00A201A9"/>
    <w:rsid w:val="00A205D9"/>
    <w:rsid w:val="00A20B48"/>
    <w:rsid w:val="00A20C3F"/>
    <w:rsid w:val="00A21F3A"/>
    <w:rsid w:val="00A22B2E"/>
    <w:rsid w:val="00A22B30"/>
    <w:rsid w:val="00A22DD7"/>
    <w:rsid w:val="00A2444C"/>
    <w:rsid w:val="00A253F1"/>
    <w:rsid w:val="00A2721D"/>
    <w:rsid w:val="00A273B1"/>
    <w:rsid w:val="00A275CD"/>
    <w:rsid w:val="00A279F5"/>
    <w:rsid w:val="00A27A4F"/>
    <w:rsid w:val="00A27F53"/>
    <w:rsid w:val="00A301CF"/>
    <w:rsid w:val="00A30826"/>
    <w:rsid w:val="00A3087B"/>
    <w:rsid w:val="00A30E06"/>
    <w:rsid w:val="00A3169B"/>
    <w:rsid w:val="00A31CE3"/>
    <w:rsid w:val="00A3214B"/>
    <w:rsid w:val="00A32E50"/>
    <w:rsid w:val="00A338B8"/>
    <w:rsid w:val="00A35497"/>
    <w:rsid w:val="00A35632"/>
    <w:rsid w:val="00A3579F"/>
    <w:rsid w:val="00A35D9F"/>
    <w:rsid w:val="00A37B77"/>
    <w:rsid w:val="00A40E01"/>
    <w:rsid w:val="00A40EA6"/>
    <w:rsid w:val="00A4146B"/>
    <w:rsid w:val="00A420E3"/>
    <w:rsid w:val="00A4268C"/>
    <w:rsid w:val="00A42993"/>
    <w:rsid w:val="00A42B1B"/>
    <w:rsid w:val="00A4386A"/>
    <w:rsid w:val="00A43D9B"/>
    <w:rsid w:val="00A43F90"/>
    <w:rsid w:val="00A44403"/>
    <w:rsid w:val="00A444CB"/>
    <w:rsid w:val="00A44D37"/>
    <w:rsid w:val="00A45605"/>
    <w:rsid w:val="00A460F4"/>
    <w:rsid w:val="00A507B3"/>
    <w:rsid w:val="00A50F06"/>
    <w:rsid w:val="00A51097"/>
    <w:rsid w:val="00A515EB"/>
    <w:rsid w:val="00A522C4"/>
    <w:rsid w:val="00A526C9"/>
    <w:rsid w:val="00A54369"/>
    <w:rsid w:val="00A543FB"/>
    <w:rsid w:val="00A5470D"/>
    <w:rsid w:val="00A54999"/>
    <w:rsid w:val="00A54CE0"/>
    <w:rsid w:val="00A54E00"/>
    <w:rsid w:val="00A550D7"/>
    <w:rsid w:val="00A55582"/>
    <w:rsid w:val="00A556D5"/>
    <w:rsid w:val="00A55926"/>
    <w:rsid w:val="00A55C8F"/>
    <w:rsid w:val="00A5614C"/>
    <w:rsid w:val="00A56879"/>
    <w:rsid w:val="00A5692D"/>
    <w:rsid w:val="00A573DD"/>
    <w:rsid w:val="00A57588"/>
    <w:rsid w:val="00A577B0"/>
    <w:rsid w:val="00A602DA"/>
    <w:rsid w:val="00A60B0E"/>
    <w:rsid w:val="00A60F22"/>
    <w:rsid w:val="00A622BE"/>
    <w:rsid w:val="00A62A81"/>
    <w:rsid w:val="00A6348A"/>
    <w:rsid w:val="00A63581"/>
    <w:rsid w:val="00A636AD"/>
    <w:rsid w:val="00A63F7B"/>
    <w:rsid w:val="00A6427C"/>
    <w:rsid w:val="00A64B15"/>
    <w:rsid w:val="00A64C1F"/>
    <w:rsid w:val="00A64E35"/>
    <w:rsid w:val="00A65CEC"/>
    <w:rsid w:val="00A66218"/>
    <w:rsid w:val="00A66952"/>
    <w:rsid w:val="00A66F00"/>
    <w:rsid w:val="00A67B80"/>
    <w:rsid w:val="00A67FAB"/>
    <w:rsid w:val="00A71601"/>
    <w:rsid w:val="00A71D56"/>
    <w:rsid w:val="00A72813"/>
    <w:rsid w:val="00A72DC8"/>
    <w:rsid w:val="00A738D2"/>
    <w:rsid w:val="00A739E4"/>
    <w:rsid w:val="00A742DA"/>
    <w:rsid w:val="00A74415"/>
    <w:rsid w:val="00A7692A"/>
    <w:rsid w:val="00A77A27"/>
    <w:rsid w:val="00A800EE"/>
    <w:rsid w:val="00A8121F"/>
    <w:rsid w:val="00A8175C"/>
    <w:rsid w:val="00A81B69"/>
    <w:rsid w:val="00A82181"/>
    <w:rsid w:val="00A82B15"/>
    <w:rsid w:val="00A82C21"/>
    <w:rsid w:val="00A82FE1"/>
    <w:rsid w:val="00A839B0"/>
    <w:rsid w:val="00A83BD7"/>
    <w:rsid w:val="00A84163"/>
    <w:rsid w:val="00A8431E"/>
    <w:rsid w:val="00A844F3"/>
    <w:rsid w:val="00A8488C"/>
    <w:rsid w:val="00A84894"/>
    <w:rsid w:val="00A867FC"/>
    <w:rsid w:val="00A87065"/>
    <w:rsid w:val="00A8719F"/>
    <w:rsid w:val="00A874DF"/>
    <w:rsid w:val="00A877BF"/>
    <w:rsid w:val="00A905FA"/>
    <w:rsid w:val="00A90A34"/>
    <w:rsid w:val="00A91D3C"/>
    <w:rsid w:val="00A9246C"/>
    <w:rsid w:val="00A938D7"/>
    <w:rsid w:val="00A9424D"/>
    <w:rsid w:val="00A94772"/>
    <w:rsid w:val="00A94E00"/>
    <w:rsid w:val="00A95C84"/>
    <w:rsid w:val="00A95DA7"/>
    <w:rsid w:val="00A96178"/>
    <w:rsid w:val="00A961C6"/>
    <w:rsid w:val="00A96C46"/>
    <w:rsid w:val="00A97D58"/>
    <w:rsid w:val="00AA0A79"/>
    <w:rsid w:val="00AA0CB6"/>
    <w:rsid w:val="00AA1240"/>
    <w:rsid w:val="00AA131F"/>
    <w:rsid w:val="00AA137F"/>
    <w:rsid w:val="00AA1DB9"/>
    <w:rsid w:val="00AA24C6"/>
    <w:rsid w:val="00AA309F"/>
    <w:rsid w:val="00AA56A9"/>
    <w:rsid w:val="00AA56EB"/>
    <w:rsid w:val="00AA6577"/>
    <w:rsid w:val="00AA672F"/>
    <w:rsid w:val="00AA6A25"/>
    <w:rsid w:val="00AA6E84"/>
    <w:rsid w:val="00AA6F8F"/>
    <w:rsid w:val="00AA7041"/>
    <w:rsid w:val="00AA7671"/>
    <w:rsid w:val="00AB01F0"/>
    <w:rsid w:val="00AB0B02"/>
    <w:rsid w:val="00AB1395"/>
    <w:rsid w:val="00AB1F1D"/>
    <w:rsid w:val="00AB3953"/>
    <w:rsid w:val="00AB40B6"/>
    <w:rsid w:val="00AB459C"/>
    <w:rsid w:val="00AB4FB9"/>
    <w:rsid w:val="00AB59A7"/>
    <w:rsid w:val="00AB60CB"/>
    <w:rsid w:val="00AB62CE"/>
    <w:rsid w:val="00AB6691"/>
    <w:rsid w:val="00AB6810"/>
    <w:rsid w:val="00AB689A"/>
    <w:rsid w:val="00AB7FE5"/>
    <w:rsid w:val="00AC14C2"/>
    <w:rsid w:val="00AC1590"/>
    <w:rsid w:val="00AC2332"/>
    <w:rsid w:val="00AC536A"/>
    <w:rsid w:val="00AC5928"/>
    <w:rsid w:val="00AC5D25"/>
    <w:rsid w:val="00AC61B5"/>
    <w:rsid w:val="00AC6601"/>
    <w:rsid w:val="00AC6D3A"/>
    <w:rsid w:val="00AC728F"/>
    <w:rsid w:val="00AD008A"/>
    <w:rsid w:val="00AD0868"/>
    <w:rsid w:val="00AD0A43"/>
    <w:rsid w:val="00AD0B6D"/>
    <w:rsid w:val="00AD2065"/>
    <w:rsid w:val="00AD278C"/>
    <w:rsid w:val="00AD347C"/>
    <w:rsid w:val="00AD3BCE"/>
    <w:rsid w:val="00AD3FEE"/>
    <w:rsid w:val="00AD5CF8"/>
    <w:rsid w:val="00AD5F13"/>
    <w:rsid w:val="00AD6C2E"/>
    <w:rsid w:val="00AE0135"/>
    <w:rsid w:val="00AE023F"/>
    <w:rsid w:val="00AE0FAD"/>
    <w:rsid w:val="00AE14B1"/>
    <w:rsid w:val="00AE1675"/>
    <w:rsid w:val="00AE2868"/>
    <w:rsid w:val="00AE2913"/>
    <w:rsid w:val="00AE316A"/>
    <w:rsid w:val="00AE3AC0"/>
    <w:rsid w:val="00AE4B4D"/>
    <w:rsid w:val="00AE50FF"/>
    <w:rsid w:val="00AE52AB"/>
    <w:rsid w:val="00AE5651"/>
    <w:rsid w:val="00AE576F"/>
    <w:rsid w:val="00AE5902"/>
    <w:rsid w:val="00AE5F0C"/>
    <w:rsid w:val="00AE709E"/>
    <w:rsid w:val="00AF0F49"/>
    <w:rsid w:val="00AF1E6B"/>
    <w:rsid w:val="00AF286B"/>
    <w:rsid w:val="00AF30C1"/>
    <w:rsid w:val="00AF4068"/>
    <w:rsid w:val="00AF467A"/>
    <w:rsid w:val="00AF4B9B"/>
    <w:rsid w:val="00AF52F0"/>
    <w:rsid w:val="00AF5F35"/>
    <w:rsid w:val="00AF7406"/>
    <w:rsid w:val="00AF7610"/>
    <w:rsid w:val="00AF7E45"/>
    <w:rsid w:val="00AF7E47"/>
    <w:rsid w:val="00AF7ECA"/>
    <w:rsid w:val="00B00041"/>
    <w:rsid w:val="00B00231"/>
    <w:rsid w:val="00B008A7"/>
    <w:rsid w:val="00B008EB"/>
    <w:rsid w:val="00B00F0F"/>
    <w:rsid w:val="00B015F1"/>
    <w:rsid w:val="00B017D4"/>
    <w:rsid w:val="00B0199A"/>
    <w:rsid w:val="00B028DA"/>
    <w:rsid w:val="00B02F98"/>
    <w:rsid w:val="00B03EA5"/>
    <w:rsid w:val="00B067A7"/>
    <w:rsid w:val="00B06C3C"/>
    <w:rsid w:val="00B06F83"/>
    <w:rsid w:val="00B07CA6"/>
    <w:rsid w:val="00B07E42"/>
    <w:rsid w:val="00B07FDA"/>
    <w:rsid w:val="00B10549"/>
    <w:rsid w:val="00B10708"/>
    <w:rsid w:val="00B10AA4"/>
    <w:rsid w:val="00B10B93"/>
    <w:rsid w:val="00B118CC"/>
    <w:rsid w:val="00B12FF6"/>
    <w:rsid w:val="00B13347"/>
    <w:rsid w:val="00B13681"/>
    <w:rsid w:val="00B14040"/>
    <w:rsid w:val="00B145BC"/>
    <w:rsid w:val="00B152EC"/>
    <w:rsid w:val="00B15674"/>
    <w:rsid w:val="00B15FC2"/>
    <w:rsid w:val="00B16319"/>
    <w:rsid w:val="00B16D87"/>
    <w:rsid w:val="00B17D8F"/>
    <w:rsid w:val="00B2014C"/>
    <w:rsid w:val="00B210EF"/>
    <w:rsid w:val="00B220C9"/>
    <w:rsid w:val="00B229DC"/>
    <w:rsid w:val="00B22CF2"/>
    <w:rsid w:val="00B23202"/>
    <w:rsid w:val="00B238A7"/>
    <w:rsid w:val="00B24569"/>
    <w:rsid w:val="00B249D1"/>
    <w:rsid w:val="00B2520D"/>
    <w:rsid w:val="00B255BB"/>
    <w:rsid w:val="00B25BBF"/>
    <w:rsid w:val="00B25DA9"/>
    <w:rsid w:val="00B26C2D"/>
    <w:rsid w:val="00B26EA8"/>
    <w:rsid w:val="00B277B1"/>
    <w:rsid w:val="00B27BA8"/>
    <w:rsid w:val="00B27D51"/>
    <w:rsid w:val="00B27E2C"/>
    <w:rsid w:val="00B30B76"/>
    <w:rsid w:val="00B3165A"/>
    <w:rsid w:val="00B31B7A"/>
    <w:rsid w:val="00B31B92"/>
    <w:rsid w:val="00B31C9A"/>
    <w:rsid w:val="00B3288B"/>
    <w:rsid w:val="00B33267"/>
    <w:rsid w:val="00B34E92"/>
    <w:rsid w:val="00B37810"/>
    <w:rsid w:val="00B37DB7"/>
    <w:rsid w:val="00B40105"/>
    <w:rsid w:val="00B4096D"/>
    <w:rsid w:val="00B41008"/>
    <w:rsid w:val="00B410A0"/>
    <w:rsid w:val="00B41408"/>
    <w:rsid w:val="00B41BD4"/>
    <w:rsid w:val="00B422BA"/>
    <w:rsid w:val="00B42482"/>
    <w:rsid w:val="00B42921"/>
    <w:rsid w:val="00B42943"/>
    <w:rsid w:val="00B42AB4"/>
    <w:rsid w:val="00B42C03"/>
    <w:rsid w:val="00B43255"/>
    <w:rsid w:val="00B432F6"/>
    <w:rsid w:val="00B43DFB"/>
    <w:rsid w:val="00B4453D"/>
    <w:rsid w:val="00B451C8"/>
    <w:rsid w:val="00B45E47"/>
    <w:rsid w:val="00B46719"/>
    <w:rsid w:val="00B479FE"/>
    <w:rsid w:val="00B50AE7"/>
    <w:rsid w:val="00B51295"/>
    <w:rsid w:val="00B5138B"/>
    <w:rsid w:val="00B517E5"/>
    <w:rsid w:val="00B51DF2"/>
    <w:rsid w:val="00B51E30"/>
    <w:rsid w:val="00B52920"/>
    <w:rsid w:val="00B52C11"/>
    <w:rsid w:val="00B53283"/>
    <w:rsid w:val="00B536ED"/>
    <w:rsid w:val="00B53E73"/>
    <w:rsid w:val="00B54343"/>
    <w:rsid w:val="00B54FA4"/>
    <w:rsid w:val="00B56BA7"/>
    <w:rsid w:val="00B57096"/>
    <w:rsid w:val="00B5790E"/>
    <w:rsid w:val="00B579F9"/>
    <w:rsid w:val="00B57EDD"/>
    <w:rsid w:val="00B601ED"/>
    <w:rsid w:val="00B60F20"/>
    <w:rsid w:val="00B60F8D"/>
    <w:rsid w:val="00B6112A"/>
    <w:rsid w:val="00B62048"/>
    <w:rsid w:val="00B626A6"/>
    <w:rsid w:val="00B6347C"/>
    <w:rsid w:val="00B63E97"/>
    <w:rsid w:val="00B63F5B"/>
    <w:rsid w:val="00B65D3F"/>
    <w:rsid w:val="00B67851"/>
    <w:rsid w:val="00B7111E"/>
    <w:rsid w:val="00B72E2A"/>
    <w:rsid w:val="00B7358D"/>
    <w:rsid w:val="00B73763"/>
    <w:rsid w:val="00B74A02"/>
    <w:rsid w:val="00B75854"/>
    <w:rsid w:val="00B76512"/>
    <w:rsid w:val="00B80580"/>
    <w:rsid w:val="00B80B0B"/>
    <w:rsid w:val="00B81010"/>
    <w:rsid w:val="00B81207"/>
    <w:rsid w:val="00B813B9"/>
    <w:rsid w:val="00B81E0D"/>
    <w:rsid w:val="00B82600"/>
    <w:rsid w:val="00B82E2F"/>
    <w:rsid w:val="00B83119"/>
    <w:rsid w:val="00B835B9"/>
    <w:rsid w:val="00B84817"/>
    <w:rsid w:val="00B84ED9"/>
    <w:rsid w:val="00B851A0"/>
    <w:rsid w:val="00B85342"/>
    <w:rsid w:val="00B86BF4"/>
    <w:rsid w:val="00B86F97"/>
    <w:rsid w:val="00B87DDB"/>
    <w:rsid w:val="00B90B3D"/>
    <w:rsid w:val="00B912E3"/>
    <w:rsid w:val="00B91355"/>
    <w:rsid w:val="00B91CC0"/>
    <w:rsid w:val="00B92427"/>
    <w:rsid w:val="00B92C61"/>
    <w:rsid w:val="00B93B20"/>
    <w:rsid w:val="00B93D2D"/>
    <w:rsid w:val="00B94683"/>
    <w:rsid w:val="00B94807"/>
    <w:rsid w:val="00B954A5"/>
    <w:rsid w:val="00B9654A"/>
    <w:rsid w:val="00B96715"/>
    <w:rsid w:val="00B96D50"/>
    <w:rsid w:val="00B970F7"/>
    <w:rsid w:val="00B9724D"/>
    <w:rsid w:val="00B974F9"/>
    <w:rsid w:val="00B9797E"/>
    <w:rsid w:val="00B97ED8"/>
    <w:rsid w:val="00BA0062"/>
    <w:rsid w:val="00BA02C9"/>
    <w:rsid w:val="00BA0CA1"/>
    <w:rsid w:val="00BA300F"/>
    <w:rsid w:val="00BA31B7"/>
    <w:rsid w:val="00BA4F41"/>
    <w:rsid w:val="00BA599E"/>
    <w:rsid w:val="00BA5B83"/>
    <w:rsid w:val="00BA5E42"/>
    <w:rsid w:val="00BA7148"/>
    <w:rsid w:val="00BB0089"/>
    <w:rsid w:val="00BB0DC6"/>
    <w:rsid w:val="00BB165E"/>
    <w:rsid w:val="00BB244F"/>
    <w:rsid w:val="00BB2596"/>
    <w:rsid w:val="00BB3D0C"/>
    <w:rsid w:val="00BB3F4E"/>
    <w:rsid w:val="00BB52F1"/>
    <w:rsid w:val="00BB5A0D"/>
    <w:rsid w:val="00BB7785"/>
    <w:rsid w:val="00BC04F1"/>
    <w:rsid w:val="00BC1C7B"/>
    <w:rsid w:val="00BC32EC"/>
    <w:rsid w:val="00BC461F"/>
    <w:rsid w:val="00BC4B72"/>
    <w:rsid w:val="00BC4B77"/>
    <w:rsid w:val="00BC4B7E"/>
    <w:rsid w:val="00BC56A0"/>
    <w:rsid w:val="00BC5BE4"/>
    <w:rsid w:val="00BC5EFA"/>
    <w:rsid w:val="00BC6478"/>
    <w:rsid w:val="00BC64B0"/>
    <w:rsid w:val="00BD0E2D"/>
    <w:rsid w:val="00BD1553"/>
    <w:rsid w:val="00BD1EDC"/>
    <w:rsid w:val="00BD203D"/>
    <w:rsid w:val="00BD20AE"/>
    <w:rsid w:val="00BD2E8E"/>
    <w:rsid w:val="00BD4379"/>
    <w:rsid w:val="00BD44D4"/>
    <w:rsid w:val="00BD5496"/>
    <w:rsid w:val="00BD5EA2"/>
    <w:rsid w:val="00BD6C58"/>
    <w:rsid w:val="00BD73DD"/>
    <w:rsid w:val="00BD77A7"/>
    <w:rsid w:val="00BE0861"/>
    <w:rsid w:val="00BE1413"/>
    <w:rsid w:val="00BE1840"/>
    <w:rsid w:val="00BE1FA7"/>
    <w:rsid w:val="00BE22C2"/>
    <w:rsid w:val="00BE2408"/>
    <w:rsid w:val="00BE2709"/>
    <w:rsid w:val="00BE282A"/>
    <w:rsid w:val="00BE2B5D"/>
    <w:rsid w:val="00BE412D"/>
    <w:rsid w:val="00BE45A1"/>
    <w:rsid w:val="00BE45B5"/>
    <w:rsid w:val="00BE5835"/>
    <w:rsid w:val="00BE5AD7"/>
    <w:rsid w:val="00BE5B4E"/>
    <w:rsid w:val="00BE6360"/>
    <w:rsid w:val="00BE67C7"/>
    <w:rsid w:val="00BE685C"/>
    <w:rsid w:val="00BF008B"/>
    <w:rsid w:val="00BF0A6F"/>
    <w:rsid w:val="00BF147A"/>
    <w:rsid w:val="00BF28AC"/>
    <w:rsid w:val="00BF2D77"/>
    <w:rsid w:val="00BF2E69"/>
    <w:rsid w:val="00BF30C2"/>
    <w:rsid w:val="00BF3593"/>
    <w:rsid w:val="00BF3A49"/>
    <w:rsid w:val="00BF46C1"/>
    <w:rsid w:val="00BF4B05"/>
    <w:rsid w:val="00BF5057"/>
    <w:rsid w:val="00BF5FB8"/>
    <w:rsid w:val="00BF602C"/>
    <w:rsid w:val="00BF611A"/>
    <w:rsid w:val="00BF6AF2"/>
    <w:rsid w:val="00BF7323"/>
    <w:rsid w:val="00C007E2"/>
    <w:rsid w:val="00C00BF1"/>
    <w:rsid w:val="00C0115E"/>
    <w:rsid w:val="00C01738"/>
    <w:rsid w:val="00C01768"/>
    <w:rsid w:val="00C02DF8"/>
    <w:rsid w:val="00C032B4"/>
    <w:rsid w:val="00C03F24"/>
    <w:rsid w:val="00C043B1"/>
    <w:rsid w:val="00C04BDF"/>
    <w:rsid w:val="00C04C7C"/>
    <w:rsid w:val="00C04CFA"/>
    <w:rsid w:val="00C05FBD"/>
    <w:rsid w:val="00C0772F"/>
    <w:rsid w:val="00C07B14"/>
    <w:rsid w:val="00C1020E"/>
    <w:rsid w:val="00C109BA"/>
    <w:rsid w:val="00C12FC2"/>
    <w:rsid w:val="00C133D6"/>
    <w:rsid w:val="00C13C10"/>
    <w:rsid w:val="00C149C6"/>
    <w:rsid w:val="00C15EC1"/>
    <w:rsid w:val="00C1677A"/>
    <w:rsid w:val="00C16EF5"/>
    <w:rsid w:val="00C1708A"/>
    <w:rsid w:val="00C174E0"/>
    <w:rsid w:val="00C176B0"/>
    <w:rsid w:val="00C17D14"/>
    <w:rsid w:val="00C20449"/>
    <w:rsid w:val="00C2066C"/>
    <w:rsid w:val="00C207D5"/>
    <w:rsid w:val="00C21082"/>
    <w:rsid w:val="00C23A31"/>
    <w:rsid w:val="00C243F6"/>
    <w:rsid w:val="00C248DA"/>
    <w:rsid w:val="00C24D38"/>
    <w:rsid w:val="00C25E5B"/>
    <w:rsid w:val="00C2611E"/>
    <w:rsid w:val="00C26C13"/>
    <w:rsid w:val="00C26E1E"/>
    <w:rsid w:val="00C27298"/>
    <w:rsid w:val="00C27516"/>
    <w:rsid w:val="00C27B38"/>
    <w:rsid w:val="00C302F6"/>
    <w:rsid w:val="00C30395"/>
    <w:rsid w:val="00C30605"/>
    <w:rsid w:val="00C3101A"/>
    <w:rsid w:val="00C31FC8"/>
    <w:rsid w:val="00C32E7F"/>
    <w:rsid w:val="00C349B4"/>
    <w:rsid w:val="00C3518C"/>
    <w:rsid w:val="00C351C1"/>
    <w:rsid w:val="00C35A52"/>
    <w:rsid w:val="00C3680B"/>
    <w:rsid w:val="00C36F38"/>
    <w:rsid w:val="00C375DD"/>
    <w:rsid w:val="00C377F1"/>
    <w:rsid w:val="00C37AC8"/>
    <w:rsid w:val="00C37B35"/>
    <w:rsid w:val="00C37DDB"/>
    <w:rsid w:val="00C37DE2"/>
    <w:rsid w:val="00C409A6"/>
    <w:rsid w:val="00C41781"/>
    <w:rsid w:val="00C419CE"/>
    <w:rsid w:val="00C42724"/>
    <w:rsid w:val="00C42B0B"/>
    <w:rsid w:val="00C42BF7"/>
    <w:rsid w:val="00C4396A"/>
    <w:rsid w:val="00C43C6E"/>
    <w:rsid w:val="00C440B2"/>
    <w:rsid w:val="00C441F6"/>
    <w:rsid w:val="00C44304"/>
    <w:rsid w:val="00C4509E"/>
    <w:rsid w:val="00C45286"/>
    <w:rsid w:val="00C45324"/>
    <w:rsid w:val="00C45DB4"/>
    <w:rsid w:val="00C45E0E"/>
    <w:rsid w:val="00C45FB0"/>
    <w:rsid w:val="00C46635"/>
    <w:rsid w:val="00C46887"/>
    <w:rsid w:val="00C4766B"/>
    <w:rsid w:val="00C47970"/>
    <w:rsid w:val="00C47B33"/>
    <w:rsid w:val="00C523B7"/>
    <w:rsid w:val="00C5251C"/>
    <w:rsid w:val="00C52A01"/>
    <w:rsid w:val="00C53184"/>
    <w:rsid w:val="00C54A53"/>
    <w:rsid w:val="00C54D65"/>
    <w:rsid w:val="00C568EE"/>
    <w:rsid w:val="00C56A28"/>
    <w:rsid w:val="00C56BA9"/>
    <w:rsid w:val="00C56DA0"/>
    <w:rsid w:val="00C574DB"/>
    <w:rsid w:val="00C57B9C"/>
    <w:rsid w:val="00C60AC3"/>
    <w:rsid w:val="00C610C0"/>
    <w:rsid w:val="00C61577"/>
    <w:rsid w:val="00C62C6B"/>
    <w:rsid w:val="00C62E4E"/>
    <w:rsid w:val="00C63A41"/>
    <w:rsid w:val="00C63B2C"/>
    <w:rsid w:val="00C63EA6"/>
    <w:rsid w:val="00C63F0B"/>
    <w:rsid w:val="00C64648"/>
    <w:rsid w:val="00C64ADF"/>
    <w:rsid w:val="00C650AC"/>
    <w:rsid w:val="00C658E1"/>
    <w:rsid w:val="00C66E4B"/>
    <w:rsid w:val="00C67D63"/>
    <w:rsid w:val="00C67DDE"/>
    <w:rsid w:val="00C67E39"/>
    <w:rsid w:val="00C70603"/>
    <w:rsid w:val="00C70622"/>
    <w:rsid w:val="00C714E5"/>
    <w:rsid w:val="00C71800"/>
    <w:rsid w:val="00C722CD"/>
    <w:rsid w:val="00C727DF"/>
    <w:rsid w:val="00C728F3"/>
    <w:rsid w:val="00C72E7D"/>
    <w:rsid w:val="00C730F6"/>
    <w:rsid w:val="00C73D44"/>
    <w:rsid w:val="00C755B1"/>
    <w:rsid w:val="00C76106"/>
    <w:rsid w:val="00C7614C"/>
    <w:rsid w:val="00C7619F"/>
    <w:rsid w:val="00C76335"/>
    <w:rsid w:val="00C76867"/>
    <w:rsid w:val="00C775D9"/>
    <w:rsid w:val="00C8052E"/>
    <w:rsid w:val="00C81270"/>
    <w:rsid w:val="00C81957"/>
    <w:rsid w:val="00C819C7"/>
    <w:rsid w:val="00C8229D"/>
    <w:rsid w:val="00C8272D"/>
    <w:rsid w:val="00C82D85"/>
    <w:rsid w:val="00C834C0"/>
    <w:rsid w:val="00C8368C"/>
    <w:rsid w:val="00C837DE"/>
    <w:rsid w:val="00C83D88"/>
    <w:rsid w:val="00C84118"/>
    <w:rsid w:val="00C8464B"/>
    <w:rsid w:val="00C84AE4"/>
    <w:rsid w:val="00C84B21"/>
    <w:rsid w:val="00C8500F"/>
    <w:rsid w:val="00C85352"/>
    <w:rsid w:val="00C853DF"/>
    <w:rsid w:val="00C85618"/>
    <w:rsid w:val="00C879BF"/>
    <w:rsid w:val="00C90F65"/>
    <w:rsid w:val="00C912F7"/>
    <w:rsid w:val="00C91514"/>
    <w:rsid w:val="00C9268B"/>
    <w:rsid w:val="00C92AF6"/>
    <w:rsid w:val="00C930C2"/>
    <w:rsid w:val="00C93718"/>
    <w:rsid w:val="00C93E2C"/>
    <w:rsid w:val="00C9439A"/>
    <w:rsid w:val="00C9669D"/>
    <w:rsid w:val="00C968FE"/>
    <w:rsid w:val="00C97EEE"/>
    <w:rsid w:val="00CA0743"/>
    <w:rsid w:val="00CA0AFC"/>
    <w:rsid w:val="00CA0B72"/>
    <w:rsid w:val="00CA0C54"/>
    <w:rsid w:val="00CA212B"/>
    <w:rsid w:val="00CA261A"/>
    <w:rsid w:val="00CA29C6"/>
    <w:rsid w:val="00CA3859"/>
    <w:rsid w:val="00CA3E68"/>
    <w:rsid w:val="00CA4282"/>
    <w:rsid w:val="00CA4625"/>
    <w:rsid w:val="00CA4A3E"/>
    <w:rsid w:val="00CA53B5"/>
    <w:rsid w:val="00CA5B32"/>
    <w:rsid w:val="00CA627F"/>
    <w:rsid w:val="00CA6DBD"/>
    <w:rsid w:val="00CA6DFD"/>
    <w:rsid w:val="00CB0418"/>
    <w:rsid w:val="00CB073A"/>
    <w:rsid w:val="00CB0999"/>
    <w:rsid w:val="00CB0D24"/>
    <w:rsid w:val="00CB1792"/>
    <w:rsid w:val="00CB1AAC"/>
    <w:rsid w:val="00CB22F1"/>
    <w:rsid w:val="00CB2B40"/>
    <w:rsid w:val="00CB2C07"/>
    <w:rsid w:val="00CB329D"/>
    <w:rsid w:val="00CB3958"/>
    <w:rsid w:val="00CB3970"/>
    <w:rsid w:val="00CB4F05"/>
    <w:rsid w:val="00CB5612"/>
    <w:rsid w:val="00CB6CF0"/>
    <w:rsid w:val="00CB72FE"/>
    <w:rsid w:val="00CC068D"/>
    <w:rsid w:val="00CC06B2"/>
    <w:rsid w:val="00CC0CFE"/>
    <w:rsid w:val="00CC118F"/>
    <w:rsid w:val="00CC17A2"/>
    <w:rsid w:val="00CC1DCE"/>
    <w:rsid w:val="00CC2573"/>
    <w:rsid w:val="00CC2DD9"/>
    <w:rsid w:val="00CC2F14"/>
    <w:rsid w:val="00CC35A5"/>
    <w:rsid w:val="00CC3830"/>
    <w:rsid w:val="00CC3955"/>
    <w:rsid w:val="00CC4D4C"/>
    <w:rsid w:val="00CC59FB"/>
    <w:rsid w:val="00CC5D5F"/>
    <w:rsid w:val="00CC642C"/>
    <w:rsid w:val="00CC7058"/>
    <w:rsid w:val="00CC75FB"/>
    <w:rsid w:val="00CC799C"/>
    <w:rsid w:val="00CC7E86"/>
    <w:rsid w:val="00CD0C53"/>
    <w:rsid w:val="00CD1834"/>
    <w:rsid w:val="00CD2287"/>
    <w:rsid w:val="00CD30DD"/>
    <w:rsid w:val="00CD3397"/>
    <w:rsid w:val="00CD4036"/>
    <w:rsid w:val="00CD4336"/>
    <w:rsid w:val="00CD4660"/>
    <w:rsid w:val="00CD4D54"/>
    <w:rsid w:val="00CD4E06"/>
    <w:rsid w:val="00CD4E71"/>
    <w:rsid w:val="00CD50D8"/>
    <w:rsid w:val="00CD5A16"/>
    <w:rsid w:val="00CD778F"/>
    <w:rsid w:val="00CD77C7"/>
    <w:rsid w:val="00CE0407"/>
    <w:rsid w:val="00CE0C28"/>
    <w:rsid w:val="00CE170A"/>
    <w:rsid w:val="00CE1BA6"/>
    <w:rsid w:val="00CE208C"/>
    <w:rsid w:val="00CE2097"/>
    <w:rsid w:val="00CE291B"/>
    <w:rsid w:val="00CE4C51"/>
    <w:rsid w:val="00CE581C"/>
    <w:rsid w:val="00CE6074"/>
    <w:rsid w:val="00CE6A68"/>
    <w:rsid w:val="00CE7463"/>
    <w:rsid w:val="00CE7527"/>
    <w:rsid w:val="00CE76A8"/>
    <w:rsid w:val="00CE7901"/>
    <w:rsid w:val="00CE7AF0"/>
    <w:rsid w:val="00CE7E07"/>
    <w:rsid w:val="00CF0442"/>
    <w:rsid w:val="00CF0D1A"/>
    <w:rsid w:val="00CF160C"/>
    <w:rsid w:val="00CF187B"/>
    <w:rsid w:val="00CF18FD"/>
    <w:rsid w:val="00CF1B20"/>
    <w:rsid w:val="00CF1DCF"/>
    <w:rsid w:val="00CF21F7"/>
    <w:rsid w:val="00CF2204"/>
    <w:rsid w:val="00CF22DB"/>
    <w:rsid w:val="00CF28E5"/>
    <w:rsid w:val="00CF308E"/>
    <w:rsid w:val="00CF35AF"/>
    <w:rsid w:val="00CF3A39"/>
    <w:rsid w:val="00CF3AC1"/>
    <w:rsid w:val="00CF4622"/>
    <w:rsid w:val="00CF569F"/>
    <w:rsid w:val="00CF5AC0"/>
    <w:rsid w:val="00CF682C"/>
    <w:rsid w:val="00CF6877"/>
    <w:rsid w:val="00CF6B66"/>
    <w:rsid w:val="00CF6D70"/>
    <w:rsid w:val="00CF77FF"/>
    <w:rsid w:val="00D000ED"/>
    <w:rsid w:val="00D0012A"/>
    <w:rsid w:val="00D00A02"/>
    <w:rsid w:val="00D01BF1"/>
    <w:rsid w:val="00D02458"/>
    <w:rsid w:val="00D02A01"/>
    <w:rsid w:val="00D0380B"/>
    <w:rsid w:val="00D03E7A"/>
    <w:rsid w:val="00D041E9"/>
    <w:rsid w:val="00D05175"/>
    <w:rsid w:val="00D05B89"/>
    <w:rsid w:val="00D0627C"/>
    <w:rsid w:val="00D06765"/>
    <w:rsid w:val="00D06BDD"/>
    <w:rsid w:val="00D07317"/>
    <w:rsid w:val="00D10A15"/>
    <w:rsid w:val="00D11368"/>
    <w:rsid w:val="00D122A9"/>
    <w:rsid w:val="00D1295B"/>
    <w:rsid w:val="00D13A71"/>
    <w:rsid w:val="00D13D6D"/>
    <w:rsid w:val="00D147EE"/>
    <w:rsid w:val="00D15133"/>
    <w:rsid w:val="00D1524E"/>
    <w:rsid w:val="00D1735D"/>
    <w:rsid w:val="00D1744E"/>
    <w:rsid w:val="00D2009D"/>
    <w:rsid w:val="00D2027A"/>
    <w:rsid w:val="00D20F56"/>
    <w:rsid w:val="00D210B2"/>
    <w:rsid w:val="00D21813"/>
    <w:rsid w:val="00D22E17"/>
    <w:rsid w:val="00D23D5D"/>
    <w:rsid w:val="00D23DA9"/>
    <w:rsid w:val="00D24009"/>
    <w:rsid w:val="00D253D8"/>
    <w:rsid w:val="00D25680"/>
    <w:rsid w:val="00D2668F"/>
    <w:rsid w:val="00D268B2"/>
    <w:rsid w:val="00D279C0"/>
    <w:rsid w:val="00D27F93"/>
    <w:rsid w:val="00D300BE"/>
    <w:rsid w:val="00D303F0"/>
    <w:rsid w:val="00D3053E"/>
    <w:rsid w:val="00D309C6"/>
    <w:rsid w:val="00D319AB"/>
    <w:rsid w:val="00D3239A"/>
    <w:rsid w:val="00D3253B"/>
    <w:rsid w:val="00D33589"/>
    <w:rsid w:val="00D33B51"/>
    <w:rsid w:val="00D34930"/>
    <w:rsid w:val="00D35265"/>
    <w:rsid w:val="00D355B2"/>
    <w:rsid w:val="00D3638F"/>
    <w:rsid w:val="00D40EF4"/>
    <w:rsid w:val="00D42AC0"/>
    <w:rsid w:val="00D42D40"/>
    <w:rsid w:val="00D43294"/>
    <w:rsid w:val="00D44F42"/>
    <w:rsid w:val="00D45823"/>
    <w:rsid w:val="00D459FF"/>
    <w:rsid w:val="00D4681B"/>
    <w:rsid w:val="00D4748B"/>
    <w:rsid w:val="00D47514"/>
    <w:rsid w:val="00D47637"/>
    <w:rsid w:val="00D50137"/>
    <w:rsid w:val="00D50E39"/>
    <w:rsid w:val="00D5131B"/>
    <w:rsid w:val="00D515E5"/>
    <w:rsid w:val="00D516D9"/>
    <w:rsid w:val="00D51A12"/>
    <w:rsid w:val="00D51C12"/>
    <w:rsid w:val="00D5291A"/>
    <w:rsid w:val="00D52CDD"/>
    <w:rsid w:val="00D5349D"/>
    <w:rsid w:val="00D53766"/>
    <w:rsid w:val="00D544A3"/>
    <w:rsid w:val="00D54BCB"/>
    <w:rsid w:val="00D571AD"/>
    <w:rsid w:val="00D5726E"/>
    <w:rsid w:val="00D60719"/>
    <w:rsid w:val="00D60E34"/>
    <w:rsid w:val="00D61576"/>
    <w:rsid w:val="00D61586"/>
    <w:rsid w:val="00D61E0C"/>
    <w:rsid w:val="00D628BD"/>
    <w:rsid w:val="00D62FE2"/>
    <w:rsid w:val="00D63548"/>
    <w:rsid w:val="00D6435D"/>
    <w:rsid w:val="00D64675"/>
    <w:rsid w:val="00D66725"/>
    <w:rsid w:val="00D66C83"/>
    <w:rsid w:val="00D67A57"/>
    <w:rsid w:val="00D7016A"/>
    <w:rsid w:val="00D70838"/>
    <w:rsid w:val="00D70B97"/>
    <w:rsid w:val="00D71280"/>
    <w:rsid w:val="00D71CB2"/>
    <w:rsid w:val="00D71E41"/>
    <w:rsid w:val="00D71EF5"/>
    <w:rsid w:val="00D738C1"/>
    <w:rsid w:val="00D74C87"/>
    <w:rsid w:val="00D75214"/>
    <w:rsid w:val="00D758AA"/>
    <w:rsid w:val="00D765AC"/>
    <w:rsid w:val="00D7680E"/>
    <w:rsid w:val="00D80288"/>
    <w:rsid w:val="00D81A2D"/>
    <w:rsid w:val="00D81FF1"/>
    <w:rsid w:val="00D821AF"/>
    <w:rsid w:val="00D82A6A"/>
    <w:rsid w:val="00D82A90"/>
    <w:rsid w:val="00D830DA"/>
    <w:rsid w:val="00D8319A"/>
    <w:rsid w:val="00D83207"/>
    <w:rsid w:val="00D83EB2"/>
    <w:rsid w:val="00D83FED"/>
    <w:rsid w:val="00D84382"/>
    <w:rsid w:val="00D84500"/>
    <w:rsid w:val="00D84590"/>
    <w:rsid w:val="00D846E8"/>
    <w:rsid w:val="00D86438"/>
    <w:rsid w:val="00D874A0"/>
    <w:rsid w:val="00D875BC"/>
    <w:rsid w:val="00D87947"/>
    <w:rsid w:val="00D879DA"/>
    <w:rsid w:val="00D87C06"/>
    <w:rsid w:val="00D91500"/>
    <w:rsid w:val="00D91B6E"/>
    <w:rsid w:val="00D91FBB"/>
    <w:rsid w:val="00D921D1"/>
    <w:rsid w:val="00D925A2"/>
    <w:rsid w:val="00D938D7"/>
    <w:rsid w:val="00D938DB"/>
    <w:rsid w:val="00D93A6D"/>
    <w:rsid w:val="00D95CD3"/>
    <w:rsid w:val="00D95E06"/>
    <w:rsid w:val="00D961D3"/>
    <w:rsid w:val="00D96463"/>
    <w:rsid w:val="00D96A25"/>
    <w:rsid w:val="00D973CA"/>
    <w:rsid w:val="00D97445"/>
    <w:rsid w:val="00DA03FD"/>
    <w:rsid w:val="00DA1689"/>
    <w:rsid w:val="00DA1E3B"/>
    <w:rsid w:val="00DA22F2"/>
    <w:rsid w:val="00DA2B65"/>
    <w:rsid w:val="00DA3AC1"/>
    <w:rsid w:val="00DA3D21"/>
    <w:rsid w:val="00DA4AF6"/>
    <w:rsid w:val="00DA54B6"/>
    <w:rsid w:val="00DA5545"/>
    <w:rsid w:val="00DA618B"/>
    <w:rsid w:val="00DA62D6"/>
    <w:rsid w:val="00DA6679"/>
    <w:rsid w:val="00DA70ED"/>
    <w:rsid w:val="00DB01CD"/>
    <w:rsid w:val="00DB05D0"/>
    <w:rsid w:val="00DB0782"/>
    <w:rsid w:val="00DB27CA"/>
    <w:rsid w:val="00DB3A43"/>
    <w:rsid w:val="00DB4191"/>
    <w:rsid w:val="00DB4500"/>
    <w:rsid w:val="00DB4868"/>
    <w:rsid w:val="00DB4DA0"/>
    <w:rsid w:val="00DB4E11"/>
    <w:rsid w:val="00DB4E22"/>
    <w:rsid w:val="00DB51EC"/>
    <w:rsid w:val="00DB60D0"/>
    <w:rsid w:val="00DB6489"/>
    <w:rsid w:val="00DB69E0"/>
    <w:rsid w:val="00DB6BAC"/>
    <w:rsid w:val="00DB6DA1"/>
    <w:rsid w:val="00DB6E68"/>
    <w:rsid w:val="00DB7ED5"/>
    <w:rsid w:val="00DC0030"/>
    <w:rsid w:val="00DC0222"/>
    <w:rsid w:val="00DC03F9"/>
    <w:rsid w:val="00DC2496"/>
    <w:rsid w:val="00DC3145"/>
    <w:rsid w:val="00DC34E0"/>
    <w:rsid w:val="00DC3FA6"/>
    <w:rsid w:val="00DC40C2"/>
    <w:rsid w:val="00DC4336"/>
    <w:rsid w:val="00DC459B"/>
    <w:rsid w:val="00DC4A1E"/>
    <w:rsid w:val="00DC4D07"/>
    <w:rsid w:val="00DC6226"/>
    <w:rsid w:val="00DC66B8"/>
    <w:rsid w:val="00DC722A"/>
    <w:rsid w:val="00DC74CE"/>
    <w:rsid w:val="00DC7699"/>
    <w:rsid w:val="00DC76BD"/>
    <w:rsid w:val="00DD02CF"/>
    <w:rsid w:val="00DD05B8"/>
    <w:rsid w:val="00DD06D1"/>
    <w:rsid w:val="00DD109B"/>
    <w:rsid w:val="00DD31CF"/>
    <w:rsid w:val="00DD437A"/>
    <w:rsid w:val="00DD5097"/>
    <w:rsid w:val="00DD5196"/>
    <w:rsid w:val="00DD5E27"/>
    <w:rsid w:val="00DD5F8C"/>
    <w:rsid w:val="00DD61E0"/>
    <w:rsid w:val="00DD6403"/>
    <w:rsid w:val="00DD682C"/>
    <w:rsid w:val="00DD792D"/>
    <w:rsid w:val="00DE1BA5"/>
    <w:rsid w:val="00DE2995"/>
    <w:rsid w:val="00DE34DD"/>
    <w:rsid w:val="00DE4BF8"/>
    <w:rsid w:val="00DE5108"/>
    <w:rsid w:val="00DE6BFE"/>
    <w:rsid w:val="00DE76A0"/>
    <w:rsid w:val="00DF03B0"/>
    <w:rsid w:val="00DF10DF"/>
    <w:rsid w:val="00DF14AA"/>
    <w:rsid w:val="00DF1551"/>
    <w:rsid w:val="00DF288D"/>
    <w:rsid w:val="00DF392A"/>
    <w:rsid w:val="00DF3E6C"/>
    <w:rsid w:val="00DF3E78"/>
    <w:rsid w:val="00DF443F"/>
    <w:rsid w:val="00DF4469"/>
    <w:rsid w:val="00DF447E"/>
    <w:rsid w:val="00DF47D6"/>
    <w:rsid w:val="00DF4868"/>
    <w:rsid w:val="00DF5118"/>
    <w:rsid w:val="00DF522C"/>
    <w:rsid w:val="00DF6B67"/>
    <w:rsid w:val="00DF6E94"/>
    <w:rsid w:val="00DF734C"/>
    <w:rsid w:val="00DF7819"/>
    <w:rsid w:val="00DF783A"/>
    <w:rsid w:val="00DF7DAD"/>
    <w:rsid w:val="00E004E8"/>
    <w:rsid w:val="00E00908"/>
    <w:rsid w:val="00E00B7B"/>
    <w:rsid w:val="00E0117D"/>
    <w:rsid w:val="00E02076"/>
    <w:rsid w:val="00E0208D"/>
    <w:rsid w:val="00E02367"/>
    <w:rsid w:val="00E0244D"/>
    <w:rsid w:val="00E02A02"/>
    <w:rsid w:val="00E02CAA"/>
    <w:rsid w:val="00E03BB9"/>
    <w:rsid w:val="00E041B2"/>
    <w:rsid w:val="00E043E1"/>
    <w:rsid w:val="00E04EFB"/>
    <w:rsid w:val="00E055CF"/>
    <w:rsid w:val="00E06149"/>
    <w:rsid w:val="00E06312"/>
    <w:rsid w:val="00E068B9"/>
    <w:rsid w:val="00E0693B"/>
    <w:rsid w:val="00E06B98"/>
    <w:rsid w:val="00E075D1"/>
    <w:rsid w:val="00E07D2A"/>
    <w:rsid w:val="00E07F27"/>
    <w:rsid w:val="00E10A76"/>
    <w:rsid w:val="00E10F07"/>
    <w:rsid w:val="00E11185"/>
    <w:rsid w:val="00E129A7"/>
    <w:rsid w:val="00E12FE2"/>
    <w:rsid w:val="00E13316"/>
    <w:rsid w:val="00E13B6C"/>
    <w:rsid w:val="00E13E4D"/>
    <w:rsid w:val="00E15475"/>
    <w:rsid w:val="00E1570B"/>
    <w:rsid w:val="00E15EEF"/>
    <w:rsid w:val="00E16820"/>
    <w:rsid w:val="00E16861"/>
    <w:rsid w:val="00E16B46"/>
    <w:rsid w:val="00E17660"/>
    <w:rsid w:val="00E220C6"/>
    <w:rsid w:val="00E220CC"/>
    <w:rsid w:val="00E2246B"/>
    <w:rsid w:val="00E2263A"/>
    <w:rsid w:val="00E23945"/>
    <w:rsid w:val="00E23B93"/>
    <w:rsid w:val="00E23E7A"/>
    <w:rsid w:val="00E24382"/>
    <w:rsid w:val="00E2485E"/>
    <w:rsid w:val="00E24BB3"/>
    <w:rsid w:val="00E24DA0"/>
    <w:rsid w:val="00E26755"/>
    <w:rsid w:val="00E26AB6"/>
    <w:rsid w:val="00E26E43"/>
    <w:rsid w:val="00E27E9A"/>
    <w:rsid w:val="00E30F1F"/>
    <w:rsid w:val="00E3110E"/>
    <w:rsid w:val="00E313BA"/>
    <w:rsid w:val="00E31632"/>
    <w:rsid w:val="00E31856"/>
    <w:rsid w:val="00E31A90"/>
    <w:rsid w:val="00E32102"/>
    <w:rsid w:val="00E32209"/>
    <w:rsid w:val="00E32600"/>
    <w:rsid w:val="00E33331"/>
    <w:rsid w:val="00E33398"/>
    <w:rsid w:val="00E33EFE"/>
    <w:rsid w:val="00E34081"/>
    <w:rsid w:val="00E340DF"/>
    <w:rsid w:val="00E36366"/>
    <w:rsid w:val="00E364F7"/>
    <w:rsid w:val="00E36697"/>
    <w:rsid w:val="00E36C87"/>
    <w:rsid w:val="00E37301"/>
    <w:rsid w:val="00E40EFE"/>
    <w:rsid w:val="00E41336"/>
    <w:rsid w:val="00E42668"/>
    <w:rsid w:val="00E42EA8"/>
    <w:rsid w:val="00E42F70"/>
    <w:rsid w:val="00E44557"/>
    <w:rsid w:val="00E4514A"/>
    <w:rsid w:val="00E45709"/>
    <w:rsid w:val="00E46425"/>
    <w:rsid w:val="00E46628"/>
    <w:rsid w:val="00E46B1F"/>
    <w:rsid w:val="00E46ED0"/>
    <w:rsid w:val="00E4756F"/>
    <w:rsid w:val="00E47819"/>
    <w:rsid w:val="00E5103D"/>
    <w:rsid w:val="00E52385"/>
    <w:rsid w:val="00E523ED"/>
    <w:rsid w:val="00E52A19"/>
    <w:rsid w:val="00E52C8A"/>
    <w:rsid w:val="00E53D76"/>
    <w:rsid w:val="00E53DB2"/>
    <w:rsid w:val="00E54649"/>
    <w:rsid w:val="00E5521E"/>
    <w:rsid w:val="00E55388"/>
    <w:rsid w:val="00E575E0"/>
    <w:rsid w:val="00E57600"/>
    <w:rsid w:val="00E5766D"/>
    <w:rsid w:val="00E57DEF"/>
    <w:rsid w:val="00E57E43"/>
    <w:rsid w:val="00E6202F"/>
    <w:rsid w:val="00E62A1A"/>
    <w:rsid w:val="00E633A6"/>
    <w:rsid w:val="00E6391F"/>
    <w:rsid w:val="00E63EB2"/>
    <w:rsid w:val="00E63EE8"/>
    <w:rsid w:val="00E6469C"/>
    <w:rsid w:val="00E647E7"/>
    <w:rsid w:val="00E65F7B"/>
    <w:rsid w:val="00E66283"/>
    <w:rsid w:val="00E6636C"/>
    <w:rsid w:val="00E66CF6"/>
    <w:rsid w:val="00E670F9"/>
    <w:rsid w:val="00E6772A"/>
    <w:rsid w:val="00E678A0"/>
    <w:rsid w:val="00E67F83"/>
    <w:rsid w:val="00E706B7"/>
    <w:rsid w:val="00E707BF"/>
    <w:rsid w:val="00E70CD3"/>
    <w:rsid w:val="00E70E99"/>
    <w:rsid w:val="00E70EF6"/>
    <w:rsid w:val="00E713C8"/>
    <w:rsid w:val="00E715E6"/>
    <w:rsid w:val="00E717B2"/>
    <w:rsid w:val="00E71F94"/>
    <w:rsid w:val="00E732DF"/>
    <w:rsid w:val="00E736D3"/>
    <w:rsid w:val="00E73D5F"/>
    <w:rsid w:val="00E74936"/>
    <w:rsid w:val="00E7565F"/>
    <w:rsid w:val="00E75A27"/>
    <w:rsid w:val="00E768AB"/>
    <w:rsid w:val="00E76B76"/>
    <w:rsid w:val="00E7700E"/>
    <w:rsid w:val="00E8001D"/>
    <w:rsid w:val="00E808AF"/>
    <w:rsid w:val="00E8128C"/>
    <w:rsid w:val="00E816EF"/>
    <w:rsid w:val="00E81B22"/>
    <w:rsid w:val="00E829D8"/>
    <w:rsid w:val="00E838C4"/>
    <w:rsid w:val="00E83CAB"/>
    <w:rsid w:val="00E8416F"/>
    <w:rsid w:val="00E848DD"/>
    <w:rsid w:val="00E915CD"/>
    <w:rsid w:val="00E918BE"/>
    <w:rsid w:val="00E923DD"/>
    <w:rsid w:val="00E92408"/>
    <w:rsid w:val="00E92C97"/>
    <w:rsid w:val="00E93691"/>
    <w:rsid w:val="00E95937"/>
    <w:rsid w:val="00E95B1D"/>
    <w:rsid w:val="00E9616E"/>
    <w:rsid w:val="00E96864"/>
    <w:rsid w:val="00E96E07"/>
    <w:rsid w:val="00E9705C"/>
    <w:rsid w:val="00EA0BD4"/>
    <w:rsid w:val="00EA2008"/>
    <w:rsid w:val="00EA2611"/>
    <w:rsid w:val="00EA2C4F"/>
    <w:rsid w:val="00EA2DE5"/>
    <w:rsid w:val="00EA4A7F"/>
    <w:rsid w:val="00EA50E9"/>
    <w:rsid w:val="00EA5778"/>
    <w:rsid w:val="00EA65DC"/>
    <w:rsid w:val="00EA7622"/>
    <w:rsid w:val="00EA7AEE"/>
    <w:rsid w:val="00EB2F86"/>
    <w:rsid w:val="00EB3994"/>
    <w:rsid w:val="00EB429A"/>
    <w:rsid w:val="00EB44E5"/>
    <w:rsid w:val="00EB5553"/>
    <w:rsid w:val="00EB65CE"/>
    <w:rsid w:val="00EB6BD8"/>
    <w:rsid w:val="00EC0820"/>
    <w:rsid w:val="00EC0B0D"/>
    <w:rsid w:val="00EC103E"/>
    <w:rsid w:val="00EC106B"/>
    <w:rsid w:val="00EC189F"/>
    <w:rsid w:val="00EC286D"/>
    <w:rsid w:val="00EC410A"/>
    <w:rsid w:val="00EC5814"/>
    <w:rsid w:val="00EC5C5C"/>
    <w:rsid w:val="00EC716A"/>
    <w:rsid w:val="00ED08DD"/>
    <w:rsid w:val="00ED0E9E"/>
    <w:rsid w:val="00ED1456"/>
    <w:rsid w:val="00ED2EBC"/>
    <w:rsid w:val="00ED30D2"/>
    <w:rsid w:val="00ED3AC7"/>
    <w:rsid w:val="00ED3BDD"/>
    <w:rsid w:val="00ED4D9F"/>
    <w:rsid w:val="00ED5C01"/>
    <w:rsid w:val="00ED6AEB"/>
    <w:rsid w:val="00ED7828"/>
    <w:rsid w:val="00ED7B55"/>
    <w:rsid w:val="00EE03E3"/>
    <w:rsid w:val="00EE0E29"/>
    <w:rsid w:val="00EE17F5"/>
    <w:rsid w:val="00EE2822"/>
    <w:rsid w:val="00EE29FE"/>
    <w:rsid w:val="00EE2C2B"/>
    <w:rsid w:val="00EE3175"/>
    <w:rsid w:val="00EE35C4"/>
    <w:rsid w:val="00EE441D"/>
    <w:rsid w:val="00EE4B50"/>
    <w:rsid w:val="00EE4FBE"/>
    <w:rsid w:val="00EE56CD"/>
    <w:rsid w:val="00EE6C46"/>
    <w:rsid w:val="00EE7425"/>
    <w:rsid w:val="00EF0599"/>
    <w:rsid w:val="00EF0CC9"/>
    <w:rsid w:val="00EF114A"/>
    <w:rsid w:val="00EF14B2"/>
    <w:rsid w:val="00EF18D5"/>
    <w:rsid w:val="00EF1DEE"/>
    <w:rsid w:val="00EF21EE"/>
    <w:rsid w:val="00EF2F8B"/>
    <w:rsid w:val="00EF314F"/>
    <w:rsid w:val="00EF410B"/>
    <w:rsid w:val="00EF55DD"/>
    <w:rsid w:val="00EF5BB5"/>
    <w:rsid w:val="00EF695C"/>
    <w:rsid w:val="00EF743A"/>
    <w:rsid w:val="00EF74FC"/>
    <w:rsid w:val="00EF7934"/>
    <w:rsid w:val="00EF7B82"/>
    <w:rsid w:val="00F00239"/>
    <w:rsid w:val="00F006ED"/>
    <w:rsid w:val="00F014E0"/>
    <w:rsid w:val="00F022A7"/>
    <w:rsid w:val="00F024E1"/>
    <w:rsid w:val="00F0477C"/>
    <w:rsid w:val="00F04C6E"/>
    <w:rsid w:val="00F05730"/>
    <w:rsid w:val="00F05B97"/>
    <w:rsid w:val="00F05CC2"/>
    <w:rsid w:val="00F05E7E"/>
    <w:rsid w:val="00F0624E"/>
    <w:rsid w:val="00F0631D"/>
    <w:rsid w:val="00F10149"/>
    <w:rsid w:val="00F10457"/>
    <w:rsid w:val="00F10E8F"/>
    <w:rsid w:val="00F12CA9"/>
    <w:rsid w:val="00F146AF"/>
    <w:rsid w:val="00F1497C"/>
    <w:rsid w:val="00F14C69"/>
    <w:rsid w:val="00F15031"/>
    <w:rsid w:val="00F15978"/>
    <w:rsid w:val="00F15ED5"/>
    <w:rsid w:val="00F176F2"/>
    <w:rsid w:val="00F17F50"/>
    <w:rsid w:val="00F20401"/>
    <w:rsid w:val="00F207E4"/>
    <w:rsid w:val="00F21004"/>
    <w:rsid w:val="00F2132D"/>
    <w:rsid w:val="00F21887"/>
    <w:rsid w:val="00F21F87"/>
    <w:rsid w:val="00F22104"/>
    <w:rsid w:val="00F23171"/>
    <w:rsid w:val="00F238CC"/>
    <w:rsid w:val="00F24488"/>
    <w:rsid w:val="00F2485D"/>
    <w:rsid w:val="00F25A1E"/>
    <w:rsid w:val="00F25F1D"/>
    <w:rsid w:val="00F262CE"/>
    <w:rsid w:val="00F263A1"/>
    <w:rsid w:val="00F273DB"/>
    <w:rsid w:val="00F30C39"/>
    <w:rsid w:val="00F30E88"/>
    <w:rsid w:val="00F31155"/>
    <w:rsid w:val="00F324E8"/>
    <w:rsid w:val="00F3352D"/>
    <w:rsid w:val="00F33AAD"/>
    <w:rsid w:val="00F3412F"/>
    <w:rsid w:val="00F3429A"/>
    <w:rsid w:val="00F35A6E"/>
    <w:rsid w:val="00F35C06"/>
    <w:rsid w:val="00F35EFC"/>
    <w:rsid w:val="00F366E8"/>
    <w:rsid w:val="00F3751F"/>
    <w:rsid w:val="00F37BA8"/>
    <w:rsid w:val="00F37DB5"/>
    <w:rsid w:val="00F40273"/>
    <w:rsid w:val="00F40AF8"/>
    <w:rsid w:val="00F40C33"/>
    <w:rsid w:val="00F415CA"/>
    <w:rsid w:val="00F418B3"/>
    <w:rsid w:val="00F418B9"/>
    <w:rsid w:val="00F41BDC"/>
    <w:rsid w:val="00F42939"/>
    <w:rsid w:val="00F42D8F"/>
    <w:rsid w:val="00F434C5"/>
    <w:rsid w:val="00F44011"/>
    <w:rsid w:val="00F440FD"/>
    <w:rsid w:val="00F44E90"/>
    <w:rsid w:val="00F4530F"/>
    <w:rsid w:val="00F468AC"/>
    <w:rsid w:val="00F46AC2"/>
    <w:rsid w:val="00F46FCE"/>
    <w:rsid w:val="00F47BFC"/>
    <w:rsid w:val="00F52126"/>
    <w:rsid w:val="00F52128"/>
    <w:rsid w:val="00F531A0"/>
    <w:rsid w:val="00F53ABC"/>
    <w:rsid w:val="00F54977"/>
    <w:rsid w:val="00F54F05"/>
    <w:rsid w:val="00F5505B"/>
    <w:rsid w:val="00F55847"/>
    <w:rsid w:val="00F55B60"/>
    <w:rsid w:val="00F5625F"/>
    <w:rsid w:val="00F563BE"/>
    <w:rsid w:val="00F56F64"/>
    <w:rsid w:val="00F57CA3"/>
    <w:rsid w:val="00F60277"/>
    <w:rsid w:val="00F61109"/>
    <w:rsid w:val="00F626F8"/>
    <w:rsid w:val="00F6349A"/>
    <w:rsid w:val="00F6371D"/>
    <w:rsid w:val="00F637B7"/>
    <w:rsid w:val="00F63A87"/>
    <w:rsid w:val="00F65CA2"/>
    <w:rsid w:val="00F66ACF"/>
    <w:rsid w:val="00F66EAD"/>
    <w:rsid w:val="00F67105"/>
    <w:rsid w:val="00F67204"/>
    <w:rsid w:val="00F6770A"/>
    <w:rsid w:val="00F67EEC"/>
    <w:rsid w:val="00F67EF7"/>
    <w:rsid w:val="00F67F0D"/>
    <w:rsid w:val="00F70065"/>
    <w:rsid w:val="00F704E3"/>
    <w:rsid w:val="00F72128"/>
    <w:rsid w:val="00F7236B"/>
    <w:rsid w:val="00F736DC"/>
    <w:rsid w:val="00F740C8"/>
    <w:rsid w:val="00F7444C"/>
    <w:rsid w:val="00F74584"/>
    <w:rsid w:val="00F755DD"/>
    <w:rsid w:val="00F76393"/>
    <w:rsid w:val="00F77423"/>
    <w:rsid w:val="00F775CC"/>
    <w:rsid w:val="00F8007E"/>
    <w:rsid w:val="00F802C9"/>
    <w:rsid w:val="00F80978"/>
    <w:rsid w:val="00F80E2D"/>
    <w:rsid w:val="00F80F99"/>
    <w:rsid w:val="00F8100D"/>
    <w:rsid w:val="00F818C6"/>
    <w:rsid w:val="00F82190"/>
    <w:rsid w:val="00F82894"/>
    <w:rsid w:val="00F83509"/>
    <w:rsid w:val="00F83EF0"/>
    <w:rsid w:val="00F84A0C"/>
    <w:rsid w:val="00F84BF7"/>
    <w:rsid w:val="00F84D6E"/>
    <w:rsid w:val="00F85478"/>
    <w:rsid w:val="00F85B39"/>
    <w:rsid w:val="00F85CB4"/>
    <w:rsid w:val="00F85E33"/>
    <w:rsid w:val="00F86F3A"/>
    <w:rsid w:val="00F874D3"/>
    <w:rsid w:val="00F87B4A"/>
    <w:rsid w:val="00F87E7E"/>
    <w:rsid w:val="00F90D84"/>
    <w:rsid w:val="00F9119B"/>
    <w:rsid w:val="00F918A5"/>
    <w:rsid w:val="00F91F33"/>
    <w:rsid w:val="00F9217B"/>
    <w:rsid w:val="00F9449D"/>
    <w:rsid w:val="00F94528"/>
    <w:rsid w:val="00F94665"/>
    <w:rsid w:val="00F9469C"/>
    <w:rsid w:val="00F9514A"/>
    <w:rsid w:val="00F97B43"/>
    <w:rsid w:val="00FA02D0"/>
    <w:rsid w:val="00FA06C5"/>
    <w:rsid w:val="00FA0A91"/>
    <w:rsid w:val="00FA1612"/>
    <w:rsid w:val="00FA1EC7"/>
    <w:rsid w:val="00FA282C"/>
    <w:rsid w:val="00FA2E12"/>
    <w:rsid w:val="00FA3033"/>
    <w:rsid w:val="00FA4F09"/>
    <w:rsid w:val="00FA64AB"/>
    <w:rsid w:val="00FA6CBC"/>
    <w:rsid w:val="00FA6FE8"/>
    <w:rsid w:val="00FA7AEC"/>
    <w:rsid w:val="00FB0A98"/>
    <w:rsid w:val="00FB102B"/>
    <w:rsid w:val="00FB1D86"/>
    <w:rsid w:val="00FB2251"/>
    <w:rsid w:val="00FB237D"/>
    <w:rsid w:val="00FB2F15"/>
    <w:rsid w:val="00FB3187"/>
    <w:rsid w:val="00FB3732"/>
    <w:rsid w:val="00FB4017"/>
    <w:rsid w:val="00FB42C2"/>
    <w:rsid w:val="00FB4F9D"/>
    <w:rsid w:val="00FB5E78"/>
    <w:rsid w:val="00FB5EA2"/>
    <w:rsid w:val="00FC01CE"/>
    <w:rsid w:val="00FC0415"/>
    <w:rsid w:val="00FC13CD"/>
    <w:rsid w:val="00FC1D07"/>
    <w:rsid w:val="00FC1F50"/>
    <w:rsid w:val="00FC23FD"/>
    <w:rsid w:val="00FC2B3E"/>
    <w:rsid w:val="00FC2D61"/>
    <w:rsid w:val="00FC343A"/>
    <w:rsid w:val="00FC40EA"/>
    <w:rsid w:val="00FC5ED5"/>
    <w:rsid w:val="00FC6A0A"/>
    <w:rsid w:val="00FC6E7F"/>
    <w:rsid w:val="00FC6F46"/>
    <w:rsid w:val="00FC736A"/>
    <w:rsid w:val="00FC7487"/>
    <w:rsid w:val="00FC789C"/>
    <w:rsid w:val="00FC78F4"/>
    <w:rsid w:val="00FC7C4E"/>
    <w:rsid w:val="00FD066C"/>
    <w:rsid w:val="00FD21A2"/>
    <w:rsid w:val="00FD2794"/>
    <w:rsid w:val="00FD2C11"/>
    <w:rsid w:val="00FD2EA9"/>
    <w:rsid w:val="00FD309B"/>
    <w:rsid w:val="00FD3C7F"/>
    <w:rsid w:val="00FD4787"/>
    <w:rsid w:val="00FD5A7E"/>
    <w:rsid w:val="00FD5BDB"/>
    <w:rsid w:val="00FD647B"/>
    <w:rsid w:val="00FD6609"/>
    <w:rsid w:val="00FD693E"/>
    <w:rsid w:val="00FD72F4"/>
    <w:rsid w:val="00FD7A1D"/>
    <w:rsid w:val="00FE0121"/>
    <w:rsid w:val="00FE012F"/>
    <w:rsid w:val="00FE07E6"/>
    <w:rsid w:val="00FE081A"/>
    <w:rsid w:val="00FE09A0"/>
    <w:rsid w:val="00FE11BC"/>
    <w:rsid w:val="00FE1A72"/>
    <w:rsid w:val="00FE2A5D"/>
    <w:rsid w:val="00FE398A"/>
    <w:rsid w:val="00FE408C"/>
    <w:rsid w:val="00FE4B13"/>
    <w:rsid w:val="00FE5435"/>
    <w:rsid w:val="00FE64BF"/>
    <w:rsid w:val="00FE6BFF"/>
    <w:rsid w:val="00FE6FD0"/>
    <w:rsid w:val="00FF05B1"/>
    <w:rsid w:val="00FF1037"/>
    <w:rsid w:val="00FF1751"/>
    <w:rsid w:val="00FF2383"/>
    <w:rsid w:val="00FF2626"/>
    <w:rsid w:val="00FF3D91"/>
    <w:rsid w:val="00FF4512"/>
    <w:rsid w:val="00FF4579"/>
    <w:rsid w:val="00FF4640"/>
    <w:rsid w:val="00FF4C1F"/>
    <w:rsid w:val="00FF4FE3"/>
    <w:rsid w:val="00FF5B3A"/>
    <w:rsid w:val="00FF6E67"/>
    <w:rsid w:val="00FF6EFA"/>
    <w:rsid w:val="00FF7494"/>
    <w:rsid w:val="00FF76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32008B"/>
  <w15:chartTrackingRefBased/>
  <w15:docId w15:val="{D728AD5C-458B-41E2-9A0B-17B447C7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81DA4"/>
    <w:rPr>
      <w:sz w:val="24"/>
    </w:rPr>
  </w:style>
  <w:style w:type="paragraph" w:styleId="Heading1">
    <w:name w:val="heading 1"/>
    <w:basedOn w:val="Normal"/>
    <w:next w:val="Normal"/>
    <w:link w:val="Heading1Char"/>
    <w:qFormat/>
    <w:rsid w:val="00812032"/>
    <w:pPr>
      <w:keepNext/>
      <w:spacing w:after="60"/>
      <w:outlineLvl w:val="0"/>
    </w:pPr>
    <w:rPr>
      <w:b/>
    </w:rPr>
  </w:style>
  <w:style w:type="paragraph" w:styleId="Heading2">
    <w:name w:val="heading 2"/>
    <w:basedOn w:val="Normal"/>
    <w:next w:val="Normal"/>
    <w:link w:val="Heading2Char"/>
    <w:uiPriority w:val="9"/>
    <w:unhideWhenUsed/>
    <w:qFormat/>
    <w:rsid w:val="00A40E0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qFormat/>
    <w:rsid w:val="00505262"/>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qFormat/>
    <w:rsid w:val="00505262"/>
    <w:pPr>
      <w:numPr>
        <w:ilvl w:val="5"/>
        <w:numId w:val="1"/>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505262"/>
    <w:pPr>
      <w:numPr>
        <w:ilvl w:val="6"/>
        <w:numId w:val="1"/>
      </w:numPr>
      <w:spacing w:before="240" w:after="60"/>
      <w:outlineLvl w:val="6"/>
    </w:pPr>
    <w:rPr>
      <w:rFonts w:ascii="Calibri" w:hAnsi="Calibri"/>
      <w:szCs w:val="24"/>
    </w:rPr>
  </w:style>
  <w:style w:type="paragraph" w:styleId="Heading8">
    <w:name w:val="heading 8"/>
    <w:basedOn w:val="Normal"/>
    <w:next w:val="Normal"/>
    <w:link w:val="Heading8Char"/>
    <w:qFormat/>
    <w:rsid w:val="00505262"/>
    <w:pPr>
      <w:numPr>
        <w:ilvl w:val="7"/>
        <w:numId w:val="1"/>
      </w:numPr>
      <w:spacing w:before="240" w:after="60"/>
      <w:outlineLvl w:val="7"/>
    </w:pPr>
    <w:rPr>
      <w:rFonts w:ascii="Calibri" w:hAnsi="Calibri"/>
      <w:i/>
      <w:iCs/>
      <w:szCs w:val="24"/>
    </w:rPr>
  </w:style>
  <w:style w:type="paragraph" w:styleId="Heading9">
    <w:name w:val="heading 9"/>
    <w:basedOn w:val="Normal"/>
    <w:next w:val="Normal"/>
    <w:link w:val="Heading9Char"/>
    <w:qFormat/>
    <w:rsid w:val="00505262"/>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E0B67"/>
    <w:pPr>
      <w:tabs>
        <w:tab w:val="center" w:pos="4153"/>
        <w:tab w:val="right" w:pos="8306"/>
      </w:tabs>
    </w:pPr>
  </w:style>
  <w:style w:type="paragraph" w:styleId="Footer">
    <w:name w:val="footer"/>
    <w:basedOn w:val="Normal"/>
    <w:link w:val="FooterChar"/>
    <w:uiPriority w:val="99"/>
    <w:rsid w:val="002E0B67"/>
    <w:pPr>
      <w:tabs>
        <w:tab w:val="center" w:pos="4153"/>
        <w:tab w:val="right" w:pos="8306"/>
      </w:tabs>
    </w:pPr>
  </w:style>
  <w:style w:type="character" w:styleId="PageNumber">
    <w:name w:val="page number"/>
    <w:basedOn w:val="DefaultParagraphFont"/>
    <w:rsid w:val="002E0B67"/>
  </w:style>
  <w:style w:type="paragraph" w:customStyle="1" w:styleId="Unless">
    <w:name w:val="Unless"/>
    <w:basedOn w:val="Normal"/>
    <w:rsid w:val="00136E36"/>
    <w:pPr>
      <w:spacing w:before="120" w:after="120"/>
      <w:ind w:left="567" w:right="567"/>
    </w:pPr>
    <w:rPr>
      <w:b/>
    </w:rPr>
  </w:style>
  <w:style w:type="character" w:customStyle="1" w:styleId="Heading5Char">
    <w:name w:val="Heading 5 Char"/>
    <w:link w:val="Heading5"/>
    <w:semiHidden/>
    <w:rsid w:val="00505262"/>
    <w:rPr>
      <w:rFonts w:ascii="Calibri" w:eastAsia="Times New Roman" w:hAnsi="Calibri" w:cs="Times New Roman"/>
      <w:b/>
      <w:bCs/>
      <w:i/>
      <w:iCs/>
      <w:sz w:val="26"/>
      <w:szCs w:val="26"/>
    </w:rPr>
  </w:style>
  <w:style w:type="character" w:customStyle="1" w:styleId="Heading6Char">
    <w:name w:val="Heading 6 Char"/>
    <w:link w:val="Heading6"/>
    <w:semiHidden/>
    <w:rsid w:val="00505262"/>
    <w:rPr>
      <w:rFonts w:ascii="Calibri" w:eastAsia="Times New Roman" w:hAnsi="Calibri" w:cs="Times New Roman"/>
      <w:b/>
      <w:bCs/>
      <w:sz w:val="22"/>
      <w:szCs w:val="22"/>
    </w:rPr>
  </w:style>
  <w:style w:type="character" w:customStyle="1" w:styleId="Heading7Char">
    <w:name w:val="Heading 7 Char"/>
    <w:link w:val="Heading7"/>
    <w:semiHidden/>
    <w:rsid w:val="00505262"/>
    <w:rPr>
      <w:rFonts w:ascii="Calibri" w:eastAsia="Times New Roman" w:hAnsi="Calibri" w:cs="Times New Roman"/>
      <w:sz w:val="24"/>
      <w:szCs w:val="24"/>
    </w:rPr>
  </w:style>
  <w:style w:type="character" w:customStyle="1" w:styleId="Heading8Char">
    <w:name w:val="Heading 8 Char"/>
    <w:link w:val="Heading8"/>
    <w:semiHidden/>
    <w:rsid w:val="00505262"/>
    <w:rPr>
      <w:rFonts w:ascii="Calibri" w:eastAsia="Times New Roman" w:hAnsi="Calibri" w:cs="Times New Roman"/>
      <w:i/>
      <w:iCs/>
      <w:sz w:val="24"/>
      <w:szCs w:val="24"/>
    </w:rPr>
  </w:style>
  <w:style w:type="character" w:customStyle="1" w:styleId="Heading9Char">
    <w:name w:val="Heading 9 Char"/>
    <w:link w:val="Heading9"/>
    <w:semiHidden/>
    <w:rsid w:val="00505262"/>
    <w:rPr>
      <w:rFonts w:ascii="Cambria" w:eastAsia="Times New Roman" w:hAnsi="Cambria" w:cs="Times New Roman"/>
      <w:sz w:val="22"/>
      <w:szCs w:val="22"/>
    </w:rPr>
  </w:style>
  <w:style w:type="paragraph" w:styleId="DocumentMap">
    <w:name w:val="Document Map"/>
    <w:basedOn w:val="Normal"/>
    <w:link w:val="DocumentMapChar"/>
    <w:rsid w:val="00643A26"/>
    <w:rPr>
      <w:rFonts w:ascii="Tahoma" w:hAnsi="Tahoma" w:cs="Tahoma"/>
      <w:sz w:val="16"/>
      <w:szCs w:val="16"/>
    </w:rPr>
  </w:style>
  <w:style w:type="character" w:customStyle="1" w:styleId="DocumentMapChar">
    <w:name w:val="Document Map Char"/>
    <w:link w:val="DocumentMap"/>
    <w:rsid w:val="00643A26"/>
    <w:rPr>
      <w:rFonts w:ascii="Tahoma" w:hAnsi="Tahoma" w:cs="Tahoma"/>
      <w:sz w:val="16"/>
      <w:szCs w:val="16"/>
    </w:rPr>
  </w:style>
  <w:style w:type="character" w:customStyle="1" w:styleId="Heading1Char">
    <w:name w:val="Heading 1 Char"/>
    <w:basedOn w:val="DefaultParagraphFont"/>
    <w:link w:val="Heading1"/>
    <w:rsid w:val="00812032"/>
    <w:rPr>
      <w:b/>
      <w:sz w:val="24"/>
    </w:rPr>
  </w:style>
  <w:style w:type="paragraph" w:styleId="ListParagraph">
    <w:name w:val="List Paragraph"/>
    <w:basedOn w:val="Normal"/>
    <w:uiPriority w:val="34"/>
    <w:qFormat/>
    <w:rsid w:val="002078B6"/>
    <w:pPr>
      <w:ind w:left="720"/>
      <w:contextualSpacing/>
    </w:pPr>
  </w:style>
  <w:style w:type="character" w:customStyle="1" w:styleId="Heading2Char">
    <w:name w:val="Heading 2 Char"/>
    <w:basedOn w:val="DefaultParagraphFont"/>
    <w:link w:val="Heading2"/>
    <w:uiPriority w:val="9"/>
    <w:rsid w:val="00A40E01"/>
    <w:rPr>
      <w:rFonts w:asciiTheme="majorHAnsi" w:eastAsiaTheme="majorEastAsia" w:hAnsiTheme="majorHAnsi" w:cstheme="majorBidi"/>
      <w:color w:val="2F5496" w:themeColor="accent1" w:themeShade="BF"/>
      <w:sz w:val="26"/>
      <w:szCs w:val="26"/>
    </w:rPr>
  </w:style>
  <w:style w:type="table" w:styleId="TableGrid">
    <w:name w:val="Table Grid"/>
    <w:basedOn w:val="TableNormal"/>
    <w:rsid w:val="006561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3252F"/>
    <w:pPr>
      <w:spacing w:before="100" w:beforeAutospacing="1" w:after="100" w:afterAutospacing="1"/>
    </w:pPr>
    <w:rPr>
      <w:szCs w:val="24"/>
    </w:rPr>
  </w:style>
  <w:style w:type="character" w:styleId="Hyperlink">
    <w:name w:val="Hyperlink"/>
    <w:basedOn w:val="DefaultParagraphFont"/>
    <w:rsid w:val="00815C8D"/>
    <w:rPr>
      <w:color w:val="0563C1" w:themeColor="hyperlink"/>
      <w:u w:val="single"/>
    </w:rPr>
  </w:style>
  <w:style w:type="character" w:styleId="UnresolvedMention">
    <w:name w:val="Unresolved Mention"/>
    <w:basedOn w:val="DefaultParagraphFont"/>
    <w:uiPriority w:val="99"/>
    <w:semiHidden/>
    <w:unhideWhenUsed/>
    <w:rsid w:val="00815C8D"/>
    <w:rPr>
      <w:color w:val="605E5C"/>
      <w:shd w:val="clear" w:color="auto" w:fill="E1DFDD"/>
    </w:rPr>
  </w:style>
  <w:style w:type="character" w:customStyle="1" w:styleId="FooterChar">
    <w:name w:val="Footer Char"/>
    <w:basedOn w:val="DefaultParagraphFont"/>
    <w:link w:val="Footer"/>
    <w:uiPriority w:val="99"/>
    <w:rsid w:val="008E6B28"/>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354133">
      <w:bodyDiv w:val="1"/>
      <w:marLeft w:val="0"/>
      <w:marRight w:val="0"/>
      <w:marTop w:val="0"/>
      <w:marBottom w:val="0"/>
      <w:divBdr>
        <w:top w:val="none" w:sz="0" w:space="0" w:color="auto"/>
        <w:left w:val="none" w:sz="0" w:space="0" w:color="auto"/>
        <w:bottom w:val="none" w:sz="0" w:space="0" w:color="auto"/>
        <w:right w:val="none" w:sz="0" w:space="0" w:color="auto"/>
      </w:divBdr>
    </w:div>
    <w:div w:id="388843138">
      <w:bodyDiv w:val="1"/>
      <w:marLeft w:val="0"/>
      <w:marRight w:val="0"/>
      <w:marTop w:val="0"/>
      <w:marBottom w:val="0"/>
      <w:divBdr>
        <w:top w:val="none" w:sz="0" w:space="0" w:color="auto"/>
        <w:left w:val="none" w:sz="0" w:space="0" w:color="auto"/>
        <w:bottom w:val="none" w:sz="0" w:space="0" w:color="auto"/>
        <w:right w:val="none" w:sz="0" w:space="0" w:color="auto"/>
      </w:divBdr>
    </w:div>
    <w:div w:id="1472669754">
      <w:bodyDiv w:val="1"/>
      <w:marLeft w:val="0"/>
      <w:marRight w:val="0"/>
      <w:marTop w:val="0"/>
      <w:marBottom w:val="0"/>
      <w:divBdr>
        <w:top w:val="none" w:sz="0" w:space="0" w:color="auto"/>
        <w:left w:val="none" w:sz="0" w:space="0" w:color="auto"/>
        <w:bottom w:val="none" w:sz="0" w:space="0" w:color="auto"/>
        <w:right w:val="none" w:sz="0" w:space="0" w:color="auto"/>
      </w:divBdr>
    </w:div>
    <w:div w:id="1610551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MOJ\Document%20Generation\20180706%20Civil%20Directions%204\Civil%20Directions%20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CAB3AC-2818-CB48-B3EB-A535DCD77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C:\MOJ\Document Generation\20180706 Civil Directions 4\Civil Directions 4.dot</Template>
  <TotalTime>171</TotalTime>
  <Pages>12</Pages>
  <Words>2689</Words>
  <Characters>15329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0BO01218</vt:lpstr>
    </vt:vector>
  </TitlesOfParts>
  <Company/>
  <LinksUpToDate>false</LinksUpToDate>
  <CharactersWithSpaces>17983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0BO01218</dc:title>
  <dc:subject/>
  <dc:creator>District Judge Richard Clarke</dc:creator>
  <cp:keywords/>
  <cp:lastModifiedBy>Pawel Kaczmarek</cp:lastModifiedBy>
  <cp:revision>58</cp:revision>
  <dcterms:created xsi:type="dcterms:W3CDTF">2019-02-04T09:33:00Z</dcterms:created>
  <dcterms:modified xsi:type="dcterms:W3CDTF">2019-02-27T12:36:00Z</dcterms:modified>
</cp:coreProperties>
</file>